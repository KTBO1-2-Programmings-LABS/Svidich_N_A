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03B3" w14:textId="77777777" w:rsidR="00623056" w:rsidRDefault="00623056" w:rsidP="001E30A3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80E10" wp14:editId="5B803DD3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F223D" w14:textId="205D123E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3E2DFE">
                              <w:t>а</w:t>
                            </w:r>
                          </w:p>
                          <w:p w14:paraId="1FC18C3A" w14:textId="43A81356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</w:t>
                            </w:r>
                            <w:r w:rsidR="003E2DFE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07741">
                              <w:t>Н</w:t>
                            </w:r>
                            <w:r>
                              <w:t xml:space="preserve">. </w:t>
                            </w:r>
                            <w:r w:rsidR="00507741">
                              <w:t>А</w:t>
                            </w:r>
                            <w:r>
                              <w:t xml:space="preserve">. </w:t>
                            </w:r>
                            <w:r w:rsidR="00507741">
                              <w:t>Свидич</w:t>
                            </w:r>
                          </w:p>
                          <w:p w14:paraId="5F2D4F88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6850F2AA" w14:textId="2840E338" w:rsidR="00623056" w:rsidRDefault="009F4124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623056">
                              <w:t xml:space="preserve"> </w:t>
                            </w:r>
                            <w:r w:rsidR="00623056">
                              <w:tab/>
                            </w:r>
                            <w:r w:rsidR="00623056">
                              <w:tab/>
                            </w:r>
                            <w:r w:rsidR="00623056">
                              <w:tab/>
                            </w:r>
                            <w:r w:rsidR="007849F7">
                              <w:t>А. С. Свиридов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80E1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7EAF223D" w14:textId="205D123E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3E2DFE">
                        <w:t>а</w:t>
                      </w:r>
                    </w:p>
                    <w:p w14:paraId="1FC18C3A" w14:textId="43A81356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</w:t>
                      </w:r>
                      <w:r w:rsidR="003E2DFE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07741">
                        <w:t>Н</w:t>
                      </w:r>
                      <w:r>
                        <w:t xml:space="preserve">. </w:t>
                      </w:r>
                      <w:r w:rsidR="00507741">
                        <w:t>А</w:t>
                      </w:r>
                      <w:r>
                        <w:t xml:space="preserve">. </w:t>
                      </w:r>
                      <w:r w:rsidR="00507741">
                        <w:t>Свидич</w:t>
                      </w:r>
                    </w:p>
                    <w:p w14:paraId="5F2D4F88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6850F2AA" w14:textId="2840E338" w:rsidR="00623056" w:rsidRDefault="009F4124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623056">
                        <w:t xml:space="preserve"> </w:t>
                      </w:r>
                      <w:r w:rsidR="00623056">
                        <w:tab/>
                      </w:r>
                      <w:r w:rsidR="00623056">
                        <w:tab/>
                      </w:r>
                      <w:r w:rsidR="00623056">
                        <w:tab/>
                      </w:r>
                      <w:r w:rsidR="007849F7">
                        <w:t>А. С. Свиридов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0A277" wp14:editId="1BF58EC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176655"/>
                <wp:effectExtent l="0" t="0" r="3810" b="4445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1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F86E3" w14:textId="6003CBE9" w:rsidR="00340E0A" w:rsidRDefault="00795934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ИНДИВИДУАЛЬН</w:t>
                            </w:r>
                            <w:r w:rsidR="007D61AA">
                              <w:t>АЯ</w:t>
                            </w:r>
                            <w:r>
                              <w:t xml:space="preserve"> РАБОТ</w:t>
                            </w:r>
                            <w:r w:rsidR="007D61AA">
                              <w:t>А</w:t>
                            </w:r>
                          </w:p>
                          <w:p w14:paraId="2E6696CC" w14:textId="750293B2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795934">
                              <w:t>Алгоритмизация и программирование</w:t>
                            </w:r>
                            <w:r>
                              <w:t>»</w:t>
                            </w:r>
                          </w:p>
                          <w:p w14:paraId="30B3CBE7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75D0C582" w14:textId="119F33BB" w:rsidR="00D02C31" w:rsidRDefault="00795934" w:rsidP="0079593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«ИНДИВИДУАЛЬНАЯ РАБОТА №1»</w:t>
                            </w:r>
                          </w:p>
                          <w:p w14:paraId="721D55A1" w14:textId="25F29078" w:rsidR="00795934" w:rsidRPr="00507741" w:rsidRDefault="00795934" w:rsidP="0079593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Вариант 2</w:t>
                            </w:r>
                            <w:r w:rsidR="00507741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65360409" w14:textId="77777777" w:rsidR="00D02C31" w:rsidRPr="00D02C31" w:rsidRDefault="00D02C31" w:rsidP="00D02C3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445B831" w14:textId="77777777" w:rsidR="00D02C31" w:rsidRPr="00D02C31" w:rsidRDefault="00D02C31" w:rsidP="00340E0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A277" id="Надпись 2" o:spid="_x0000_s1027" type="#_x0000_t202" style="position:absolute;left:0;text-align:left;margin-left:0;margin-top:0;width:466.2pt;height:92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" fillcolor="white [3201]" stroked="f" strokeweight=".5pt">
                <v:textbox>
                  <w:txbxContent>
                    <w:p w14:paraId="637F86E3" w14:textId="6003CBE9" w:rsidR="00340E0A" w:rsidRDefault="00795934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ИНДИВИДУАЛЬН</w:t>
                      </w:r>
                      <w:r w:rsidR="007D61AA">
                        <w:t>АЯ</w:t>
                      </w:r>
                      <w:r>
                        <w:t xml:space="preserve"> РАБОТ</w:t>
                      </w:r>
                      <w:r w:rsidR="007D61AA">
                        <w:t>А</w:t>
                      </w:r>
                    </w:p>
                    <w:p w14:paraId="2E6696CC" w14:textId="750293B2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795934">
                        <w:t>Алгоритмизация и программирование</w:t>
                      </w:r>
                      <w:r>
                        <w:t>»</w:t>
                      </w:r>
                    </w:p>
                    <w:p w14:paraId="30B3CBE7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75D0C582" w14:textId="119F33BB" w:rsidR="00D02C31" w:rsidRDefault="00795934" w:rsidP="00795934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«ИНДИВИДУАЛЬНАЯ РАБОТА №1»</w:t>
                      </w:r>
                    </w:p>
                    <w:p w14:paraId="721D55A1" w14:textId="25F29078" w:rsidR="00795934" w:rsidRPr="00507741" w:rsidRDefault="00795934" w:rsidP="00795934">
                      <w:pPr>
                        <w:spacing w:line="240" w:lineRule="auto"/>
                        <w:ind w:firstLine="0"/>
                        <w:jc w:val="center"/>
                        <w:rPr>
                          <w:lang w:val="en-GB"/>
                        </w:rPr>
                      </w:pPr>
                      <w:r>
                        <w:t>Вариант 2</w:t>
                      </w:r>
                      <w:r w:rsidR="00507741">
                        <w:rPr>
                          <w:lang w:val="en-GB"/>
                        </w:rPr>
                        <w:t>2</w:t>
                      </w:r>
                    </w:p>
                    <w:p w14:paraId="65360409" w14:textId="77777777" w:rsidR="00D02C31" w:rsidRPr="00D02C31" w:rsidRDefault="00D02C31" w:rsidP="00D02C31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445B831" w14:textId="77777777" w:rsidR="00D02C31" w:rsidRPr="00D02C31" w:rsidRDefault="00D02C31" w:rsidP="00340E0A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2BF62" wp14:editId="6B24E5B2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EBCED" w14:textId="77777777" w:rsidR="00F25B6D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BF62" id="Надпись 3" o:spid="_x0000_s1028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9oMA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" fillcolor="white [3201]" stroked="f" strokeweight=".5pt">
                <v:textbox>
                  <w:txbxContent>
                    <w:p w14:paraId="6D7EBCED" w14:textId="77777777" w:rsidR="00F25B6D" w:rsidRDefault="00F25B6D" w:rsidP="00F25B6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CC85E" wp14:editId="10EF6471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DD0AF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04ABD099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6E3D58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763448E9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EDDFAB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34E84A39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4E743D54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C85E" id="Надпись 1" o:spid="_x0000_s1029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DzAK/N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7C2DD0AF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04ABD099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6E3D58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763448E9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EDDFAB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34E84A39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4E743D54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7B136" w14:textId="77777777" w:rsidR="00065099" w:rsidRDefault="00623056" w:rsidP="00E53AAA">
      <w:r>
        <w:br w:type="page"/>
      </w:r>
    </w:p>
    <w:p w14:paraId="2DFE46BA" w14:textId="77777777" w:rsidR="004D211E" w:rsidRDefault="007E73CA" w:rsidP="007E73CA">
      <w:pPr>
        <w:pStyle w:val="11"/>
        <w:rPr>
          <w:noProof/>
        </w:rPr>
      </w:pPr>
      <w:r w:rsidRPr="007E73CA">
        <w:rPr>
          <w:b/>
          <w:bCs/>
        </w:rPr>
        <w:lastRenderedPageBreak/>
        <w:t>ОГЛАВЛЕНИЕ</w:t>
      </w:r>
      <w:r w:rsidR="00266676">
        <w:rPr>
          <w:b/>
          <w:bCs/>
        </w:rPr>
        <w:fldChar w:fldCharType="begin"/>
      </w:r>
      <w:r w:rsidRPr="007E73CA">
        <w:rPr>
          <w:b/>
          <w:bCs/>
        </w:rPr>
        <w:instrText xml:space="preserve"> TOC \o "1-2" \u </w:instrText>
      </w:r>
      <w:r w:rsidR="00266676">
        <w:rPr>
          <w:b/>
          <w:bCs/>
        </w:rPr>
        <w:fldChar w:fldCharType="separate"/>
      </w:r>
    </w:p>
    <w:p w14:paraId="141E1F6A" w14:textId="52A1DFE5" w:rsidR="004D211E" w:rsidRDefault="004D211E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 w:rsidR="00D4232E">
        <w:rPr>
          <w:noProof/>
        </w:rPr>
        <w:t>3</w:t>
      </w:r>
    </w:p>
    <w:p w14:paraId="62A7EAE4" w14:textId="6F08E6A1" w:rsidR="004D211E" w:rsidRDefault="004D21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 w:rsidR="00D4232E">
        <w:rPr>
          <w:noProof/>
        </w:rPr>
        <w:t>3</w:t>
      </w:r>
    </w:p>
    <w:p w14:paraId="5EEB0E4F" w14:textId="36CDA98C" w:rsidR="004D211E" w:rsidRDefault="004D21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 w:rsidR="00D4232E">
        <w:rPr>
          <w:noProof/>
        </w:rPr>
        <w:t>3</w:t>
      </w:r>
    </w:p>
    <w:p w14:paraId="7A90D299" w14:textId="570881B3" w:rsidR="004D211E" w:rsidRDefault="004D211E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 w:rsidR="00D4232E">
        <w:rPr>
          <w:noProof/>
        </w:rPr>
        <w:t>4</w:t>
      </w:r>
    </w:p>
    <w:p w14:paraId="20EC38FC" w14:textId="710C9E1E" w:rsidR="004D211E" w:rsidRDefault="004D211E">
      <w:pPr>
        <w:pStyle w:val="21"/>
        <w:tabs>
          <w:tab w:val="right" w:leader="dot" w:pos="9345"/>
        </w:tabs>
        <w:rPr>
          <w:noProof/>
        </w:rPr>
      </w:pPr>
      <w:r>
        <w:rPr>
          <w:noProof/>
        </w:rPr>
        <w:t>Алоритм решения</w:t>
      </w:r>
      <w:r>
        <w:rPr>
          <w:noProof/>
        </w:rPr>
        <w:tab/>
      </w:r>
      <w:r w:rsidR="0052628E">
        <w:rPr>
          <w:noProof/>
        </w:rPr>
        <w:t>4</w:t>
      </w:r>
    </w:p>
    <w:p w14:paraId="7B53108A" w14:textId="32B685B2" w:rsidR="0052628E" w:rsidRPr="0052628E" w:rsidRDefault="0052628E" w:rsidP="0052628E">
      <w:pPr>
        <w:pStyle w:val="21"/>
        <w:tabs>
          <w:tab w:val="right" w:leader="dot" w:pos="9345"/>
        </w:tabs>
        <w:rPr>
          <w:noProof/>
        </w:rPr>
      </w:pPr>
      <w:r>
        <w:rPr>
          <w:noProof/>
        </w:rPr>
        <w:t>Блок-схемы</w:t>
      </w:r>
      <w:r>
        <w:rPr>
          <w:noProof/>
        </w:rPr>
        <w:tab/>
        <w:t>5</w:t>
      </w:r>
    </w:p>
    <w:p w14:paraId="2152E9B3" w14:textId="730709EF" w:rsidR="004D211E" w:rsidRDefault="004D21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 w:rsidR="0052628E">
        <w:rPr>
          <w:noProof/>
        </w:rPr>
        <w:t>7</w:t>
      </w:r>
    </w:p>
    <w:p w14:paraId="04DC3CD1" w14:textId="26D466E4" w:rsidR="004D211E" w:rsidRDefault="004D21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Пример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_Toc152918034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15C7AA" w14:textId="00F839EC" w:rsidR="004D211E" w:rsidRDefault="004D211E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_Toc152918035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933A9C">
        <w:rPr>
          <w:noProof/>
        </w:rPr>
        <w:t>3</w:t>
      </w:r>
      <w:r>
        <w:rPr>
          <w:noProof/>
        </w:rPr>
        <w:fldChar w:fldCharType="end"/>
      </w:r>
    </w:p>
    <w:p w14:paraId="2E997EE7" w14:textId="0242DBC6" w:rsidR="004D211E" w:rsidRDefault="004D211E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Приложение А – 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_Toc152918036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933A9C">
        <w:rPr>
          <w:noProof/>
        </w:rPr>
        <w:t>4</w:t>
      </w:r>
      <w:r>
        <w:rPr>
          <w:noProof/>
        </w:rPr>
        <w:fldChar w:fldCharType="end"/>
      </w:r>
    </w:p>
    <w:p w14:paraId="51A63BF5" w14:textId="4B8E3488" w:rsidR="004D211E" w:rsidRPr="009F4124" w:rsidRDefault="004D21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5740E">
        <w:rPr>
          <w:noProof/>
          <w:lang w:val="en-US"/>
        </w:rPr>
        <w:t>main</w:t>
      </w:r>
      <w:r w:rsidRPr="009F4124">
        <w:rPr>
          <w:noProof/>
        </w:rPr>
        <w:t>.</w:t>
      </w:r>
      <w:r w:rsidRPr="0075740E">
        <w:rPr>
          <w:noProof/>
          <w:lang w:val="en-US"/>
        </w:rPr>
        <w:t>cpp</w:t>
      </w:r>
      <w:r w:rsidRPr="009F4124">
        <w:rPr>
          <w:noProof/>
        </w:rPr>
        <w:tab/>
      </w:r>
      <w:r>
        <w:rPr>
          <w:noProof/>
        </w:rPr>
        <w:fldChar w:fldCharType="begin"/>
      </w:r>
      <w:r w:rsidRPr="009F4124">
        <w:rPr>
          <w:noProof/>
        </w:rPr>
        <w:instrText xml:space="preserve"> </w:instrText>
      </w:r>
      <w:r w:rsidRPr="004D211E">
        <w:rPr>
          <w:noProof/>
          <w:lang w:val="en-US"/>
        </w:rPr>
        <w:instrText>PAGEREF</w:instrText>
      </w:r>
      <w:r w:rsidRPr="009F4124">
        <w:rPr>
          <w:noProof/>
        </w:rPr>
        <w:instrText xml:space="preserve"> _</w:instrText>
      </w:r>
      <w:r w:rsidRPr="004D211E">
        <w:rPr>
          <w:noProof/>
          <w:lang w:val="en-US"/>
        </w:rPr>
        <w:instrText>Toc</w:instrText>
      </w:r>
      <w:r w:rsidRPr="009F4124">
        <w:rPr>
          <w:noProof/>
        </w:rPr>
        <w:instrText>152918037 \</w:instrText>
      </w:r>
      <w:r w:rsidRPr="004D211E">
        <w:rPr>
          <w:noProof/>
          <w:lang w:val="en-US"/>
        </w:rPr>
        <w:instrText>h</w:instrText>
      </w:r>
      <w:r w:rsidRPr="009F4124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F4124">
        <w:rPr>
          <w:noProof/>
        </w:rPr>
        <w:t>1</w:t>
      </w:r>
      <w:r w:rsidR="00933A9C">
        <w:rPr>
          <w:noProof/>
        </w:rPr>
        <w:t>4</w:t>
      </w:r>
      <w:r>
        <w:rPr>
          <w:noProof/>
        </w:rPr>
        <w:fldChar w:fldCharType="end"/>
      </w:r>
    </w:p>
    <w:p w14:paraId="3D9D3D67" w14:textId="0EEC2397" w:rsidR="007A6A51" w:rsidRDefault="00266676" w:rsidP="00266676">
      <w:pPr>
        <w:pStyle w:val="21"/>
        <w:tabs>
          <w:tab w:val="right" w:leader="dot" w:pos="9345"/>
        </w:tabs>
      </w:pPr>
      <w:r>
        <w:rPr>
          <w:b/>
          <w:bCs/>
          <w:noProof/>
        </w:rPr>
        <w:fldChar w:fldCharType="end"/>
      </w:r>
    </w:p>
    <w:p w14:paraId="54497C72" w14:textId="16B980A3" w:rsidR="007A6A51" w:rsidRDefault="00795934" w:rsidP="00795934">
      <w:pPr>
        <w:pStyle w:val="1"/>
      </w:pPr>
      <w:bookmarkStart w:id="0" w:name="_Toc152918028"/>
      <w:r>
        <w:lastRenderedPageBreak/>
        <w:t>Техническое задание</w:t>
      </w:r>
      <w:bookmarkEnd w:id="0"/>
    </w:p>
    <w:p w14:paraId="456F9923" w14:textId="3973DA7B" w:rsidR="00795934" w:rsidRDefault="007D61AA" w:rsidP="00795934">
      <w:pPr>
        <w:pStyle w:val="2"/>
      </w:pPr>
      <w:bookmarkStart w:id="1" w:name="_Toc152918029"/>
      <w:r>
        <w:t>Цель задания</w:t>
      </w:r>
      <w:bookmarkEnd w:id="1"/>
    </w:p>
    <w:p w14:paraId="6280EA96" w14:textId="5EA771AC" w:rsidR="007D61AA" w:rsidRDefault="007D61AA" w:rsidP="007D61AA">
      <w:r>
        <w:t>Цель данной индивидуальной работы проверить навыки студента работы с файлами, работы со строковыми переменными, работы с функциями.</w:t>
      </w:r>
    </w:p>
    <w:p w14:paraId="16528C94" w14:textId="77E7D0F2" w:rsidR="000E7F26" w:rsidRDefault="007D61AA" w:rsidP="000E7F26">
      <w:pPr>
        <w:pStyle w:val="2"/>
      </w:pPr>
      <w:bookmarkStart w:id="2" w:name="_Toc152918030"/>
      <w:r>
        <w:t>Задача</w:t>
      </w:r>
      <w:bookmarkEnd w:id="2"/>
    </w:p>
    <w:p w14:paraId="4317B1DF" w14:textId="053E264B" w:rsidR="000E7F26" w:rsidRDefault="000E7F26" w:rsidP="007303D2">
      <w:r w:rsidRPr="000E7F26">
        <w:t>Задание состоит в разработке программы, которая считывает настроечные параметры и формирует отчет по имеющимся данным в файлах. Отчет записывается в текстовый файл. Число записей в каждом из описанных выше файлов произвольно.</w:t>
      </w:r>
      <w:r>
        <w:t xml:space="preserve"> </w:t>
      </w:r>
      <w:r w:rsidR="007303D2">
        <w:t xml:space="preserve"> </w:t>
      </w:r>
      <w:r w:rsidR="007303D2">
        <w:t xml:space="preserve">Вся указанная информация представлена текстовыми файлами, </w:t>
      </w:r>
      <w:r w:rsidR="007303D2">
        <w:t>к</w:t>
      </w:r>
      <w:r w:rsidRPr="000E7F26">
        <w:t>аждое поле отделяется запятой, запись – это строка текста.</w:t>
      </w:r>
    </w:p>
    <w:p w14:paraId="30AA56E7" w14:textId="0E0EC3F1" w:rsidR="000E7F26" w:rsidRDefault="000E7F26" w:rsidP="000E7F26">
      <w:r>
        <w:t>Имеется информация о клиентах телефонной компании и предоставляемых им услугах. Каждая услуга имеет собственный тариф, а каждый клиент может пользоваться произвольным набором услуг в течение ограниченного интервала времени (соответственно срокам договора). Имеются данные о фактическом использовании услуг.</w:t>
      </w:r>
      <w:r>
        <w:t xml:space="preserve"> </w:t>
      </w:r>
    </w:p>
    <w:p w14:paraId="399A3AD2" w14:textId="3B5829B1" w:rsidR="000E7F26" w:rsidRDefault="000E7F26" w:rsidP="000E7F26">
      <w:r>
        <w:t>Вариант 22.</w:t>
      </w:r>
    </w:p>
    <w:p w14:paraId="688192E5" w14:textId="27EE4331" w:rsidR="000E7F26" w:rsidRPr="000E7F26" w:rsidRDefault="000E7F26" w:rsidP="000E7F26">
      <w:r>
        <w:t>Для отчета необходимо о</w:t>
      </w:r>
      <w:r>
        <w:t>тобрать все номера телефонов с заданной суммой баланса, которые в течение последней недели говорили каждый день не менее заданного</w:t>
      </w:r>
      <w:r>
        <w:t xml:space="preserve"> </w:t>
      </w:r>
      <w:r>
        <w:t>количества минут</w:t>
      </w:r>
      <w:r>
        <w:t xml:space="preserve">. </w:t>
      </w:r>
    </w:p>
    <w:p w14:paraId="6417E97A" w14:textId="07FFF59B" w:rsidR="006D55F4" w:rsidRPr="000E7F26" w:rsidRDefault="006D55F4" w:rsidP="006D55F4">
      <w:pPr>
        <w:pStyle w:val="1"/>
      </w:pPr>
      <w:bookmarkStart w:id="3" w:name="_Toc152918031"/>
      <w:r>
        <w:lastRenderedPageBreak/>
        <w:t>Ход работы</w:t>
      </w:r>
      <w:bookmarkEnd w:id="3"/>
    </w:p>
    <w:p w14:paraId="585AF9E3" w14:textId="4C6A0947" w:rsidR="006D55F4" w:rsidRPr="000E7F26" w:rsidRDefault="006D55F4" w:rsidP="006D55F4">
      <w:pPr>
        <w:pStyle w:val="2"/>
        <w:rPr>
          <w:lang w:val="en-GB"/>
        </w:rPr>
      </w:pPr>
      <w:bookmarkStart w:id="4" w:name="_Toc152918032"/>
      <w:r>
        <w:t>Алоритм</w:t>
      </w:r>
      <w:r w:rsidRPr="000E7F26">
        <w:rPr>
          <w:lang w:val="en-GB"/>
        </w:rPr>
        <w:t xml:space="preserve"> </w:t>
      </w:r>
      <w:r>
        <w:t>решения</w:t>
      </w:r>
      <w:bookmarkEnd w:id="4"/>
    </w:p>
    <w:p w14:paraId="5A058DF9" w14:textId="0A6BBFD7" w:rsidR="003E18A5" w:rsidRDefault="003E18A5" w:rsidP="00741929">
      <w:pPr>
        <w:pStyle w:val="ad"/>
        <w:numPr>
          <w:ilvl w:val="0"/>
          <w:numId w:val="20"/>
        </w:numPr>
        <w:ind w:left="0" w:firstLine="709"/>
      </w:pPr>
      <w:r>
        <w:t>Получить настроечные параметры (искомые минимальные баланс номера и время использования услуги) из файла параметров.</w:t>
      </w:r>
      <w:r w:rsidR="009A5B3F">
        <w:t xml:space="preserve"> Алгоритм чтения </w:t>
      </w:r>
      <w:r w:rsidR="009A5B3F" w:rsidRPr="009A5B3F">
        <w:t>.</w:t>
      </w:r>
      <w:proofErr w:type="spellStart"/>
      <w:r w:rsidR="009A5B3F">
        <w:rPr>
          <w:lang w:val="en-GB"/>
        </w:rPr>
        <w:t>ini</w:t>
      </w:r>
      <w:proofErr w:type="spellEnd"/>
      <w:r w:rsidR="009A5B3F">
        <w:t xml:space="preserve"> файла в виде блок-схемы описан на Рисунке 1.</w:t>
      </w:r>
    </w:p>
    <w:p w14:paraId="533B05CD" w14:textId="6793A324" w:rsidR="003E18A5" w:rsidRDefault="003E18A5" w:rsidP="00741929">
      <w:pPr>
        <w:pStyle w:val="ad"/>
        <w:numPr>
          <w:ilvl w:val="0"/>
          <w:numId w:val="20"/>
        </w:numPr>
        <w:ind w:left="0" w:firstLine="709"/>
      </w:pPr>
      <w:r>
        <w:t>Записать значения настроечных параметров в программные переменные.</w:t>
      </w:r>
    </w:p>
    <w:p w14:paraId="687961AD" w14:textId="4A08617D" w:rsidR="003E18A5" w:rsidRDefault="003E18A5" w:rsidP="00741929">
      <w:pPr>
        <w:pStyle w:val="ad"/>
        <w:numPr>
          <w:ilvl w:val="0"/>
          <w:numId w:val="20"/>
        </w:numPr>
        <w:ind w:left="0" w:firstLine="709"/>
      </w:pPr>
      <w:r>
        <w:t>Получить данные (номер телефона, код услуги, дата оказания услуги, время оказания услуги, баланс номера на момент оказания услуги) из файла исходных данных об оказанных услугах.</w:t>
      </w:r>
    </w:p>
    <w:p w14:paraId="4C0FA52E" w14:textId="530C2DEA" w:rsidR="003E18A5" w:rsidRDefault="003E18A5" w:rsidP="00741929">
      <w:pPr>
        <w:pStyle w:val="ad"/>
        <w:numPr>
          <w:ilvl w:val="0"/>
          <w:numId w:val="20"/>
        </w:numPr>
        <w:ind w:left="0" w:firstLine="709"/>
      </w:pPr>
      <w:r>
        <w:t>Записать полученные данные в массив структур.</w:t>
      </w:r>
    </w:p>
    <w:p w14:paraId="31EE05C5" w14:textId="2B17DA06" w:rsidR="003E18A5" w:rsidRDefault="003E18A5" w:rsidP="00741929">
      <w:pPr>
        <w:pStyle w:val="ad"/>
        <w:numPr>
          <w:ilvl w:val="0"/>
          <w:numId w:val="20"/>
        </w:numPr>
        <w:ind w:left="0" w:firstLine="709"/>
      </w:pPr>
      <w:r>
        <w:t xml:space="preserve">Выполнить </w:t>
      </w:r>
      <w:r w:rsidR="009A5B3F">
        <w:t xml:space="preserve">алгоритм </w:t>
      </w:r>
      <w:r>
        <w:t>поиск</w:t>
      </w:r>
      <w:r w:rsidR="009A5B3F">
        <w:t>а (Рисунок 2)</w:t>
      </w:r>
      <w:r>
        <w:t>:</w:t>
      </w:r>
    </w:p>
    <w:p w14:paraId="24B2B82B" w14:textId="77777777" w:rsidR="007D7E88" w:rsidRDefault="003E18A5" w:rsidP="00741929">
      <w:pPr>
        <w:pStyle w:val="ad"/>
        <w:numPr>
          <w:ilvl w:val="1"/>
          <w:numId w:val="20"/>
        </w:numPr>
        <w:ind w:left="0" w:firstLine="709"/>
      </w:pPr>
      <w:r>
        <w:t>Перебрать массив с исходными данными на выполнение условий</w:t>
      </w:r>
      <w:r w:rsidR="007D7E88">
        <w:t>.</w:t>
      </w:r>
    </w:p>
    <w:p w14:paraId="69B604F1" w14:textId="27CC7953" w:rsidR="003E18A5" w:rsidRDefault="007D7E88" w:rsidP="00741929">
      <w:pPr>
        <w:pStyle w:val="ad"/>
        <w:numPr>
          <w:ilvl w:val="2"/>
          <w:numId w:val="20"/>
        </w:numPr>
        <w:ind w:left="0" w:firstLine="709"/>
      </w:pPr>
      <w:r>
        <w:t>Е</w:t>
      </w:r>
      <w:r w:rsidR="003E18A5">
        <w:t xml:space="preserve">сли </w:t>
      </w:r>
      <w:r>
        <w:t>баланс номера и время использования услуги больше либо равны заданным параметрам и время оказания услуги находится в диапазоне недели с текущей даты, то занести данный элемент в буфер.</w:t>
      </w:r>
    </w:p>
    <w:p w14:paraId="772B4AB2" w14:textId="27A366B1" w:rsidR="007D7E88" w:rsidRDefault="007D7E88" w:rsidP="00741929">
      <w:pPr>
        <w:pStyle w:val="ad"/>
        <w:numPr>
          <w:ilvl w:val="1"/>
          <w:numId w:val="20"/>
        </w:numPr>
        <w:ind w:left="0" w:firstLine="709"/>
      </w:pPr>
      <w:r>
        <w:t>Перебрать массив-буфер с подходящими значениями:</w:t>
      </w:r>
    </w:p>
    <w:p w14:paraId="37E3E15B" w14:textId="08AE7AEE" w:rsidR="007D7E88" w:rsidRDefault="007D7E88" w:rsidP="00741929">
      <w:pPr>
        <w:pStyle w:val="ad"/>
        <w:numPr>
          <w:ilvl w:val="2"/>
          <w:numId w:val="20"/>
        </w:numPr>
        <w:ind w:left="0" w:firstLine="709"/>
      </w:pPr>
      <w:r>
        <w:t>Сравнивать номера телефонов пока не будут найдены семь элементов (на каждый день недели) или пока не закончится массив-буфер.</w:t>
      </w:r>
    </w:p>
    <w:p w14:paraId="3A1B8DBE" w14:textId="34484FF5" w:rsidR="007D7E88" w:rsidRDefault="007D7E88" w:rsidP="00741929">
      <w:pPr>
        <w:pStyle w:val="ad"/>
        <w:numPr>
          <w:ilvl w:val="2"/>
          <w:numId w:val="20"/>
        </w:numPr>
        <w:ind w:left="0" w:firstLine="709"/>
      </w:pPr>
      <w:r>
        <w:t>Если номера телефонов совпадают и даты находятся в диапазоне, тогда пополняется счетчик, подсчитывающий подходящие записи одного и того же номера в течении недели.</w:t>
      </w:r>
    </w:p>
    <w:p w14:paraId="33FB916E" w14:textId="367F2FBB" w:rsidR="007D7E88" w:rsidRDefault="007D7E88" w:rsidP="00741929">
      <w:pPr>
        <w:pStyle w:val="ad"/>
        <w:numPr>
          <w:ilvl w:val="2"/>
          <w:numId w:val="20"/>
        </w:numPr>
        <w:ind w:left="0" w:firstLine="709"/>
      </w:pPr>
      <w:r>
        <w:t xml:space="preserve">Когда счетчик будет равен семи, выполнить остановку и взять следующий номер </w:t>
      </w:r>
      <w:r w:rsidR="00284BF1">
        <w:t>для сравнения.</w:t>
      </w:r>
    </w:p>
    <w:p w14:paraId="7A1E7C23" w14:textId="02763733" w:rsidR="009A5B3F" w:rsidRDefault="00284BF1" w:rsidP="00741929">
      <w:pPr>
        <w:pStyle w:val="ad"/>
        <w:numPr>
          <w:ilvl w:val="1"/>
          <w:numId w:val="20"/>
        </w:numPr>
        <w:ind w:left="0" w:firstLine="709"/>
      </w:pPr>
      <w:r>
        <w:t>Если не будет найдено ни одно значение, вывести соответствующее сообщение. Иначе – вывести найденные номера.</w:t>
      </w:r>
    </w:p>
    <w:p w14:paraId="0330DD9E" w14:textId="53E33572" w:rsidR="0085400E" w:rsidRDefault="00013C84">
      <w:pPr>
        <w:spacing w:after="160" w:line="259" w:lineRule="auto"/>
        <w:ind w:firstLine="0"/>
        <w:jc w:val="left"/>
      </w:pPr>
      <w:r>
        <w:br w:type="page"/>
      </w:r>
    </w:p>
    <w:p w14:paraId="483F74BD" w14:textId="556E83C7" w:rsidR="0085400E" w:rsidRDefault="0085400E" w:rsidP="0085400E">
      <w:pPr>
        <w:pStyle w:val="2"/>
      </w:pPr>
      <w:r>
        <w:lastRenderedPageBreak/>
        <w:t>БЛОК-СХЕМЫ</w:t>
      </w:r>
    </w:p>
    <w:p w14:paraId="1F10DDF9" w14:textId="5BFCEA3B" w:rsidR="00457F5D" w:rsidRDefault="00457F5D" w:rsidP="00457F5D">
      <w:pPr>
        <w:jc w:val="center"/>
      </w:pPr>
      <w:r>
        <w:rPr>
          <w:noProof/>
        </w:rPr>
        <w:drawing>
          <wp:inline distT="0" distB="0" distL="0" distR="0" wp14:anchorId="75147CE5" wp14:editId="669A8D38">
            <wp:extent cx="4729322" cy="5554980"/>
            <wp:effectExtent l="0" t="0" r="0" b="7620"/>
            <wp:docPr id="3918528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89" cy="55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FDE1" w14:textId="20AAD30E" w:rsidR="00457F5D" w:rsidRPr="00457F5D" w:rsidRDefault="00457F5D" w:rsidP="00457F5D">
      <w:pPr>
        <w:jc w:val="center"/>
      </w:pPr>
      <w:r>
        <w:t xml:space="preserve">Рисунок 1 – Блок-схема алгоритма чтения </w:t>
      </w:r>
      <w:r w:rsidRPr="009D6A18">
        <w:t>.</w:t>
      </w:r>
      <w:proofErr w:type="spellStart"/>
      <w:r>
        <w:rPr>
          <w:lang w:val="en-GB"/>
        </w:rPr>
        <w:t>ini</w:t>
      </w:r>
      <w:proofErr w:type="spellEnd"/>
    </w:p>
    <w:p w14:paraId="5E4E55A8" w14:textId="12ECA18D" w:rsidR="0085400E" w:rsidRDefault="009A5B3F" w:rsidP="009A5B3F">
      <w:pPr>
        <w:keepLines w:val="0"/>
        <w:spacing w:after="160" w:line="259" w:lineRule="auto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A7D7A29" wp14:editId="171D9E69">
            <wp:extent cx="4545330" cy="7990560"/>
            <wp:effectExtent l="0" t="0" r="7620" b="0"/>
            <wp:docPr id="2050788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41" cy="80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CAB7" w14:textId="7EB47F65" w:rsidR="009A5B3F" w:rsidRPr="009A5B3F" w:rsidRDefault="009A5B3F" w:rsidP="00741929">
      <w:pPr>
        <w:keepLines w:val="0"/>
        <w:spacing w:line="259" w:lineRule="auto"/>
        <w:jc w:val="center"/>
      </w:pPr>
      <w:r>
        <w:t xml:space="preserve">Рисунок </w:t>
      </w:r>
      <w:r w:rsidR="00457F5D">
        <w:t>2</w:t>
      </w:r>
      <w:r>
        <w:t xml:space="preserve"> – Блок-схема алгоритма поиска</w:t>
      </w:r>
    </w:p>
    <w:p w14:paraId="4E862A42" w14:textId="0C1009A2" w:rsidR="0085400E" w:rsidRDefault="0085400E">
      <w:pPr>
        <w:keepLines w:val="0"/>
        <w:spacing w:after="160" w:line="259" w:lineRule="auto"/>
        <w:ind w:firstLine="0"/>
        <w:jc w:val="left"/>
      </w:pPr>
      <w:r>
        <w:br w:type="page"/>
      </w:r>
    </w:p>
    <w:p w14:paraId="576883FD" w14:textId="2724BCBC" w:rsidR="00013C84" w:rsidRDefault="00013C84" w:rsidP="00013C84">
      <w:pPr>
        <w:pStyle w:val="2"/>
      </w:pPr>
      <w:bookmarkStart w:id="5" w:name="_Toc152918033"/>
      <w:r>
        <w:lastRenderedPageBreak/>
        <w:t>Написание программы</w:t>
      </w:r>
      <w:bookmarkEnd w:id="5"/>
    </w:p>
    <w:p w14:paraId="6591AAB0" w14:textId="5B1BA2DB" w:rsidR="00730ABC" w:rsidRPr="00741929" w:rsidRDefault="00730ABC" w:rsidP="00741929">
      <w:pPr>
        <w:pStyle w:val="ad"/>
        <w:keepLines w:val="0"/>
        <w:ind w:left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Используемые библиотеки:</w:t>
      </w:r>
    </w:p>
    <w:p w14:paraId="434CB7DD" w14:textId="0FACF350" w:rsidR="00730067" w:rsidRPr="00741929" w:rsidRDefault="00730067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#</w:t>
      </w:r>
      <w:r w:rsidRPr="00741929">
        <w:rPr>
          <w:rFonts w:cs="Times New Roman"/>
          <w:szCs w:val="28"/>
          <w:lang w:val="en-GB"/>
        </w:rPr>
        <w:t>include</w:t>
      </w:r>
      <w:r w:rsidRPr="00741929">
        <w:rPr>
          <w:rFonts w:cs="Times New Roman"/>
          <w:szCs w:val="28"/>
        </w:rPr>
        <w:t xml:space="preserve"> &lt;</w:t>
      </w:r>
      <w:r w:rsidRPr="00741929">
        <w:rPr>
          <w:rFonts w:cs="Times New Roman"/>
          <w:szCs w:val="28"/>
          <w:lang w:val="en-GB"/>
        </w:rPr>
        <w:t>iostream</w:t>
      </w:r>
      <w:r w:rsidRPr="00741929">
        <w:rPr>
          <w:rFonts w:cs="Times New Roman"/>
          <w:szCs w:val="28"/>
        </w:rPr>
        <w:t>&gt;</w:t>
      </w:r>
      <w:r w:rsidRPr="00741929">
        <w:rPr>
          <w:rFonts w:cs="Times New Roman"/>
          <w:szCs w:val="28"/>
        </w:rPr>
        <w:t xml:space="preserve"> - получение функций ввода-вывода.</w:t>
      </w:r>
    </w:p>
    <w:p w14:paraId="7136699B" w14:textId="60989272" w:rsidR="00730067" w:rsidRPr="00741929" w:rsidRDefault="00730067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#</w:t>
      </w:r>
      <w:r w:rsidRPr="00741929">
        <w:rPr>
          <w:rFonts w:cs="Times New Roman"/>
          <w:szCs w:val="28"/>
          <w:lang w:val="en-GB"/>
        </w:rPr>
        <w:t>include</w:t>
      </w:r>
      <w:r w:rsidRPr="00741929">
        <w:rPr>
          <w:rFonts w:cs="Times New Roman"/>
          <w:szCs w:val="28"/>
        </w:rPr>
        <w:t xml:space="preserve"> &lt;</w:t>
      </w:r>
      <w:r w:rsidRPr="00741929">
        <w:rPr>
          <w:rFonts w:cs="Times New Roman"/>
          <w:szCs w:val="28"/>
          <w:lang w:val="en-GB"/>
        </w:rPr>
        <w:t>time</w:t>
      </w:r>
      <w:r w:rsidRPr="00741929">
        <w:rPr>
          <w:rFonts w:cs="Times New Roman"/>
          <w:szCs w:val="28"/>
        </w:rPr>
        <w:t>.</w:t>
      </w:r>
      <w:r w:rsidRPr="00741929">
        <w:rPr>
          <w:rFonts w:cs="Times New Roman"/>
          <w:szCs w:val="28"/>
          <w:lang w:val="en-GB"/>
        </w:rPr>
        <w:t>h</w:t>
      </w:r>
      <w:r w:rsidRPr="00741929">
        <w:rPr>
          <w:rFonts w:cs="Times New Roman"/>
          <w:szCs w:val="28"/>
        </w:rPr>
        <w:t>&gt;</w:t>
      </w:r>
      <w:r w:rsidRPr="00741929">
        <w:rPr>
          <w:rFonts w:cs="Times New Roman"/>
          <w:szCs w:val="28"/>
        </w:rPr>
        <w:t xml:space="preserve"> - работа с временем, получение текущей даты.</w:t>
      </w:r>
    </w:p>
    <w:p w14:paraId="4F7E54B8" w14:textId="41E91211" w:rsidR="00730067" w:rsidRPr="00741929" w:rsidRDefault="00730067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#</w:t>
      </w:r>
      <w:r w:rsidRPr="00741929">
        <w:rPr>
          <w:rFonts w:cs="Times New Roman"/>
          <w:szCs w:val="28"/>
          <w:lang w:val="en-GB"/>
        </w:rPr>
        <w:t>include</w:t>
      </w:r>
      <w:r w:rsidRPr="00741929">
        <w:rPr>
          <w:rFonts w:cs="Times New Roman"/>
          <w:szCs w:val="28"/>
        </w:rPr>
        <w:t xml:space="preserve"> &lt;</w:t>
      </w:r>
      <w:proofErr w:type="spellStart"/>
      <w:r w:rsidRPr="00741929">
        <w:rPr>
          <w:rFonts w:cs="Times New Roman"/>
          <w:szCs w:val="28"/>
          <w:lang w:val="en-GB"/>
        </w:rPr>
        <w:t>stdio</w:t>
      </w:r>
      <w:proofErr w:type="spellEnd"/>
      <w:r w:rsidRPr="00741929">
        <w:rPr>
          <w:rFonts w:cs="Times New Roman"/>
          <w:szCs w:val="28"/>
        </w:rPr>
        <w:t>.</w:t>
      </w:r>
      <w:r w:rsidRPr="00741929">
        <w:rPr>
          <w:rFonts w:cs="Times New Roman"/>
          <w:szCs w:val="28"/>
          <w:lang w:val="en-GB"/>
        </w:rPr>
        <w:t>h</w:t>
      </w:r>
      <w:r w:rsidRPr="00741929">
        <w:rPr>
          <w:rFonts w:cs="Times New Roman"/>
          <w:szCs w:val="28"/>
        </w:rPr>
        <w:t>&gt;</w:t>
      </w:r>
      <w:r w:rsidRPr="00741929">
        <w:rPr>
          <w:rFonts w:cs="Times New Roman"/>
          <w:szCs w:val="28"/>
        </w:rPr>
        <w:t xml:space="preserve"> - </w:t>
      </w:r>
      <w:r w:rsidRPr="00741929">
        <w:rPr>
          <w:rFonts w:cs="Times New Roman"/>
          <w:szCs w:val="28"/>
        </w:rPr>
        <w:t>получение функций ввода-вывода.</w:t>
      </w:r>
    </w:p>
    <w:p w14:paraId="3C8508F6" w14:textId="1B01CF26" w:rsidR="00730067" w:rsidRPr="00741929" w:rsidRDefault="00730067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#</w:t>
      </w:r>
      <w:r w:rsidRPr="00741929">
        <w:rPr>
          <w:rFonts w:cs="Times New Roman"/>
          <w:szCs w:val="28"/>
          <w:lang w:val="en-GB"/>
        </w:rPr>
        <w:t>include</w:t>
      </w:r>
      <w:r w:rsidRPr="00741929">
        <w:rPr>
          <w:rFonts w:cs="Times New Roman"/>
          <w:szCs w:val="28"/>
        </w:rPr>
        <w:t xml:space="preserve"> &lt;</w:t>
      </w:r>
      <w:proofErr w:type="spellStart"/>
      <w:r w:rsidRPr="00741929">
        <w:rPr>
          <w:rFonts w:cs="Times New Roman"/>
          <w:szCs w:val="28"/>
          <w:lang w:val="en-GB"/>
        </w:rPr>
        <w:t>stdlib</w:t>
      </w:r>
      <w:proofErr w:type="spellEnd"/>
      <w:r w:rsidRPr="00741929">
        <w:rPr>
          <w:rFonts w:cs="Times New Roman"/>
          <w:szCs w:val="28"/>
        </w:rPr>
        <w:t>.</w:t>
      </w:r>
      <w:r w:rsidRPr="00741929">
        <w:rPr>
          <w:rFonts w:cs="Times New Roman"/>
          <w:szCs w:val="28"/>
          <w:lang w:val="en-GB"/>
        </w:rPr>
        <w:t>h</w:t>
      </w:r>
      <w:r w:rsidRPr="00741929">
        <w:rPr>
          <w:rFonts w:cs="Times New Roman"/>
          <w:szCs w:val="28"/>
        </w:rPr>
        <w:t xml:space="preserve">&gt; </w:t>
      </w:r>
      <w:r w:rsidRPr="00741929">
        <w:rPr>
          <w:rFonts w:cs="Times New Roman"/>
          <w:szCs w:val="28"/>
        </w:rPr>
        <w:t xml:space="preserve">- </w:t>
      </w:r>
      <w:r w:rsidRPr="00741929">
        <w:rPr>
          <w:rFonts w:cs="Times New Roman"/>
          <w:szCs w:val="28"/>
        </w:rPr>
        <w:t>содержит функции для преобразования чисел в текст, выделения памяти</w:t>
      </w:r>
      <w:r w:rsidRPr="00741929">
        <w:rPr>
          <w:rFonts w:cs="Times New Roman"/>
          <w:szCs w:val="28"/>
        </w:rPr>
        <w:t xml:space="preserve"> и пр.</w:t>
      </w:r>
    </w:p>
    <w:p w14:paraId="13C5592A" w14:textId="735BD406" w:rsidR="00730ABC" w:rsidRPr="00741929" w:rsidRDefault="00730067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#</w:t>
      </w:r>
      <w:r w:rsidRPr="00741929">
        <w:rPr>
          <w:rFonts w:cs="Times New Roman"/>
          <w:szCs w:val="28"/>
          <w:lang w:val="en-GB"/>
        </w:rPr>
        <w:t>include</w:t>
      </w:r>
      <w:r w:rsidRPr="00741929">
        <w:rPr>
          <w:rFonts w:cs="Times New Roman"/>
          <w:szCs w:val="28"/>
        </w:rPr>
        <w:t xml:space="preserve"> &lt;</w:t>
      </w:r>
      <w:r w:rsidRPr="00741929">
        <w:rPr>
          <w:rFonts w:cs="Times New Roman"/>
          <w:szCs w:val="28"/>
          <w:lang w:val="en-GB"/>
        </w:rPr>
        <w:t>string</w:t>
      </w:r>
      <w:r w:rsidRPr="00741929">
        <w:rPr>
          <w:rFonts w:cs="Times New Roman"/>
          <w:szCs w:val="28"/>
        </w:rPr>
        <w:t>.</w:t>
      </w:r>
      <w:r w:rsidRPr="00741929">
        <w:rPr>
          <w:rFonts w:cs="Times New Roman"/>
          <w:szCs w:val="28"/>
          <w:lang w:val="en-GB"/>
        </w:rPr>
        <w:t>h</w:t>
      </w:r>
      <w:r w:rsidRPr="00741929">
        <w:rPr>
          <w:rFonts w:cs="Times New Roman"/>
          <w:szCs w:val="28"/>
        </w:rPr>
        <w:t>&gt;</w:t>
      </w:r>
      <w:r w:rsidRPr="00741929">
        <w:rPr>
          <w:rFonts w:cs="Times New Roman"/>
          <w:szCs w:val="28"/>
        </w:rPr>
        <w:t xml:space="preserve"> - работа со строками.</w:t>
      </w:r>
    </w:p>
    <w:p w14:paraId="15501C4D" w14:textId="7801511D" w:rsidR="009D6A18" w:rsidRPr="00741929" w:rsidRDefault="009D6A18" w:rsidP="00741929">
      <w:pPr>
        <w:pStyle w:val="ad"/>
        <w:keepLines w:val="0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Объявление общих используемых переменных в функции </w:t>
      </w:r>
      <w:r w:rsidRPr="00741929">
        <w:rPr>
          <w:rFonts w:cs="Times New Roman"/>
          <w:szCs w:val="28"/>
          <w:lang w:val="en-GB"/>
        </w:rPr>
        <w:t>main</w:t>
      </w:r>
      <w:r w:rsidRPr="00741929">
        <w:rPr>
          <w:rFonts w:cs="Times New Roman"/>
          <w:szCs w:val="28"/>
        </w:rPr>
        <w:t>().</w:t>
      </w:r>
    </w:p>
    <w:p w14:paraId="0A7CAA7E" w14:textId="315C1E2C" w:rsidR="009D6A18" w:rsidRPr="00741929" w:rsidRDefault="009D6A1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Для того, чтобы упорядочено хранить считываемые данные, используется структура </w:t>
      </w:r>
      <w:proofErr w:type="spellStart"/>
      <w:r w:rsidRPr="00741929">
        <w:rPr>
          <w:rFonts w:cs="Times New Roman"/>
          <w:szCs w:val="28"/>
        </w:rPr>
        <w:t>complete_provides</w:t>
      </w:r>
      <w:proofErr w:type="spellEnd"/>
      <w:r w:rsidRPr="00741929">
        <w:rPr>
          <w:rFonts w:cs="Times New Roman"/>
          <w:szCs w:val="28"/>
        </w:rPr>
        <w:t xml:space="preserve">, хранящая переменные: </w:t>
      </w:r>
    </w:p>
    <w:p w14:paraId="12D11557" w14:textId="7E7BC66A" w:rsidR="009D6A18" w:rsidRPr="00741929" w:rsidRDefault="009D6A18" w:rsidP="00741929">
      <w:pPr>
        <w:keepLines w:val="0"/>
        <w:rPr>
          <w:rFonts w:cs="Times New Roman"/>
          <w:szCs w:val="28"/>
          <w:lang w:val="en-GB"/>
        </w:rPr>
      </w:pPr>
      <w:r w:rsidRPr="00741929">
        <w:rPr>
          <w:rFonts w:cs="Times New Roman"/>
          <w:szCs w:val="28"/>
          <w:lang w:val="en-GB"/>
        </w:rPr>
        <w:t xml:space="preserve">char </w:t>
      </w:r>
      <w:proofErr w:type="spellStart"/>
      <w:r w:rsidRPr="00741929">
        <w:rPr>
          <w:rFonts w:cs="Times New Roman"/>
          <w:szCs w:val="28"/>
          <w:lang w:val="en-GB"/>
        </w:rPr>
        <w:t>phone_number</w:t>
      </w:r>
      <w:proofErr w:type="spellEnd"/>
      <w:r w:rsidRPr="00741929">
        <w:rPr>
          <w:rFonts w:cs="Times New Roman"/>
          <w:szCs w:val="28"/>
          <w:lang w:val="en-GB"/>
        </w:rPr>
        <w:t>[16]</w:t>
      </w:r>
      <w:r w:rsidRPr="00741929">
        <w:rPr>
          <w:rFonts w:cs="Times New Roman"/>
          <w:szCs w:val="28"/>
          <w:lang w:val="en-GB"/>
        </w:rPr>
        <w:t xml:space="preserve"> - </w:t>
      </w:r>
      <w:r w:rsidRPr="00741929">
        <w:rPr>
          <w:rFonts w:cs="Times New Roman"/>
          <w:szCs w:val="28"/>
        </w:rPr>
        <w:t>н</w:t>
      </w:r>
      <w:r w:rsidRPr="00741929">
        <w:rPr>
          <w:rFonts w:cs="Times New Roman"/>
          <w:szCs w:val="28"/>
        </w:rPr>
        <w:t>омер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телефона</w:t>
      </w:r>
      <w:r w:rsidRPr="00741929">
        <w:rPr>
          <w:rFonts w:cs="Times New Roman"/>
          <w:szCs w:val="28"/>
          <w:lang w:val="en-GB"/>
        </w:rPr>
        <w:t>.</w:t>
      </w:r>
    </w:p>
    <w:p w14:paraId="7A2C5A55" w14:textId="076B0A2A" w:rsidR="009D6A18" w:rsidRPr="00741929" w:rsidRDefault="009D6A1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unsigned int code</w:t>
      </w:r>
      <w:r w:rsidRPr="00741929">
        <w:rPr>
          <w:rFonts w:cs="Times New Roman"/>
          <w:szCs w:val="28"/>
          <w:lang w:val="en-GB"/>
        </w:rPr>
        <w:t xml:space="preserve"> - </w:t>
      </w:r>
      <w:r w:rsidRPr="00741929">
        <w:rPr>
          <w:rFonts w:cs="Times New Roman"/>
          <w:szCs w:val="28"/>
        </w:rPr>
        <w:t>к</w:t>
      </w:r>
      <w:r w:rsidRPr="00741929">
        <w:rPr>
          <w:rFonts w:cs="Times New Roman"/>
          <w:szCs w:val="28"/>
        </w:rPr>
        <w:t>од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услуги</w:t>
      </w:r>
      <w:r w:rsidRPr="00741929">
        <w:rPr>
          <w:rFonts w:cs="Times New Roman"/>
          <w:szCs w:val="28"/>
          <w:lang w:val="en-GB"/>
        </w:rPr>
        <w:t xml:space="preserve">. </w:t>
      </w:r>
      <w:r w:rsidRPr="00741929">
        <w:rPr>
          <w:rFonts w:cs="Times New Roman"/>
          <w:szCs w:val="28"/>
        </w:rPr>
        <w:t>Не может быть отрицательным.</w:t>
      </w:r>
    </w:p>
    <w:p w14:paraId="129263C5" w14:textId="26979E6C" w:rsidR="009D6A18" w:rsidRPr="00741929" w:rsidRDefault="009D6A1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 xml:space="preserve">int </w:t>
      </w:r>
      <w:proofErr w:type="spellStart"/>
      <w:r w:rsidRPr="00741929">
        <w:rPr>
          <w:rFonts w:cs="Times New Roman"/>
          <w:szCs w:val="28"/>
          <w:lang w:val="en-GB"/>
        </w:rPr>
        <w:t>date_day</w:t>
      </w:r>
      <w:proofErr w:type="spellEnd"/>
      <w:r w:rsidRPr="00741929">
        <w:rPr>
          <w:rFonts w:cs="Times New Roman"/>
          <w:szCs w:val="28"/>
          <w:lang w:val="en-GB"/>
        </w:rPr>
        <w:t xml:space="preserve">, </w:t>
      </w:r>
      <w:proofErr w:type="spellStart"/>
      <w:r w:rsidRPr="00741929">
        <w:rPr>
          <w:rFonts w:cs="Times New Roman"/>
          <w:szCs w:val="28"/>
          <w:lang w:val="en-GB"/>
        </w:rPr>
        <w:t>date_mon</w:t>
      </w:r>
      <w:proofErr w:type="spellEnd"/>
      <w:r w:rsidRPr="00741929">
        <w:rPr>
          <w:rFonts w:cs="Times New Roman"/>
          <w:szCs w:val="28"/>
          <w:lang w:val="en-GB"/>
        </w:rPr>
        <w:t xml:space="preserve">, </w:t>
      </w:r>
      <w:proofErr w:type="spellStart"/>
      <w:r w:rsidRPr="00741929">
        <w:rPr>
          <w:rFonts w:cs="Times New Roman"/>
          <w:szCs w:val="28"/>
          <w:lang w:val="en-GB"/>
        </w:rPr>
        <w:t>date_year</w:t>
      </w:r>
      <w:proofErr w:type="spellEnd"/>
      <w:r w:rsidRPr="00741929">
        <w:rPr>
          <w:rFonts w:cs="Times New Roman"/>
          <w:szCs w:val="28"/>
          <w:lang w:val="en-GB"/>
        </w:rPr>
        <w:t xml:space="preserve"> - </w:t>
      </w:r>
      <w:r w:rsidRPr="00741929">
        <w:rPr>
          <w:rFonts w:cs="Times New Roman"/>
          <w:szCs w:val="28"/>
        </w:rPr>
        <w:t>д</w:t>
      </w:r>
      <w:r w:rsidRPr="00741929">
        <w:rPr>
          <w:rFonts w:cs="Times New Roman"/>
          <w:szCs w:val="28"/>
        </w:rPr>
        <w:t>ата</w:t>
      </w:r>
      <w:r w:rsidRPr="00741929">
        <w:rPr>
          <w:rFonts w:cs="Times New Roman"/>
          <w:szCs w:val="28"/>
          <w:lang w:val="en-GB"/>
        </w:rPr>
        <w:t xml:space="preserve">: </w:t>
      </w:r>
      <w:r w:rsidRPr="00741929">
        <w:rPr>
          <w:rFonts w:cs="Times New Roman"/>
          <w:szCs w:val="28"/>
        </w:rPr>
        <w:t>день</w:t>
      </w:r>
      <w:r w:rsidRPr="00741929">
        <w:rPr>
          <w:rFonts w:cs="Times New Roman"/>
          <w:szCs w:val="28"/>
          <w:lang w:val="en-GB"/>
        </w:rPr>
        <w:t xml:space="preserve">, </w:t>
      </w:r>
      <w:proofErr w:type="spellStart"/>
      <w:r w:rsidRPr="00741929">
        <w:rPr>
          <w:rFonts w:cs="Times New Roman"/>
          <w:szCs w:val="28"/>
        </w:rPr>
        <w:t>мес</w:t>
      </w:r>
      <w:proofErr w:type="spellEnd"/>
      <w:r w:rsidRPr="00741929">
        <w:rPr>
          <w:rFonts w:cs="Times New Roman"/>
          <w:szCs w:val="28"/>
          <w:lang w:val="en-GB"/>
        </w:rPr>
        <w:t xml:space="preserve">, </w:t>
      </w:r>
      <w:r w:rsidRPr="00741929">
        <w:rPr>
          <w:rFonts w:cs="Times New Roman"/>
          <w:szCs w:val="28"/>
        </w:rPr>
        <w:t>год</w:t>
      </w:r>
      <w:r w:rsidRPr="00741929">
        <w:rPr>
          <w:rFonts w:cs="Times New Roman"/>
          <w:szCs w:val="28"/>
          <w:lang w:val="en-GB"/>
        </w:rPr>
        <w:t xml:space="preserve">. </w:t>
      </w:r>
      <w:r w:rsidRPr="00741929">
        <w:rPr>
          <w:rFonts w:cs="Times New Roman"/>
          <w:szCs w:val="28"/>
        </w:rPr>
        <w:t>В отдельных переменных для доступа к отдельному сравнению дней</w:t>
      </w:r>
      <w:r w:rsidRPr="00741929">
        <w:rPr>
          <w:rFonts w:cs="Times New Roman"/>
          <w:szCs w:val="28"/>
        </w:rPr>
        <w:t>.</w:t>
      </w:r>
    </w:p>
    <w:p w14:paraId="150A3DD5" w14:textId="2C6A6A39" w:rsidR="009D6A18" w:rsidRPr="00741929" w:rsidRDefault="009D6A1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unsigned int time</w:t>
      </w:r>
      <w:r w:rsidRPr="00741929">
        <w:rPr>
          <w:rFonts w:cs="Times New Roman"/>
          <w:szCs w:val="28"/>
          <w:lang w:val="en-GB"/>
        </w:rPr>
        <w:t xml:space="preserve"> - </w:t>
      </w:r>
      <w:r w:rsidRPr="00741929">
        <w:rPr>
          <w:rFonts w:cs="Times New Roman"/>
          <w:szCs w:val="28"/>
        </w:rPr>
        <w:t>в</w:t>
      </w:r>
      <w:r w:rsidRPr="00741929">
        <w:rPr>
          <w:rFonts w:cs="Times New Roman"/>
          <w:szCs w:val="28"/>
        </w:rPr>
        <w:t>ремя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услуги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в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минутах</w:t>
      </w:r>
      <w:r w:rsidRPr="00741929">
        <w:rPr>
          <w:rFonts w:cs="Times New Roman"/>
          <w:szCs w:val="28"/>
          <w:lang w:val="en-GB"/>
        </w:rPr>
        <w:t xml:space="preserve">. </w:t>
      </w:r>
      <w:r w:rsidRPr="00741929">
        <w:rPr>
          <w:rFonts w:cs="Times New Roman"/>
          <w:szCs w:val="28"/>
        </w:rPr>
        <w:t>Не может быть отрицательным.</w:t>
      </w:r>
    </w:p>
    <w:p w14:paraId="76516FCB" w14:textId="4D946E24" w:rsidR="009D6A18" w:rsidRPr="00741929" w:rsidRDefault="009D6A18" w:rsidP="00741929">
      <w:pPr>
        <w:keepLines w:val="0"/>
        <w:rPr>
          <w:rFonts w:cs="Times New Roman"/>
          <w:szCs w:val="28"/>
          <w:lang w:val="en-GB"/>
        </w:rPr>
      </w:pPr>
      <w:r w:rsidRPr="00741929">
        <w:rPr>
          <w:rFonts w:cs="Times New Roman"/>
          <w:szCs w:val="28"/>
          <w:lang w:val="en-GB"/>
        </w:rPr>
        <w:t xml:space="preserve">float </w:t>
      </w:r>
      <w:proofErr w:type="spellStart"/>
      <w:r w:rsidRPr="00741929">
        <w:rPr>
          <w:rFonts w:cs="Times New Roman"/>
          <w:szCs w:val="28"/>
          <w:lang w:val="en-GB"/>
        </w:rPr>
        <w:t>phone_balance</w:t>
      </w:r>
      <w:proofErr w:type="spellEnd"/>
      <w:r w:rsidRPr="00741929">
        <w:rPr>
          <w:rFonts w:cs="Times New Roman"/>
          <w:szCs w:val="28"/>
          <w:lang w:val="en-GB"/>
        </w:rPr>
        <w:t xml:space="preserve"> - </w:t>
      </w:r>
      <w:r w:rsidRPr="00741929">
        <w:rPr>
          <w:rFonts w:cs="Times New Roman"/>
          <w:szCs w:val="28"/>
        </w:rPr>
        <w:t>б</w:t>
      </w:r>
      <w:r w:rsidRPr="00741929">
        <w:rPr>
          <w:rFonts w:cs="Times New Roman"/>
          <w:szCs w:val="28"/>
        </w:rPr>
        <w:t>аланс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номера</w:t>
      </w:r>
      <w:r w:rsidRPr="00741929">
        <w:rPr>
          <w:rFonts w:cs="Times New Roman"/>
          <w:szCs w:val="28"/>
          <w:lang w:val="en-GB"/>
        </w:rPr>
        <w:t>.</w:t>
      </w:r>
    </w:p>
    <w:p w14:paraId="13B42C83" w14:textId="16CA31C7" w:rsidR="009D6A18" w:rsidRPr="00741929" w:rsidRDefault="009D6A1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Для хранения списка всех данных, используется массив структур </w:t>
      </w:r>
      <w:proofErr w:type="spellStart"/>
      <w:r w:rsidRPr="00741929">
        <w:rPr>
          <w:rFonts w:cs="Times New Roman"/>
          <w:szCs w:val="28"/>
        </w:rPr>
        <w:t>complete_provides</w:t>
      </w:r>
      <w:proofErr w:type="spellEnd"/>
      <w:r w:rsidRPr="00741929">
        <w:rPr>
          <w:rFonts w:cs="Times New Roman"/>
          <w:szCs w:val="28"/>
        </w:rPr>
        <w:t xml:space="preserve">* </w:t>
      </w:r>
      <w:proofErr w:type="spellStart"/>
      <w:r w:rsidRPr="00741929">
        <w:rPr>
          <w:rFonts w:cs="Times New Roman"/>
          <w:szCs w:val="28"/>
        </w:rPr>
        <w:t>complete_provides_list</w:t>
      </w:r>
      <w:proofErr w:type="spellEnd"/>
      <w:r w:rsidRPr="00741929">
        <w:rPr>
          <w:rFonts w:cs="Times New Roman"/>
          <w:szCs w:val="28"/>
        </w:rPr>
        <w:t xml:space="preserve">, динамично выделяющий память, не более </w:t>
      </w:r>
      <w:r w:rsidRPr="00741929">
        <w:rPr>
          <w:rFonts w:cs="Times New Roman"/>
          <w:szCs w:val="28"/>
        </w:rPr>
        <w:t xml:space="preserve">MAX_LIST_SIZE </w:t>
      </w:r>
      <w:r w:rsidRPr="00741929">
        <w:rPr>
          <w:rFonts w:cs="Times New Roman"/>
          <w:szCs w:val="28"/>
        </w:rPr>
        <w:t>(</w:t>
      </w:r>
      <w:r w:rsidRPr="00741929">
        <w:rPr>
          <w:rFonts w:cs="Times New Roman"/>
          <w:szCs w:val="28"/>
        </w:rPr>
        <w:t>50</w:t>
      </w:r>
      <w:r w:rsidRPr="00741929">
        <w:rPr>
          <w:rFonts w:cs="Times New Roman"/>
          <w:szCs w:val="28"/>
        </w:rPr>
        <w:t>) элементов.</w:t>
      </w:r>
    </w:p>
    <w:p w14:paraId="06EB7757" w14:textId="37358A3C" w:rsidR="009D6A18" w:rsidRPr="00741929" w:rsidRDefault="008F7912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Также, используются переменные:</w:t>
      </w:r>
    </w:p>
    <w:p w14:paraId="4887EA4E" w14:textId="6E93BE8D" w:rsidR="008F7912" w:rsidRPr="00741929" w:rsidRDefault="008F7912" w:rsidP="00741929">
      <w:pPr>
        <w:keepLines w:val="0"/>
        <w:rPr>
          <w:rFonts w:cs="Times New Roman"/>
          <w:szCs w:val="28"/>
        </w:rPr>
      </w:pPr>
      <w:proofErr w:type="spellStart"/>
      <w:r w:rsidRPr="00741929">
        <w:rPr>
          <w:rFonts w:cs="Times New Roman"/>
          <w:szCs w:val="28"/>
        </w:rPr>
        <w:t>unsigned</w:t>
      </w:r>
      <w:proofErr w:type="spellEnd"/>
      <w:r w:rsidRPr="00741929">
        <w:rPr>
          <w:rFonts w:cs="Times New Roman"/>
          <w:szCs w:val="28"/>
        </w:rPr>
        <w:t xml:space="preserve"> </w:t>
      </w:r>
      <w:proofErr w:type="spellStart"/>
      <w:r w:rsidRPr="00741929">
        <w:rPr>
          <w:rFonts w:cs="Times New Roman"/>
          <w:szCs w:val="28"/>
        </w:rPr>
        <w:t>int</w:t>
      </w:r>
      <w:proofErr w:type="spellEnd"/>
      <w:r w:rsidRPr="00741929">
        <w:rPr>
          <w:rFonts w:cs="Times New Roman"/>
          <w:szCs w:val="28"/>
        </w:rPr>
        <w:t xml:space="preserve"> </w:t>
      </w:r>
      <w:proofErr w:type="spellStart"/>
      <w:r w:rsidRPr="00741929">
        <w:rPr>
          <w:rFonts w:cs="Times New Roman"/>
          <w:szCs w:val="28"/>
        </w:rPr>
        <w:t>complete_provides_cnt</w:t>
      </w:r>
      <w:proofErr w:type="spellEnd"/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>- к</w:t>
      </w:r>
      <w:r w:rsidRPr="00741929">
        <w:rPr>
          <w:rFonts w:cs="Times New Roman"/>
          <w:szCs w:val="28"/>
        </w:rPr>
        <w:t>ол-во занесенных записей в массив структур</w:t>
      </w:r>
      <w:r w:rsidRPr="00741929">
        <w:rPr>
          <w:rFonts w:cs="Times New Roman"/>
          <w:szCs w:val="28"/>
        </w:rPr>
        <w:t>. Используется как длина массива. Не может быть отрицательной.</w:t>
      </w:r>
    </w:p>
    <w:p w14:paraId="2134874F" w14:textId="02D51320" w:rsidR="008F7912" w:rsidRPr="00741929" w:rsidRDefault="008F7912" w:rsidP="00741929">
      <w:pPr>
        <w:keepLines w:val="0"/>
        <w:rPr>
          <w:rFonts w:cs="Times New Roman"/>
          <w:szCs w:val="28"/>
        </w:rPr>
      </w:pPr>
      <w:proofErr w:type="spellStart"/>
      <w:r w:rsidRPr="00741929">
        <w:rPr>
          <w:rFonts w:cs="Times New Roman"/>
          <w:szCs w:val="28"/>
        </w:rPr>
        <w:t>float</w:t>
      </w:r>
      <w:proofErr w:type="spellEnd"/>
      <w:r w:rsidRPr="00741929">
        <w:rPr>
          <w:rFonts w:cs="Times New Roman"/>
          <w:szCs w:val="28"/>
        </w:rPr>
        <w:t xml:space="preserve"> </w:t>
      </w:r>
      <w:proofErr w:type="spellStart"/>
      <w:r w:rsidRPr="00741929">
        <w:rPr>
          <w:rFonts w:cs="Times New Roman"/>
          <w:szCs w:val="28"/>
        </w:rPr>
        <w:t>search_balance</w:t>
      </w:r>
      <w:proofErr w:type="spellEnd"/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>- з</w:t>
      </w:r>
      <w:r w:rsidRPr="00741929">
        <w:rPr>
          <w:rFonts w:cs="Times New Roman"/>
          <w:szCs w:val="28"/>
        </w:rPr>
        <w:t>начение баланса для поиска по списку</w:t>
      </w:r>
      <w:r w:rsidRPr="00741929">
        <w:rPr>
          <w:rFonts w:cs="Times New Roman"/>
          <w:szCs w:val="28"/>
        </w:rPr>
        <w:t>.</w:t>
      </w:r>
    </w:p>
    <w:p w14:paraId="05D2B4ED" w14:textId="5D982556" w:rsidR="008F7912" w:rsidRPr="00741929" w:rsidRDefault="008F7912" w:rsidP="00741929">
      <w:pPr>
        <w:keepLines w:val="0"/>
        <w:rPr>
          <w:rFonts w:cs="Times New Roman"/>
          <w:szCs w:val="28"/>
        </w:rPr>
      </w:pPr>
      <w:proofErr w:type="spellStart"/>
      <w:r w:rsidRPr="00741929">
        <w:rPr>
          <w:rFonts w:cs="Times New Roman"/>
          <w:szCs w:val="28"/>
        </w:rPr>
        <w:t>unsigned</w:t>
      </w:r>
      <w:proofErr w:type="spellEnd"/>
      <w:r w:rsidRPr="00741929">
        <w:rPr>
          <w:rFonts w:cs="Times New Roman"/>
          <w:szCs w:val="28"/>
        </w:rPr>
        <w:t xml:space="preserve"> </w:t>
      </w:r>
      <w:proofErr w:type="spellStart"/>
      <w:r w:rsidRPr="00741929">
        <w:rPr>
          <w:rFonts w:cs="Times New Roman"/>
          <w:szCs w:val="28"/>
        </w:rPr>
        <w:t>int</w:t>
      </w:r>
      <w:proofErr w:type="spellEnd"/>
      <w:r w:rsidRPr="00741929">
        <w:rPr>
          <w:rFonts w:cs="Times New Roman"/>
          <w:szCs w:val="28"/>
        </w:rPr>
        <w:t xml:space="preserve"> </w:t>
      </w:r>
      <w:proofErr w:type="spellStart"/>
      <w:r w:rsidRPr="00741929">
        <w:rPr>
          <w:rFonts w:cs="Times New Roman"/>
          <w:szCs w:val="28"/>
        </w:rPr>
        <w:t>search_time</w:t>
      </w:r>
      <w:proofErr w:type="spellEnd"/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>- з</w:t>
      </w:r>
      <w:r w:rsidRPr="00741929">
        <w:rPr>
          <w:rFonts w:cs="Times New Roman"/>
          <w:szCs w:val="28"/>
        </w:rPr>
        <w:t>начение для поиска, время исп</w:t>
      </w:r>
      <w:r w:rsidRPr="00741929">
        <w:rPr>
          <w:rFonts w:cs="Times New Roman"/>
          <w:szCs w:val="28"/>
        </w:rPr>
        <w:t>ользуемой</w:t>
      </w:r>
      <w:r w:rsidRPr="00741929">
        <w:rPr>
          <w:rFonts w:cs="Times New Roman"/>
          <w:szCs w:val="28"/>
        </w:rPr>
        <w:t xml:space="preserve"> услуги в мин</w:t>
      </w:r>
      <w:r w:rsidRPr="00741929">
        <w:rPr>
          <w:rFonts w:cs="Times New Roman"/>
          <w:szCs w:val="28"/>
        </w:rPr>
        <w:t>утах. Не может быть отрицательной.</w:t>
      </w:r>
    </w:p>
    <w:p w14:paraId="29EF690D" w14:textId="33C08C75" w:rsidR="002F467C" w:rsidRPr="00741929" w:rsidRDefault="002F467C" w:rsidP="00741929">
      <w:pPr>
        <w:pStyle w:val="ad"/>
        <w:keepLines w:val="0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Функции, используемые в программе.</w:t>
      </w:r>
    </w:p>
    <w:p w14:paraId="2244F9AF" w14:textId="32C9C3B5" w:rsidR="009D6A18" w:rsidRPr="00741929" w:rsidRDefault="009D6A1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lastRenderedPageBreak/>
        <w:t xml:space="preserve">Программа разделена на 4 функции, не включая главную - </w:t>
      </w:r>
      <w:r w:rsidRPr="00741929">
        <w:rPr>
          <w:rFonts w:cs="Times New Roman"/>
          <w:szCs w:val="28"/>
          <w:lang w:val="en-GB"/>
        </w:rPr>
        <w:t>main</w:t>
      </w:r>
      <w:r w:rsidRPr="00741929">
        <w:rPr>
          <w:rFonts w:cs="Times New Roman"/>
          <w:szCs w:val="28"/>
        </w:rPr>
        <w:t xml:space="preserve">(), для удобства и улучшения читаемости кода: </w:t>
      </w:r>
      <w:r w:rsidRPr="00741929">
        <w:rPr>
          <w:rFonts w:cs="Times New Roman"/>
          <w:szCs w:val="28"/>
          <w:lang w:val="en-GB"/>
        </w:rPr>
        <w:t>time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mir</w:t>
      </w:r>
      <w:r w:rsidRPr="00741929">
        <w:rPr>
          <w:rFonts w:cs="Times New Roman"/>
          <w:szCs w:val="28"/>
        </w:rPr>
        <w:t xml:space="preserve">, </w:t>
      </w:r>
      <w:r w:rsidRPr="00741929">
        <w:rPr>
          <w:rFonts w:cs="Times New Roman"/>
          <w:szCs w:val="28"/>
          <w:lang w:val="en-GB"/>
        </w:rPr>
        <w:t>file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params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read</w:t>
      </w:r>
      <w:r w:rsidRPr="00741929">
        <w:rPr>
          <w:rFonts w:cs="Times New Roman"/>
          <w:szCs w:val="28"/>
        </w:rPr>
        <w:t xml:space="preserve">, </w:t>
      </w:r>
      <w:r w:rsidRPr="00741929">
        <w:rPr>
          <w:rFonts w:cs="Times New Roman"/>
          <w:szCs w:val="28"/>
          <w:lang w:val="en-GB"/>
        </w:rPr>
        <w:t>file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complete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provides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read</w:t>
      </w:r>
      <w:r w:rsidRPr="00741929">
        <w:rPr>
          <w:rFonts w:cs="Times New Roman"/>
          <w:szCs w:val="28"/>
        </w:rPr>
        <w:t xml:space="preserve">, </w:t>
      </w:r>
      <w:r w:rsidRPr="00741929">
        <w:rPr>
          <w:rFonts w:cs="Times New Roman"/>
          <w:szCs w:val="28"/>
          <w:lang w:val="en-GB"/>
        </w:rPr>
        <w:t>search</w:t>
      </w:r>
      <w:r w:rsidRPr="00741929">
        <w:rPr>
          <w:rFonts w:cs="Times New Roman"/>
          <w:szCs w:val="28"/>
        </w:rPr>
        <w:t xml:space="preserve">. </w:t>
      </w:r>
      <w:r w:rsidR="002F467C"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>Каждая функция отдельно описана ниже.</w:t>
      </w:r>
    </w:p>
    <w:p w14:paraId="36D2AEBF" w14:textId="3BBD89C9" w:rsidR="002F467C" w:rsidRPr="00741929" w:rsidRDefault="002F467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Функция сравнения времени с текущей датой</w:t>
      </w:r>
      <w:r w:rsidRPr="00741929">
        <w:rPr>
          <w:rFonts w:cs="Times New Roman"/>
          <w:szCs w:val="28"/>
        </w:rPr>
        <w:t xml:space="preserve"> - </w:t>
      </w:r>
      <w:r w:rsidRPr="00741929">
        <w:rPr>
          <w:rFonts w:cs="Times New Roman"/>
          <w:szCs w:val="28"/>
          <w:lang w:val="en-GB"/>
        </w:rPr>
        <w:t>time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mir</w:t>
      </w:r>
      <w:r w:rsidRPr="00741929">
        <w:rPr>
          <w:rFonts w:cs="Times New Roman"/>
          <w:szCs w:val="28"/>
        </w:rPr>
        <w:t>:</w:t>
      </w:r>
    </w:p>
    <w:p w14:paraId="697DDC59" w14:textId="1AEC80FD" w:rsidR="002F467C" w:rsidRPr="00741929" w:rsidRDefault="002F467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Возвращает значение </w:t>
      </w:r>
      <w:r w:rsidRPr="00741929">
        <w:rPr>
          <w:rFonts w:cs="Times New Roman"/>
          <w:szCs w:val="28"/>
          <w:lang w:val="en-GB"/>
        </w:rPr>
        <w:t>int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result</w:t>
      </w:r>
      <w:r w:rsidRPr="00741929">
        <w:rPr>
          <w:rFonts w:cs="Times New Roman"/>
          <w:szCs w:val="28"/>
        </w:rPr>
        <w:t xml:space="preserve"> – итог сравнения. Считывает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параметр</w:t>
      </w:r>
      <w:r w:rsidRPr="00741929">
        <w:rPr>
          <w:rFonts w:cs="Times New Roman"/>
          <w:szCs w:val="28"/>
          <w:lang w:val="en-GB"/>
        </w:rPr>
        <w:t xml:space="preserve"> </w:t>
      </w:r>
      <w:proofErr w:type="spellStart"/>
      <w:r w:rsidRPr="00741929">
        <w:rPr>
          <w:rFonts w:cs="Times New Roman"/>
          <w:szCs w:val="28"/>
          <w:lang w:val="en-GB"/>
        </w:rPr>
        <w:t>complete_provides</w:t>
      </w:r>
      <w:proofErr w:type="spellEnd"/>
      <w:r w:rsidRPr="00741929">
        <w:rPr>
          <w:rFonts w:cs="Times New Roman"/>
          <w:szCs w:val="28"/>
          <w:lang w:val="en-GB"/>
        </w:rPr>
        <w:t>* provide</w:t>
      </w:r>
      <w:r w:rsidRPr="00741929">
        <w:rPr>
          <w:rFonts w:cs="Times New Roman"/>
          <w:szCs w:val="28"/>
          <w:lang w:val="en-GB"/>
        </w:rPr>
        <w:t xml:space="preserve"> – </w:t>
      </w:r>
      <w:r w:rsidRPr="00741929">
        <w:rPr>
          <w:rFonts w:cs="Times New Roman"/>
          <w:szCs w:val="28"/>
        </w:rPr>
        <w:t>массив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данных.</w:t>
      </w:r>
    </w:p>
    <w:p w14:paraId="5E011035" w14:textId="73093F03" w:rsidR="00730ABC" w:rsidRPr="00741929" w:rsidRDefault="00730AB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В функции идет проверка на вхождение считанной даты в диапазон между текущей датой и датой неделю назад. Предусмотрена проверка на случай, если неделю назад был прошлый месяц. Если проверка пройдена, возвращается значение </w:t>
      </w:r>
      <w:proofErr w:type="spellStart"/>
      <w:r w:rsidRPr="00741929">
        <w:rPr>
          <w:rFonts w:cs="Times New Roman"/>
          <w:szCs w:val="28"/>
        </w:rPr>
        <w:t>result</w:t>
      </w:r>
      <w:proofErr w:type="spellEnd"/>
      <w:r w:rsidRPr="00741929">
        <w:rPr>
          <w:rFonts w:cs="Times New Roman"/>
          <w:szCs w:val="28"/>
        </w:rPr>
        <w:t xml:space="preserve"> = 1</w:t>
      </w:r>
      <w:r w:rsidRPr="00741929">
        <w:rPr>
          <w:rFonts w:cs="Times New Roman"/>
          <w:szCs w:val="28"/>
        </w:rPr>
        <w:t>.</w:t>
      </w:r>
    </w:p>
    <w:p w14:paraId="10DB9AB9" w14:textId="4213EBC5" w:rsidR="00730ABC" w:rsidRPr="00741929" w:rsidRDefault="00730AB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Функция считывания параметров из файла param.ini</w:t>
      </w:r>
      <w:r w:rsidRPr="00741929">
        <w:rPr>
          <w:rFonts w:cs="Times New Roman"/>
          <w:szCs w:val="28"/>
        </w:rPr>
        <w:t xml:space="preserve"> - </w:t>
      </w:r>
      <w:proofErr w:type="spellStart"/>
      <w:r w:rsidRPr="00741929">
        <w:rPr>
          <w:rFonts w:cs="Times New Roman"/>
          <w:szCs w:val="28"/>
        </w:rPr>
        <w:t>file_params_read</w:t>
      </w:r>
      <w:proofErr w:type="spellEnd"/>
      <w:r w:rsidRPr="00741929">
        <w:rPr>
          <w:rFonts w:cs="Times New Roman"/>
          <w:szCs w:val="28"/>
        </w:rPr>
        <w:t>:</w:t>
      </w:r>
    </w:p>
    <w:p w14:paraId="2E89AFC8" w14:textId="29B953C3" w:rsidR="00730ABC" w:rsidRPr="00741929" w:rsidRDefault="00730AB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Не возвращает значения. Считывает параметры </w:t>
      </w:r>
      <w:r w:rsidRPr="00741929">
        <w:rPr>
          <w:rFonts w:cs="Times New Roman"/>
          <w:szCs w:val="28"/>
          <w:lang w:val="en-GB"/>
        </w:rPr>
        <w:t>int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search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balance</w:t>
      </w:r>
      <w:r w:rsidRPr="00741929">
        <w:rPr>
          <w:rFonts w:cs="Times New Roman"/>
          <w:szCs w:val="28"/>
        </w:rPr>
        <w:t xml:space="preserve"> и </w:t>
      </w:r>
      <w:r w:rsidRPr="00741929">
        <w:rPr>
          <w:rFonts w:cs="Times New Roman"/>
          <w:szCs w:val="28"/>
          <w:lang w:val="en-GB"/>
        </w:rPr>
        <w:t>unsigned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int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search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time</w:t>
      </w:r>
      <w:r w:rsidRPr="00741929">
        <w:rPr>
          <w:rFonts w:cs="Times New Roman"/>
          <w:szCs w:val="28"/>
        </w:rPr>
        <w:t xml:space="preserve"> для дальнейшего изменения значений.</w:t>
      </w:r>
    </w:p>
    <w:p w14:paraId="39EA59A0" w14:textId="5E11F78B" w:rsidR="00730ABC" w:rsidRPr="00741929" w:rsidRDefault="00730AB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Локальные переменные:</w:t>
      </w:r>
    </w:p>
    <w:p w14:paraId="1C6F35E8" w14:textId="7ACFE5C9" w:rsidR="00730ABC" w:rsidRPr="00741929" w:rsidRDefault="00730AB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FILE</w:t>
      </w:r>
      <w:r w:rsidRPr="00741929">
        <w:rPr>
          <w:rFonts w:cs="Times New Roman"/>
          <w:szCs w:val="28"/>
        </w:rPr>
        <w:t xml:space="preserve">* </w:t>
      </w:r>
      <w:r w:rsidRPr="00741929">
        <w:rPr>
          <w:rFonts w:cs="Times New Roman"/>
          <w:szCs w:val="28"/>
          <w:lang w:val="en-GB"/>
        </w:rPr>
        <w:t>file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param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 xml:space="preserve">– указатель на файл </w:t>
      </w:r>
      <w:r w:rsidRPr="00741929">
        <w:rPr>
          <w:rFonts w:cs="Times New Roman"/>
          <w:szCs w:val="28"/>
          <w:lang w:val="en-GB"/>
        </w:rPr>
        <w:t>param</w:t>
      </w:r>
      <w:r w:rsidRPr="00741929">
        <w:rPr>
          <w:rFonts w:cs="Times New Roman"/>
          <w:szCs w:val="28"/>
        </w:rPr>
        <w:t>.</w:t>
      </w:r>
      <w:proofErr w:type="spellStart"/>
      <w:r w:rsidRPr="00741929">
        <w:rPr>
          <w:rFonts w:cs="Times New Roman"/>
          <w:szCs w:val="28"/>
          <w:lang w:val="en-GB"/>
        </w:rPr>
        <w:t>ini</w:t>
      </w:r>
      <w:proofErr w:type="spellEnd"/>
      <w:r w:rsidRPr="00741929">
        <w:rPr>
          <w:rFonts w:cs="Times New Roman"/>
          <w:szCs w:val="28"/>
        </w:rPr>
        <w:t>. Хранит путь до файла и режим открытия (чтение).</w:t>
      </w:r>
    </w:p>
    <w:p w14:paraId="460D837B" w14:textId="0F6F6572" w:rsidR="00730ABC" w:rsidRPr="00741929" w:rsidRDefault="00730ABC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char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stroke</w:t>
      </w:r>
      <w:r w:rsidRPr="00741929">
        <w:rPr>
          <w:rFonts w:cs="Times New Roman"/>
          <w:szCs w:val="28"/>
        </w:rPr>
        <w:t xml:space="preserve">[256], </w:t>
      </w:r>
      <w:r w:rsidRPr="00741929">
        <w:rPr>
          <w:rFonts w:cs="Times New Roman"/>
          <w:szCs w:val="28"/>
          <w:lang w:val="en-GB"/>
        </w:rPr>
        <w:t>str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balance</w:t>
      </w:r>
      <w:r w:rsidRPr="00741929">
        <w:rPr>
          <w:rFonts w:cs="Times New Roman"/>
          <w:szCs w:val="28"/>
        </w:rPr>
        <w:t xml:space="preserve">[256], </w:t>
      </w:r>
      <w:r w:rsidRPr="00741929">
        <w:rPr>
          <w:rFonts w:cs="Times New Roman"/>
          <w:szCs w:val="28"/>
          <w:lang w:val="en-GB"/>
        </w:rPr>
        <w:t>str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time</w:t>
      </w:r>
      <w:r w:rsidRPr="00741929">
        <w:rPr>
          <w:rFonts w:cs="Times New Roman"/>
          <w:szCs w:val="28"/>
        </w:rPr>
        <w:t>[256]</w:t>
      </w:r>
      <w:r w:rsidRPr="00741929">
        <w:rPr>
          <w:rFonts w:cs="Times New Roman"/>
          <w:szCs w:val="28"/>
        </w:rPr>
        <w:t xml:space="preserve"> - п</w:t>
      </w:r>
      <w:r w:rsidRPr="00741929">
        <w:rPr>
          <w:rFonts w:cs="Times New Roman"/>
          <w:szCs w:val="28"/>
        </w:rPr>
        <w:t>еременные-</w:t>
      </w:r>
      <w:r w:rsidR="00D10D30" w:rsidRPr="00741929">
        <w:rPr>
          <w:rFonts w:cs="Times New Roman"/>
          <w:szCs w:val="28"/>
        </w:rPr>
        <w:t>б</w:t>
      </w:r>
      <w:r w:rsidRPr="00741929">
        <w:rPr>
          <w:rFonts w:cs="Times New Roman"/>
          <w:szCs w:val="28"/>
        </w:rPr>
        <w:t>уферы: строка файла, хранение строки первого параметра, хранение строки второго параметра</w:t>
      </w:r>
      <w:r w:rsidRPr="00741929">
        <w:rPr>
          <w:rFonts w:cs="Times New Roman"/>
          <w:szCs w:val="28"/>
        </w:rPr>
        <w:t>.</w:t>
      </w:r>
    </w:p>
    <w:p w14:paraId="6051E662" w14:textId="3F937F83" w:rsidR="00730ABC" w:rsidRPr="00741929" w:rsidRDefault="00730ABC" w:rsidP="00741929">
      <w:pPr>
        <w:keepLines w:val="0"/>
        <w:rPr>
          <w:rFonts w:cs="Times New Roman"/>
          <w:szCs w:val="28"/>
        </w:rPr>
      </w:pPr>
      <w:proofErr w:type="spellStart"/>
      <w:r w:rsidRPr="00741929">
        <w:rPr>
          <w:rFonts w:cs="Times New Roman"/>
          <w:szCs w:val="28"/>
        </w:rPr>
        <w:t>int</w:t>
      </w:r>
      <w:proofErr w:type="spellEnd"/>
      <w:r w:rsidRPr="00741929">
        <w:rPr>
          <w:rFonts w:cs="Times New Roman"/>
          <w:szCs w:val="28"/>
        </w:rPr>
        <w:t xml:space="preserve"> </w:t>
      </w:r>
      <w:proofErr w:type="spellStart"/>
      <w:r w:rsidRPr="00741929">
        <w:rPr>
          <w:rFonts w:cs="Times New Roman"/>
          <w:szCs w:val="28"/>
        </w:rPr>
        <w:t>data</w:t>
      </w:r>
      <w:proofErr w:type="spellEnd"/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>- с</w:t>
      </w:r>
      <w:r w:rsidRPr="00741929">
        <w:rPr>
          <w:rFonts w:cs="Times New Roman"/>
          <w:szCs w:val="28"/>
        </w:rPr>
        <w:t>четчик строк-параметров, для корректного назначения значений</w:t>
      </w:r>
      <w:r w:rsidR="00D10D30" w:rsidRPr="00741929">
        <w:rPr>
          <w:rFonts w:cs="Times New Roman"/>
          <w:szCs w:val="28"/>
        </w:rPr>
        <w:t>.</w:t>
      </w:r>
    </w:p>
    <w:p w14:paraId="55599AB0" w14:textId="016A7B50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Если файл открыт корректно, функция перебирает строки из файла, ищет строки, где прописаны необходимые параметры и сохраняет в соответствующий буфер. Далее из буфера идет форматированное считывание переменных - </w:t>
      </w:r>
      <w:proofErr w:type="spellStart"/>
      <w:r w:rsidRPr="00741929">
        <w:rPr>
          <w:rFonts w:cs="Times New Roman"/>
          <w:szCs w:val="28"/>
        </w:rPr>
        <w:t>search_balance</w:t>
      </w:r>
      <w:proofErr w:type="spellEnd"/>
      <w:r w:rsidRPr="00741929">
        <w:rPr>
          <w:rFonts w:cs="Times New Roman"/>
          <w:szCs w:val="28"/>
        </w:rPr>
        <w:t xml:space="preserve"> и </w:t>
      </w:r>
      <w:proofErr w:type="spellStart"/>
      <w:r w:rsidRPr="00741929">
        <w:rPr>
          <w:rFonts w:cs="Times New Roman"/>
          <w:szCs w:val="28"/>
        </w:rPr>
        <w:t>search_time</w:t>
      </w:r>
      <w:proofErr w:type="spellEnd"/>
      <w:r w:rsidRPr="00741929">
        <w:rPr>
          <w:rFonts w:cs="Times New Roman"/>
          <w:szCs w:val="28"/>
        </w:rPr>
        <w:t>.</w:t>
      </w:r>
    </w:p>
    <w:p w14:paraId="1C6BDDC6" w14:textId="01C2F5CC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Функция чтения данных из файла с информацией об услугах и запись в структуры</w:t>
      </w:r>
      <w:r w:rsidRPr="00741929">
        <w:rPr>
          <w:rFonts w:cs="Times New Roman"/>
          <w:szCs w:val="28"/>
        </w:rPr>
        <w:t xml:space="preserve"> - </w:t>
      </w:r>
      <w:proofErr w:type="spellStart"/>
      <w:r w:rsidRPr="00741929">
        <w:rPr>
          <w:rFonts w:cs="Times New Roman"/>
          <w:szCs w:val="28"/>
        </w:rPr>
        <w:t>file_complete_provides_read</w:t>
      </w:r>
      <w:proofErr w:type="spellEnd"/>
      <w:r w:rsidRPr="00741929">
        <w:rPr>
          <w:rFonts w:cs="Times New Roman"/>
          <w:szCs w:val="28"/>
        </w:rPr>
        <w:t>:</w:t>
      </w:r>
    </w:p>
    <w:p w14:paraId="02E73057" w14:textId="43B89396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Возвращает значение </w:t>
      </w:r>
      <w:r w:rsidRPr="00741929">
        <w:rPr>
          <w:rFonts w:cs="Times New Roman"/>
          <w:szCs w:val="28"/>
          <w:lang w:val="en-GB"/>
        </w:rPr>
        <w:t>int id</w:t>
      </w:r>
      <w:r w:rsidRPr="00741929">
        <w:rPr>
          <w:rFonts w:cs="Times New Roman"/>
          <w:szCs w:val="28"/>
        </w:rPr>
        <w:t xml:space="preserve">. Считывает параметры </w:t>
      </w:r>
      <w:proofErr w:type="spellStart"/>
      <w:r w:rsidRPr="00741929">
        <w:rPr>
          <w:rFonts w:cs="Times New Roman"/>
          <w:szCs w:val="28"/>
        </w:rPr>
        <w:t>complete_provides</w:t>
      </w:r>
      <w:proofErr w:type="spellEnd"/>
      <w:r w:rsidRPr="00741929">
        <w:rPr>
          <w:rFonts w:cs="Times New Roman"/>
          <w:szCs w:val="28"/>
        </w:rPr>
        <w:t xml:space="preserve">* </w:t>
      </w:r>
      <w:proofErr w:type="spellStart"/>
      <w:r w:rsidRPr="00741929">
        <w:rPr>
          <w:rFonts w:cs="Times New Roman"/>
          <w:szCs w:val="28"/>
        </w:rPr>
        <w:t>provide</w:t>
      </w:r>
      <w:proofErr w:type="spellEnd"/>
      <w:r w:rsidRPr="00741929">
        <w:rPr>
          <w:rFonts w:cs="Times New Roman"/>
          <w:szCs w:val="28"/>
        </w:rPr>
        <w:t>.</w:t>
      </w:r>
    </w:p>
    <w:p w14:paraId="55717FAD" w14:textId="7A67C801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Локальные переменные:</w:t>
      </w:r>
    </w:p>
    <w:p w14:paraId="52FF55E0" w14:textId="11537E88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lastRenderedPageBreak/>
        <w:t>FILE</w:t>
      </w:r>
      <w:r w:rsidRPr="00741929">
        <w:rPr>
          <w:rFonts w:cs="Times New Roman"/>
          <w:szCs w:val="28"/>
        </w:rPr>
        <w:t xml:space="preserve">* </w:t>
      </w:r>
      <w:r w:rsidRPr="00741929">
        <w:rPr>
          <w:rFonts w:cs="Times New Roman"/>
          <w:szCs w:val="28"/>
          <w:lang w:val="en-GB"/>
        </w:rPr>
        <w:t>file</w:t>
      </w:r>
      <w:r w:rsidRPr="00741929">
        <w:rPr>
          <w:rFonts w:cs="Times New Roman"/>
          <w:szCs w:val="28"/>
        </w:rPr>
        <w:t xml:space="preserve"> - </w:t>
      </w:r>
      <w:r w:rsidRPr="00741929">
        <w:rPr>
          <w:rFonts w:cs="Times New Roman"/>
          <w:szCs w:val="28"/>
        </w:rPr>
        <w:t xml:space="preserve">указатель на файл </w:t>
      </w:r>
      <w:r w:rsidRPr="00741929">
        <w:rPr>
          <w:rFonts w:cs="Times New Roman"/>
          <w:szCs w:val="28"/>
          <w:lang w:val="en-GB"/>
        </w:rPr>
        <w:t>service</w:t>
      </w:r>
      <w:r w:rsidRPr="00741929">
        <w:rPr>
          <w:rFonts w:cs="Times New Roman"/>
          <w:szCs w:val="28"/>
        </w:rPr>
        <w:t>.</w:t>
      </w:r>
      <w:r w:rsidRPr="00741929">
        <w:rPr>
          <w:rFonts w:cs="Times New Roman"/>
          <w:szCs w:val="28"/>
          <w:lang w:val="en-GB"/>
        </w:rPr>
        <w:t>txt</w:t>
      </w:r>
      <w:r w:rsidRPr="00741929">
        <w:rPr>
          <w:rFonts w:cs="Times New Roman"/>
          <w:szCs w:val="28"/>
        </w:rPr>
        <w:t>. Хранит путь до файла и режим открытия (чтение).</w:t>
      </w:r>
    </w:p>
    <w:p w14:paraId="117030A4" w14:textId="6A24D545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unsigned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int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id</w:t>
      </w:r>
      <w:r w:rsidRPr="00741929">
        <w:rPr>
          <w:rFonts w:cs="Times New Roman"/>
          <w:szCs w:val="28"/>
        </w:rPr>
        <w:t xml:space="preserve"> – хранит количество считанных записей из файла исходных данных. В дальнейшем используется как длина массива структур исходных значений.</w:t>
      </w:r>
    </w:p>
    <w:p w14:paraId="42B07721" w14:textId="5CD90516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char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file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line</w:t>
      </w:r>
      <w:r w:rsidRPr="00741929">
        <w:rPr>
          <w:rFonts w:cs="Times New Roman"/>
          <w:szCs w:val="28"/>
        </w:rPr>
        <w:t>[256]</w:t>
      </w:r>
      <w:r w:rsidRPr="00741929">
        <w:rPr>
          <w:rFonts w:cs="Times New Roman"/>
          <w:szCs w:val="28"/>
        </w:rPr>
        <w:t xml:space="preserve"> – строка-буфер для считывания строки из файла.</w:t>
      </w:r>
    </w:p>
    <w:p w14:paraId="57C598FE" w14:textId="0AFC02C6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char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complete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provide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date</w:t>
      </w:r>
      <w:r w:rsidRPr="00741929">
        <w:rPr>
          <w:rFonts w:cs="Times New Roman"/>
          <w:szCs w:val="28"/>
        </w:rPr>
        <w:t>[20]</w:t>
      </w:r>
      <w:r w:rsidRPr="00741929">
        <w:rPr>
          <w:rFonts w:cs="Times New Roman"/>
          <w:szCs w:val="28"/>
        </w:rPr>
        <w:t xml:space="preserve"> – буфер для считывания части строки с датой для последующей конвертации в числовые значения.</w:t>
      </w:r>
    </w:p>
    <w:p w14:paraId="794D3E72" w14:textId="410F19E1" w:rsidR="00D10D30" w:rsidRPr="00741929" w:rsidRDefault="00D10D30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Если файл открыт корректно, функция построчно считывает данные и из полученных строк форматировано заполняет значения переменных структуры. Т.к. есть сложности с чтением даты, полученная строка, хранящая символьную дату, дополнительно форматировано разбивается на силовые составляющие: день, месяц, год. При каждом</w:t>
      </w:r>
      <w:r w:rsidR="003A7D08" w:rsidRPr="00741929">
        <w:rPr>
          <w:rFonts w:cs="Times New Roman"/>
          <w:szCs w:val="28"/>
        </w:rPr>
        <w:t xml:space="preserve"> заполненном элементе структуры шагом в единицу повышается значение переменной </w:t>
      </w:r>
      <w:r w:rsidR="003A7D08" w:rsidRPr="00741929">
        <w:rPr>
          <w:rFonts w:cs="Times New Roman"/>
          <w:szCs w:val="28"/>
          <w:lang w:val="en-GB"/>
        </w:rPr>
        <w:t>id</w:t>
      </w:r>
      <w:r w:rsidR="003A7D08" w:rsidRPr="00741929">
        <w:rPr>
          <w:rFonts w:cs="Times New Roman"/>
          <w:szCs w:val="28"/>
        </w:rPr>
        <w:t>. В конце выполнения функции ее полученное значение возвращается.</w:t>
      </w:r>
    </w:p>
    <w:p w14:paraId="51DF5565" w14:textId="47F91F6E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Функция поиска по заданным параметрам</w:t>
      </w:r>
      <w:r w:rsidRPr="00741929">
        <w:rPr>
          <w:rFonts w:cs="Times New Roman"/>
          <w:szCs w:val="28"/>
        </w:rPr>
        <w:t xml:space="preserve"> – </w:t>
      </w:r>
      <w:proofErr w:type="spellStart"/>
      <w:r w:rsidRPr="00741929">
        <w:rPr>
          <w:rFonts w:cs="Times New Roman"/>
          <w:szCs w:val="28"/>
        </w:rPr>
        <w:t>search</w:t>
      </w:r>
      <w:proofErr w:type="spellEnd"/>
      <w:r w:rsidRPr="00741929">
        <w:rPr>
          <w:rFonts w:cs="Times New Roman"/>
          <w:szCs w:val="28"/>
        </w:rPr>
        <w:t>:</w:t>
      </w:r>
    </w:p>
    <w:p w14:paraId="5F947AA4" w14:textId="579F8121" w:rsidR="003A7D08" w:rsidRPr="00741929" w:rsidRDefault="003A7D08" w:rsidP="00741929">
      <w:pPr>
        <w:keepLines w:val="0"/>
        <w:rPr>
          <w:rFonts w:cs="Times New Roman"/>
          <w:szCs w:val="28"/>
          <w:lang w:val="en-GB"/>
        </w:rPr>
      </w:pPr>
      <w:r w:rsidRPr="00741929">
        <w:rPr>
          <w:rFonts w:cs="Times New Roman"/>
          <w:szCs w:val="28"/>
        </w:rPr>
        <w:t>Не возвращает значений. Считывает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параметры</w:t>
      </w:r>
      <w:r w:rsidRPr="00741929">
        <w:rPr>
          <w:rFonts w:cs="Times New Roman"/>
          <w:szCs w:val="28"/>
          <w:lang w:val="en-GB"/>
        </w:rPr>
        <w:t xml:space="preserve"> </w:t>
      </w:r>
      <w:proofErr w:type="spellStart"/>
      <w:r w:rsidRPr="00741929">
        <w:rPr>
          <w:rFonts w:cs="Times New Roman"/>
          <w:szCs w:val="28"/>
          <w:lang w:val="en-GB"/>
        </w:rPr>
        <w:t>complete_provides</w:t>
      </w:r>
      <w:proofErr w:type="spellEnd"/>
      <w:r w:rsidRPr="00741929">
        <w:rPr>
          <w:rFonts w:cs="Times New Roman"/>
          <w:szCs w:val="28"/>
          <w:lang w:val="en-GB"/>
        </w:rPr>
        <w:t xml:space="preserve">* provide, unsigned int </w:t>
      </w:r>
      <w:proofErr w:type="spellStart"/>
      <w:r w:rsidRPr="00741929">
        <w:rPr>
          <w:rFonts w:cs="Times New Roman"/>
          <w:szCs w:val="28"/>
          <w:lang w:val="en-GB"/>
        </w:rPr>
        <w:t>complete_provides_cnt</w:t>
      </w:r>
      <w:proofErr w:type="spellEnd"/>
      <w:r w:rsidRPr="00741929">
        <w:rPr>
          <w:rFonts w:cs="Times New Roman"/>
          <w:szCs w:val="28"/>
          <w:lang w:val="en-GB"/>
        </w:rPr>
        <w:t xml:space="preserve">, int </w:t>
      </w:r>
      <w:proofErr w:type="spellStart"/>
      <w:r w:rsidRPr="00741929">
        <w:rPr>
          <w:rFonts w:cs="Times New Roman"/>
          <w:szCs w:val="28"/>
          <w:lang w:val="en-GB"/>
        </w:rPr>
        <w:t>search_balance</w:t>
      </w:r>
      <w:proofErr w:type="spellEnd"/>
      <w:r w:rsidRPr="00741929">
        <w:rPr>
          <w:rFonts w:cs="Times New Roman"/>
          <w:szCs w:val="28"/>
          <w:lang w:val="en-GB"/>
        </w:rPr>
        <w:t xml:space="preserve">, unsigned int </w:t>
      </w:r>
      <w:proofErr w:type="spellStart"/>
      <w:r w:rsidRPr="00741929">
        <w:rPr>
          <w:rFonts w:cs="Times New Roman"/>
          <w:szCs w:val="28"/>
          <w:lang w:val="en-GB"/>
        </w:rPr>
        <w:t>search_time</w:t>
      </w:r>
      <w:proofErr w:type="spellEnd"/>
      <w:r w:rsidRPr="00741929">
        <w:rPr>
          <w:rFonts w:cs="Times New Roman"/>
          <w:szCs w:val="28"/>
          <w:lang w:val="en-GB"/>
        </w:rPr>
        <w:t>.</w:t>
      </w:r>
    </w:p>
    <w:p w14:paraId="61054CC8" w14:textId="2A0F8BAF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Локальные переменные:</w:t>
      </w:r>
    </w:p>
    <w:p w14:paraId="75B52F10" w14:textId="2BA63FD4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FILE</w:t>
      </w:r>
      <w:r w:rsidRPr="00741929">
        <w:rPr>
          <w:rFonts w:cs="Times New Roman"/>
          <w:szCs w:val="28"/>
        </w:rPr>
        <w:t xml:space="preserve">* </w:t>
      </w:r>
      <w:r w:rsidRPr="00741929">
        <w:rPr>
          <w:rFonts w:cs="Times New Roman"/>
          <w:szCs w:val="28"/>
          <w:lang w:val="en-GB"/>
        </w:rPr>
        <w:t>output</w:t>
      </w:r>
      <w:r w:rsidRPr="00741929">
        <w:rPr>
          <w:rFonts w:cs="Times New Roman"/>
          <w:szCs w:val="28"/>
        </w:rPr>
        <w:t xml:space="preserve"> –</w:t>
      </w:r>
      <w:r w:rsidR="00B42F43" w:rsidRPr="00741929">
        <w:rPr>
          <w:rFonts w:cs="Times New Roman"/>
          <w:szCs w:val="28"/>
        </w:rPr>
        <w:t xml:space="preserve"> </w:t>
      </w:r>
      <w:r w:rsidR="00B42F43" w:rsidRPr="00741929">
        <w:rPr>
          <w:rFonts w:cs="Times New Roman"/>
          <w:szCs w:val="28"/>
        </w:rPr>
        <w:t xml:space="preserve">указатель на файл </w:t>
      </w:r>
      <w:r w:rsidR="003A25FB">
        <w:rPr>
          <w:rFonts w:cs="Times New Roman"/>
          <w:szCs w:val="28"/>
          <w:lang w:val="en-GB"/>
        </w:rPr>
        <w:t>report</w:t>
      </w:r>
      <w:r w:rsidR="00B42F43" w:rsidRPr="00741929">
        <w:rPr>
          <w:rFonts w:cs="Times New Roman"/>
          <w:szCs w:val="28"/>
        </w:rPr>
        <w:t>.</w:t>
      </w:r>
      <w:r w:rsidR="00B42F43" w:rsidRPr="00741929">
        <w:rPr>
          <w:rFonts w:cs="Times New Roman"/>
          <w:szCs w:val="28"/>
          <w:lang w:val="en-GB"/>
        </w:rPr>
        <w:t>txt</w:t>
      </w:r>
      <w:r w:rsidR="00B42F43" w:rsidRPr="00741929">
        <w:rPr>
          <w:rFonts w:cs="Times New Roman"/>
          <w:szCs w:val="28"/>
        </w:rPr>
        <w:t>. Хранит путь до файла и режим открытия (</w:t>
      </w:r>
      <w:r w:rsidR="00B42F43" w:rsidRPr="00741929">
        <w:rPr>
          <w:rFonts w:cs="Times New Roman"/>
          <w:szCs w:val="28"/>
        </w:rPr>
        <w:t>запись)</w:t>
      </w:r>
      <w:r w:rsidR="00B42F43" w:rsidRPr="00741929">
        <w:rPr>
          <w:rFonts w:cs="Times New Roman"/>
          <w:szCs w:val="28"/>
        </w:rPr>
        <w:t>.</w:t>
      </w:r>
    </w:p>
    <w:p w14:paraId="633F2875" w14:textId="2D2DBFA3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complete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provides</w:t>
      </w:r>
      <w:r w:rsidRPr="00741929">
        <w:rPr>
          <w:rFonts w:cs="Times New Roman"/>
          <w:szCs w:val="28"/>
        </w:rPr>
        <w:t xml:space="preserve">* </w:t>
      </w:r>
      <w:r w:rsidRPr="00741929">
        <w:rPr>
          <w:rFonts w:cs="Times New Roman"/>
          <w:szCs w:val="28"/>
          <w:lang w:val="en-GB"/>
        </w:rPr>
        <w:t>search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provides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buff</w:t>
      </w:r>
      <w:r w:rsidRPr="00741929">
        <w:rPr>
          <w:rFonts w:cs="Times New Roman"/>
          <w:szCs w:val="28"/>
        </w:rPr>
        <w:t xml:space="preserve"> – массив-буфер структур, подходящих под заданные параметры.</w:t>
      </w:r>
    </w:p>
    <w:p w14:paraId="6BD00DBD" w14:textId="6E5ECBA0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int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week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result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count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>– счетчик количества дней на неделе, когда услугами пользовались с одного и того же номера.</w:t>
      </w:r>
    </w:p>
    <w:p w14:paraId="6A3C8BD9" w14:textId="47273748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int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result</w:t>
      </w:r>
      <w:r w:rsidRPr="00741929">
        <w:rPr>
          <w:rFonts w:cs="Times New Roman"/>
          <w:szCs w:val="28"/>
        </w:rPr>
        <w:t>_</w:t>
      </w:r>
      <w:proofErr w:type="spellStart"/>
      <w:r w:rsidRPr="00741929">
        <w:rPr>
          <w:rFonts w:cs="Times New Roman"/>
          <w:szCs w:val="28"/>
          <w:lang w:val="en-GB"/>
        </w:rPr>
        <w:t>cnt</w:t>
      </w:r>
      <w:proofErr w:type="spellEnd"/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</w:rPr>
        <w:t>– счетчик количества записей, выполняющих условия поиска. В дальнейшем используется как длина массива-буфера.</w:t>
      </w:r>
    </w:p>
    <w:p w14:paraId="15CDFC01" w14:textId="5CF01032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  <w:lang w:val="en-GB"/>
        </w:rPr>
        <w:t>int</w:t>
      </w:r>
      <w:r w:rsidRPr="00741929">
        <w:rPr>
          <w:rFonts w:cs="Times New Roman"/>
          <w:szCs w:val="28"/>
        </w:rPr>
        <w:t xml:space="preserve"> </w:t>
      </w:r>
      <w:r w:rsidRPr="00741929">
        <w:rPr>
          <w:rFonts w:cs="Times New Roman"/>
          <w:szCs w:val="28"/>
          <w:lang w:val="en-GB"/>
        </w:rPr>
        <w:t>res</w:t>
      </w:r>
      <w:r w:rsidRPr="00741929">
        <w:rPr>
          <w:rFonts w:cs="Times New Roman"/>
          <w:szCs w:val="28"/>
        </w:rPr>
        <w:t xml:space="preserve"> – счетчик количества номеров, отобранных при поиске.</w:t>
      </w:r>
    </w:p>
    <w:p w14:paraId="1B3D9AFE" w14:textId="400BC4B0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lastRenderedPageBreak/>
        <w:t>Функция сначала перебирает массив исходных данных для отбора элементов по заданным значениям и помещает найденные элементы в массив-буфер.</w:t>
      </w:r>
    </w:p>
    <w:p w14:paraId="0146EC28" w14:textId="06AC2A93" w:rsidR="003A7D08" w:rsidRPr="00741929" w:rsidRDefault="003A7D08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Затем каждый элемент сравнивается с последующими, чтобы определить, сколько раз на неделе номер телефона использовал услуги. Если набирается счетчик </w:t>
      </w:r>
      <w:r w:rsidRPr="00741929">
        <w:rPr>
          <w:rFonts w:cs="Times New Roman"/>
          <w:szCs w:val="28"/>
          <w:lang w:val="en-GB"/>
        </w:rPr>
        <w:t>week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result</w:t>
      </w:r>
      <w:r w:rsidRPr="00741929">
        <w:rPr>
          <w:rFonts w:cs="Times New Roman"/>
          <w:szCs w:val="28"/>
        </w:rPr>
        <w:t>_</w:t>
      </w:r>
      <w:r w:rsidRPr="00741929">
        <w:rPr>
          <w:rFonts w:cs="Times New Roman"/>
          <w:szCs w:val="28"/>
          <w:lang w:val="en-GB"/>
        </w:rPr>
        <w:t>count</w:t>
      </w:r>
      <w:r w:rsidRPr="00741929">
        <w:rPr>
          <w:rFonts w:cs="Times New Roman"/>
          <w:szCs w:val="28"/>
        </w:rPr>
        <w:t xml:space="preserve"> будет == 7, что значит, услугами пользовались ежедневно,</w:t>
      </w:r>
      <w:r w:rsidR="00861375" w:rsidRPr="00741929">
        <w:rPr>
          <w:rFonts w:cs="Times New Roman"/>
          <w:szCs w:val="28"/>
        </w:rPr>
        <w:t xml:space="preserve"> выводится соответствующий номер телефона,</w:t>
      </w:r>
      <w:r w:rsidRPr="00741929">
        <w:rPr>
          <w:rFonts w:cs="Times New Roman"/>
          <w:szCs w:val="28"/>
        </w:rPr>
        <w:t xml:space="preserve"> </w:t>
      </w:r>
      <w:r w:rsidR="00861375" w:rsidRPr="00741929">
        <w:rPr>
          <w:rFonts w:cs="Times New Roman"/>
          <w:szCs w:val="28"/>
        </w:rPr>
        <w:t xml:space="preserve">счетчик </w:t>
      </w:r>
      <w:r w:rsidR="00861375" w:rsidRPr="00741929">
        <w:rPr>
          <w:rFonts w:cs="Times New Roman"/>
          <w:szCs w:val="28"/>
          <w:lang w:val="en-GB"/>
        </w:rPr>
        <w:t>res</w:t>
      </w:r>
      <w:r w:rsidR="00861375" w:rsidRPr="00741929">
        <w:rPr>
          <w:rFonts w:cs="Times New Roman"/>
          <w:szCs w:val="28"/>
        </w:rPr>
        <w:t xml:space="preserve"> увеличивается и цикл берет следующий элемент массива за основу для сравнения.</w:t>
      </w:r>
    </w:p>
    <w:p w14:paraId="38090102" w14:textId="1D96F615" w:rsidR="00861375" w:rsidRPr="00741929" w:rsidRDefault="00861375" w:rsidP="00741929">
      <w:pPr>
        <w:keepLines w:val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Если после перебора всех элементов не найдено совпадений, выводится соответствующее сообщение.</w:t>
      </w:r>
    </w:p>
    <w:p w14:paraId="07AE84A0" w14:textId="5C1A471A" w:rsidR="00861375" w:rsidRPr="00741929" w:rsidRDefault="00861375" w:rsidP="00741929">
      <w:pPr>
        <w:pStyle w:val="ad"/>
        <w:keepLines w:val="0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Поэтапные действия в функции </w:t>
      </w:r>
      <w:r w:rsidRPr="00741929">
        <w:rPr>
          <w:rFonts w:cs="Times New Roman"/>
          <w:szCs w:val="28"/>
          <w:lang w:val="en-GB"/>
        </w:rPr>
        <w:t>main</w:t>
      </w:r>
      <w:r w:rsidRPr="00741929">
        <w:rPr>
          <w:rFonts w:cs="Times New Roman"/>
          <w:szCs w:val="28"/>
        </w:rPr>
        <w:t>():</w:t>
      </w:r>
    </w:p>
    <w:p w14:paraId="1E6E2EDB" w14:textId="01771CB1" w:rsidR="00861375" w:rsidRPr="00741929" w:rsidRDefault="00861375" w:rsidP="00741929">
      <w:pPr>
        <w:pStyle w:val="ad"/>
        <w:keepLines w:val="0"/>
        <w:numPr>
          <w:ilvl w:val="1"/>
          <w:numId w:val="23"/>
        </w:numPr>
        <w:ind w:left="0" w:firstLine="709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Определение всех необходимых переменных.</w:t>
      </w:r>
    </w:p>
    <w:p w14:paraId="4CC01F21" w14:textId="27FD90F2" w:rsidR="00861375" w:rsidRPr="00741929" w:rsidRDefault="00861375" w:rsidP="00741929">
      <w:pPr>
        <w:pStyle w:val="ad"/>
        <w:keepLines w:val="0"/>
        <w:numPr>
          <w:ilvl w:val="1"/>
          <w:numId w:val="23"/>
        </w:numPr>
        <w:ind w:left="0" w:firstLine="709"/>
        <w:rPr>
          <w:rFonts w:cs="Times New Roman"/>
          <w:szCs w:val="28"/>
          <w:lang w:val="en-GB"/>
        </w:rPr>
      </w:pPr>
      <w:r w:rsidRPr="00741929">
        <w:rPr>
          <w:rFonts w:cs="Times New Roman"/>
          <w:szCs w:val="28"/>
        </w:rPr>
        <w:t>Вызов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функции</w:t>
      </w:r>
      <w:r w:rsidRPr="00741929">
        <w:rPr>
          <w:rFonts w:cs="Times New Roman"/>
          <w:szCs w:val="28"/>
          <w:lang w:val="en-GB"/>
        </w:rPr>
        <w:t xml:space="preserve"> </w:t>
      </w:r>
      <w:proofErr w:type="spellStart"/>
      <w:r w:rsidRPr="00741929">
        <w:rPr>
          <w:rFonts w:cs="Times New Roman"/>
          <w:szCs w:val="28"/>
          <w:lang w:val="en-GB"/>
        </w:rPr>
        <w:t>file_params_read</w:t>
      </w:r>
      <w:proofErr w:type="spellEnd"/>
      <w:r w:rsidRPr="00741929">
        <w:rPr>
          <w:rFonts w:cs="Times New Roman"/>
          <w:szCs w:val="28"/>
          <w:lang w:val="en-GB"/>
        </w:rPr>
        <w:t>.</w:t>
      </w:r>
    </w:p>
    <w:p w14:paraId="4BCF87B0" w14:textId="3163F9B4" w:rsidR="00861375" w:rsidRPr="00741929" w:rsidRDefault="00861375" w:rsidP="00741929">
      <w:pPr>
        <w:pStyle w:val="ad"/>
        <w:keepLines w:val="0"/>
        <w:numPr>
          <w:ilvl w:val="1"/>
          <w:numId w:val="23"/>
        </w:numPr>
        <w:ind w:left="0" w:firstLine="709"/>
        <w:rPr>
          <w:rFonts w:cs="Times New Roman"/>
          <w:szCs w:val="28"/>
          <w:lang w:val="en-GB"/>
        </w:rPr>
      </w:pPr>
      <w:r w:rsidRPr="00741929">
        <w:rPr>
          <w:rFonts w:cs="Times New Roman"/>
          <w:szCs w:val="28"/>
        </w:rPr>
        <w:t>Заполнение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переменной</w:t>
      </w:r>
      <w:r w:rsidRPr="00741929">
        <w:rPr>
          <w:rFonts w:cs="Times New Roman"/>
          <w:szCs w:val="28"/>
          <w:lang w:val="en-GB"/>
        </w:rPr>
        <w:t xml:space="preserve"> </w:t>
      </w:r>
      <w:proofErr w:type="spellStart"/>
      <w:r w:rsidRPr="00741929">
        <w:rPr>
          <w:rFonts w:cs="Times New Roman"/>
          <w:szCs w:val="28"/>
          <w:lang w:val="en-GB"/>
        </w:rPr>
        <w:t>complete_provides_cnt</w:t>
      </w:r>
      <w:proofErr w:type="spellEnd"/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с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помощью</w:t>
      </w:r>
      <w:r w:rsidRPr="00741929">
        <w:rPr>
          <w:rFonts w:cs="Times New Roman"/>
          <w:szCs w:val="28"/>
          <w:lang w:val="en-GB"/>
        </w:rPr>
        <w:t xml:space="preserve"> </w:t>
      </w:r>
      <w:r w:rsidRPr="00741929">
        <w:rPr>
          <w:rFonts w:cs="Times New Roman"/>
          <w:szCs w:val="28"/>
        </w:rPr>
        <w:t>функции</w:t>
      </w:r>
      <w:r w:rsidRPr="00741929">
        <w:rPr>
          <w:rFonts w:cs="Times New Roman"/>
          <w:szCs w:val="28"/>
          <w:lang w:val="en-GB"/>
        </w:rPr>
        <w:t xml:space="preserve"> </w:t>
      </w:r>
      <w:proofErr w:type="spellStart"/>
      <w:r w:rsidRPr="00741929">
        <w:rPr>
          <w:rFonts w:cs="Times New Roman"/>
          <w:szCs w:val="28"/>
          <w:lang w:val="en-GB"/>
        </w:rPr>
        <w:t>file_complete_provides_read</w:t>
      </w:r>
      <w:proofErr w:type="spellEnd"/>
      <w:r w:rsidRPr="00741929">
        <w:rPr>
          <w:rFonts w:cs="Times New Roman"/>
          <w:szCs w:val="28"/>
          <w:lang w:val="en-GB"/>
        </w:rPr>
        <w:t>.</w:t>
      </w:r>
    </w:p>
    <w:p w14:paraId="5E2435EB" w14:textId="05F41BAD" w:rsidR="00861375" w:rsidRPr="00741929" w:rsidRDefault="00861375" w:rsidP="00741929">
      <w:pPr>
        <w:pStyle w:val="ad"/>
        <w:keepLines w:val="0"/>
        <w:numPr>
          <w:ilvl w:val="1"/>
          <w:numId w:val="23"/>
        </w:numPr>
        <w:ind w:left="0" w:firstLine="709"/>
        <w:rPr>
          <w:rFonts w:cs="Times New Roman"/>
          <w:szCs w:val="28"/>
          <w:lang w:val="en-GB"/>
        </w:rPr>
      </w:pPr>
      <w:r w:rsidRPr="00741929">
        <w:rPr>
          <w:rFonts w:cs="Times New Roman"/>
          <w:szCs w:val="28"/>
        </w:rPr>
        <w:t xml:space="preserve">Вызов функции </w:t>
      </w:r>
      <w:proofErr w:type="spellStart"/>
      <w:r w:rsidRPr="00741929">
        <w:rPr>
          <w:rFonts w:cs="Times New Roman"/>
          <w:szCs w:val="28"/>
        </w:rPr>
        <w:t>search</w:t>
      </w:r>
      <w:proofErr w:type="spellEnd"/>
      <w:r w:rsidRPr="00741929">
        <w:rPr>
          <w:rFonts w:cs="Times New Roman"/>
          <w:szCs w:val="28"/>
        </w:rPr>
        <w:t>.</w:t>
      </w:r>
    </w:p>
    <w:p w14:paraId="229B4645" w14:textId="70C08358" w:rsidR="00B42F43" w:rsidRPr="00741929" w:rsidRDefault="00B42F43" w:rsidP="00741929">
      <w:pPr>
        <w:pStyle w:val="ad"/>
        <w:keepLines w:val="0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>Итог работы программы:</w:t>
      </w:r>
    </w:p>
    <w:p w14:paraId="58A16DB3" w14:textId="3F3561F5" w:rsidR="00B42F43" w:rsidRPr="00741929" w:rsidRDefault="00B42F43" w:rsidP="00741929">
      <w:pPr>
        <w:pStyle w:val="ad"/>
        <w:keepLines w:val="0"/>
        <w:ind w:left="0"/>
        <w:rPr>
          <w:rFonts w:cs="Times New Roman"/>
          <w:szCs w:val="28"/>
        </w:rPr>
      </w:pPr>
      <w:r w:rsidRPr="00741929">
        <w:rPr>
          <w:rFonts w:cs="Times New Roman"/>
          <w:szCs w:val="28"/>
        </w:rPr>
        <w:t xml:space="preserve">Итогом работы программы является выведенные в консоль настроечные параметры, список считанных из файла исходных данных и, в случае существования, найденные по итогам поиска номера телефонов. Файл </w:t>
      </w:r>
      <w:r w:rsidRPr="00741929">
        <w:rPr>
          <w:rFonts w:cs="Times New Roman"/>
          <w:szCs w:val="28"/>
          <w:lang w:val="en-GB"/>
        </w:rPr>
        <w:t>output.txt</w:t>
      </w:r>
      <w:r w:rsidRPr="00741929">
        <w:rPr>
          <w:rFonts w:cs="Times New Roman"/>
          <w:szCs w:val="28"/>
        </w:rPr>
        <w:t xml:space="preserve"> с занесенным в него результатом поиска.</w:t>
      </w:r>
    </w:p>
    <w:p w14:paraId="4755C173" w14:textId="65E20997" w:rsidR="008A59A8" w:rsidRPr="00B42F43" w:rsidRDefault="008A59A8">
      <w:pPr>
        <w:keepLines w:val="0"/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26"/>
        </w:rPr>
      </w:pPr>
      <w:r w:rsidRPr="00B42F43">
        <w:br w:type="page"/>
      </w:r>
    </w:p>
    <w:p w14:paraId="03ED268A" w14:textId="6A86902B" w:rsidR="00266676" w:rsidRDefault="00266676" w:rsidP="008A59A8">
      <w:pPr>
        <w:pStyle w:val="2"/>
      </w:pPr>
      <w:bookmarkStart w:id="6" w:name="_Toc152918034"/>
      <w:r>
        <w:lastRenderedPageBreak/>
        <w:t>Пример работы</w:t>
      </w:r>
      <w:bookmarkEnd w:id="6"/>
    </w:p>
    <w:p w14:paraId="766F1D4C" w14:textId="23C03878" w:rsidR="008A59A8" w:rsidRDefault="008910FF" w:rsidP="008A59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698731" wp14:editId="33D506C4">
            <wp:extent cx="3131820" cy="1793955"/>
            <wp:effectExtent l="0" t="0" r="0" b="0"/>
            <wp:docPr id="7484041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65" cy="180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E025" w14:textId="1B832548" w:rsidR="008A59A8" w:rsidRDefault="008A59A8" w:rsidP="008A59A8">
      <w:pPr>
        <w:pStyle w:val="ae"/>
        <w:spacing w:after="280"/>
        <w:ind w:firstLine="0"/>
        <w:jc w:val="center"/>
        <w:rPr>
          <w:i w:val="0"/>
          <w:iCs w:val="0"/>
          <w:color w:val="auto"/>
          <w:sz w:val="28"/>
          <w:szCs w:val="28"/>
          <w:lang w:val="en-GB"/>
        </w:rPr>
      </w:pPr>
      <w:r w:rsidRPr="008910FF">
        <w:rPr>
          <w:i w:val="0"/>
          <w:iCs w:val="0"/>
          <w:color w:val="auto"/>
          <w:sz w:val="28"/>
          <w:szCs w:val="28"/>
        </w:rPr>
        <w:t xml:space="preserve">Рисунок </w:t>
      </w:r>
      <w:r w:rsidR="008910FF" w:rsidRPr="008910FF">
        <w:rPr>
          <w:i w:val="0"/>
          <w:iCs w:val="0"/>
          <w:color w:val="auto"/>
          <w:sz w:val="28"/>
          <w:szCs w:val="28"/>
        </w:rPr>
        <w:t>3</w:t>
      </w:r>
      <w:r w:rsidRPr="008910FF">
        <w:rPr>
          <w:i w:val="0"/>
          <w:iCs w:val="0"/>
          <w:color w:val="auto"/>
          <w:sz w:val="28"/>
          <w:szCs w:val="28"/>
        </w:rPr>
        <w:t xml:space="preserve"> </w:t>
      </w:r>
      <w:r w:rsidR="008910FF" w:rsidRPr="008910FF">
        <w:rPr>
          <w:i w:val="0"/>
          <w:iCs w:val="0"/>
          <w:color w:val="auto"/>
          <w:sz w:val="28"/>
          <w:szCs w:val="28"/>
        </w:rPr>
        <w:t>–</w:t>
      </w:r>
      <w:r w:rsidRPr="008910FF">
        <w:rPr>
          <w:i w:val="0"/>
          <w:iCs w:val="0"/>
          <w:color w:val="auto"/>
          <w:sz w:val="28"/>
          <w:szCs w:val="28"/>
        </w:rPr>
        <w:t xml:space="preserve"> </w:t>
      </w:r>
      <w:r w:rsidR="008910FF" w:rsidRPr="008910FF">
        <w:rPr>
          <w:i w:val="0"/>
          <w:iCs w:val="0"/>
          <w:color w:val="auto"/>
          <w:sz w:val="28"/>
          <w:szCs w:val="28"/>
        </w:rPr>
        <w:t xml:space="preserve">Пример файла </w:t>
      </w:r>
      <w:r w:rsidR="008910FF" w:rsidRPr="008910FF">
        <w:rPr>
          <w:i w:val="0"/>
          <w:iCs w:val="0"/>
          <w:color w:val="auto"/>
          <w:sz w:val="28"/>
          <w:szCs w:val="28"/>
          <w:lang w:val="en-GB"/>
        </w:rPr>
        <w:t>.</w:t>
      </w:r>
      <w:proofErr w:type="spellStart"/>
      <w:r w:rsidR="008910FF" w:rsidRPr="008910FF">
        <w:rPr>
          <w:i w:val="0"/>
          <w:iCs w:val="0"/>
          <w:color w:val="auto"/>
          <w:sz w:val="28"/>
          <w:szCs w:val="28"/>
          <w:lang w:val="en-GB"/>
        </w:rPr>
        <w:t>ini</w:t>
      </w:r>
      <w:proofErr w:type="spellEnd"/>
    </w:p>
    <w:p w14:paraId="2F8802CC" w14:textId="77777777" w:rsidR="000149CC" w:rsidRPr="000149CC" w:rsidRDefault="000149CC" w:rsidP="000149CC">
      <w:pPr>
        <w:rPr>
          <w:lang w:val="en-GB"/>
        </w:rPr>
      </w:pPr>
    </w:p>
    <w:p w14:paraId="2E7551B4" w14:textId="77777777" w:rsidR="000149CC" w:rsidRDefault="008910FF" w:rsidP="000149CC">
      <w:pPr>
        <w:jc w:val="center"/>
      </w:pPr>
      <w:r>
        <w:rPr>
          <w:noProof/>
        </w:rPr>
        <w:drawing>
          <wp:inline distT="0" distB="0" distL="0" distR="0" wp14:anchorId="418DBD75" wp14:editId="160E3202">
            <wp:extent cx="3535680" cy="3971452"/>
            <wp:effectExtent l="0" t="0" r="7620" b="0"/>
            <wp:docPr id="14993254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12" cy="39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869D" w14:textId="77777777" w:rsidR="000149CC" w:rsidRDefault="008910FF" w:rsidP="000149CC">
      <w:pPr>
        <w:jc w:val="center"/>
      </w:pPr>
      <w:r>
        <w:t xml:space="preserve">Рисунок 4 – Пример файла </w:t>
      </w:r>
      <w:r>
        <w:rPr>
          <w:lang w:val="en-GB"/>
        </w:rPr>
        <w:t>service</w:t>
      </w:r>
      <w:r w:rsidRPr="008910FF">
        <w:t>.</w:t>
      </w:r>
      <w:r>
        <w:rPr>
          <w:lang w:val="en-GB"/>
        </w:rPr>
        <w:t>txt</w:t>
      </w:r>
      <w:r w:rsidRPr="008910FF">
        <w:t xml:space="preserve"> </w:t>
      </w:r>
      <w:r>
        <w:t>с исходными данными для поиска</w:t>
      </w:r>
    </w:p>
    <w:p w14:paraId="10182B49" w14:textId="77777777" w:rsidR="000149CC" w:rsidRDefault="000149CC" w:rsidP="000149CC">
      <w:pPr>
        <w:jc w:val="center"/>
      </w:pPr>
    </w:p>
    <w:p w14:paraId="48BDA701" w14:textId="739E044E" w:rsidR="000149CC" w:rsidRDefault="008910FF" w:rsidP="000149CC">
      <w:pPr>
        <w:jc w:val="center"/>
      </w:pPr>
      <w:r>
        <w:rPr>
          <w:noProof/>
        </w:rPr>
        <w:lastRenderedPageBreak/>
        <w:drawing>
          <wp:inline distT="0" distB="0" distL="0" distR="0" wp14:anchorId="327FE57B" wp14:editId="6F0DF07A">
            <wp:extent cx="2545080" cy="1502748"/>
            <wp:effectExtent l="0" t="0" r="7620" b="2540"/>
            <wp:docPr id="11937678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46" cy="150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3942" w14:textId="77777777" w:rsidR="000149CC" w:rsidRDefault="008910FF" w:rsidP="000149CC">
      <w:pPr>
        <w:ind w:firstLine="0"/>
        <w:jc w:val="center"/>
      </w:pPr>
      <w:r>
        <w:t>Рисунок 5 – Вывод результата при одном найденном совпадении</w:t>
      </w:r>
    </w:p>
    <w:p w14:paraId="18D5B0C7" w14:textId="77777777" w:rsidR="000149CC" w:rsidRDefault="000149CC" w:rsidP="000149CC">
      <w:pPr>
        <w:ind w:firstLine="0"/>
      </w:pPr>
    </w:p>
    <w:p w14:paraId="5E4C41EC" w14:textId="300A5E70" w:rsidR="000162C0" w:rsidRDefault="000162C0" w:rsidP="000149CC">
      <w:pPr>
        <w:ind w:firstLine="0"/>
        <w:jc w:val="center"/>
      </w:pPr>
      <w:r>
        <w:rPr>
          <w:noProof/>
        </w:rPr>
        <w:drawing>
          <wp:inline distT="0" distB="0" distL="0" distR="0" wp14:anchorId="5A99F000" wp14:editId="6C6AE557">
            <wp:extent cx="3078480" cy="1614159"/>
            <wp:effectExtent l="0" t="0" r="7620" b="5715"/>
            <wp:docPr id="13681608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95" cy="16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1620" w14:textId="08228816" w:rsidR="000162C0" w:rsidRDefault="000162C0" w:rsidP="008910FF">
      <w:pPr>
        <w:keepNext/>
        <w:ind w:firstLine="0"/>
        <w:jc w:val="center"/>
      </w:pPr>
      <w:r>
        <w:t>Рисунок 6 – Вывод результата при отсутствии совпадений</w:t>
      </w:r>
    </w:p>
    <w:p w14:paraId="5D428A87" w14:textId="77777777" w:rsidR="000149CC" w:rsidRDefault="000149CC" w:rsidP="008910FF">
      <w:pPr>
        <w:keepNext/>
        <w:ind w:firstLine="0"/>
        <w:jc w:val="center"/>
      </w:pPr>
    </w:p>
    <w:p w14:paraId="48D9FF8E" w14:textId="28EAF99B" w:rsidR="008910FF" w:rsidRDefault="008910FF" w:rsidP="008910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4FD4161" wp14:editId="748C2FD4">
            <wp:extent cx="3977640" cy="3848496"/>
            <wp:effectExtent l="0" t="0" r="3810" b="0"/>
            <wp:docPr id="15190536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4" cy="38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DB9D" w14:textId="28EB7CAA" w:rsidR="008910FF" w:rsidRPr="008910FF" w:rsidRDefault="008910FF" w:rsidP="008910FF">
      <w:pPr>
        <w:keepNext/>
        <w:ind w:firstLine="0"/>
        <w:jc w:val="center"/>
      </w:pPr>
      <w:r>
        <w:t xml:space="preserve">Рисунок </w:t>
      </w:r>
      <w:r w:rsidR="000162C0">
        <w:t>7</w:t>
      </w:r>
      <w:r>
        <w:t xml:space="preserve"> – Пример работы программы</w:t>
      </w:r>
    </w:p>
    <w:p w14:paraId="70E80E73" w14:textId="06083621" w:rsidR="00266676" w:rsidRDefault="00266676" w:rsidP="00266676">
      <w:pPr>
        <w:pStyle w:val="1"/>
      </w:pPr>
      <w:bookmarkStart w:id="7" w:name="_Toc152918035"/>
      <w:r>
        <w:lastRenderedPageBreak/>
        <w:t>Вывод</w:t>
      </w:r>
      <w:bookmarkEnd w:id="7"/>
    </w:p>
    <w:p w14:paraId="785E1523" w14:textId="0D92078D" w:rsidR="00454EDD" w:rsidRDefault="00454EDD" w:rsidP="008A59A8">
      <w:r>
        <w:t>Итогом работы стала программа, считывающая исходные данные из двух файлов: с настроечными параметрами и списком проведенных услуг, и выполняющая среди полученного списка данных об услугах поиск по заданным значениям.</w:t>
      </w:r>
    </w:p>
    <w:p w14:paraId="4A790905" w14:textId="294FE056" w:rsidR="008A59A8" w:rsidRDefault="00867360" w:rsidP="008A59A8">
      <w:r>
        <w:t xml:space="preserve">Были </w:t>
      </w:r>
      <w:r w:rsidR="008A59A8">
        <w:t>закреп</w:t>
      </w:r>
      <w:r>
        <w:t>лены</w:t>
      </w:r>
      <w:r w:rsidR="008A59A8">
        <w:t xml:space="preserve"> знания о работе с файлами, строкам</w:t>
      </w:r>
      <w:r>
        <w:t>и</w:t>
      </w:r>
      <w:r w:rsidR="008A59A8">
        <w:t>, структурами, динамической памятью, временем</w:t>
      </w:r>
      <w:r>
        <w:t>.</w:t>
      </w:r>
    </w:p>
    <w:p w14:paraId="48DDEDDF" w14:textId="51024F47" w:rsidR="00AE119C" w:rsidRDefault="00266676" w:rsidP="00AE119C">
      <w:pPr>
        <w:pStyle w:val="1"/>
      </w:pPr>
      <w:bookmarkStart w:id="8" w:name="_Toc152918036"/>
      <w:r>
        <w:lastRenderedPageBreak/>
        <w:t>Приложение А</w:t>
      </w:r>
      <w:r w:rsidRPr="00266676">
        <w:t xml:space="preserve"> – </w:t>
      </w:r>
      <w:r w:rsidR="00AE119C">
        <w:t>Листинг</w:t>
      </w:r>
      <w:bookmarkEnd w:id="8"/>
    </w:p>
    <w:p w14:paraId="03E43832" w14:textId="042FA45D" w:rsidR="00AE119C" w:rsidRDefault="00AE119C" w:rsidP="00F73959">
      <w:pPr>
        <w:pStyle w:val="2"/>
        <w:rPr>
          <w:lang w:val="en-US"/>
        </w:rPr>
      </w:pPr>
      <w:bookmarkStart w:id="9" w:name="_Toc152918037"/>
      <w:r>
        <w:rPr>
          <w:lang w:val="en-US"/>
        </w:rPr>
        <w:t>main</w:t>
      </w:r>
      <w:r w:rsidRPr="00BE623B">
        <w:t>.</w:t>
      </w:r>
      <w:r>
        <w:rPr>
          <w:lang w:val="en-US"/>
        </w:rPr>
        <w:t>cpp</w:t>
      </w:r>
      <w:bookmarkEnd w:id="9"/>
    </w:p>
    <w:p w14:paraId="1F9978F9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#include &lt;iostream&gt;</w:t>
      </w:r>
    </w:p>
    <w:p w14:paraId="5DC2BC4D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#include &lt;</w:t>
      </w:r>
      <w:proofErr w:type="spellStart"/>
      <w:r w:rsidRPr="004E7540">
        <w:rPr>
          <w:lang w:val="en-US"/>
        </w:rPr>
        <w:t>time.h</w:t>
      </w:r>
      <w:proofErr w:type="spellEnd"/>
      <w:r w:rsidRPr="004E7540">
        <w:rPr>
          <w:lang w:val="en-US"/>
        </w:rPr>
        <w:t>&gt;</w:t>
      </w:r>
    </w:p>
    <w:p w14:paraId="12BEB9A1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#include &lt;</w:t>
      </w:r>
      <w:proofErr w:type="spellStart"/>
      <w:r w:rsidRPr="004E7540">
        <w:rPr>
          <w:lang w:val="en-US"/>
        </w:rPr>
        <w:t>stdio.h</w:t>
      </w:r>
      <w:proofErr w:type="spellEnd"/>
      <w:r w:rsidRPr="004E7540">
        <w:rPr>
          <w:lang w:val="en-US"/>
        </w:rPr>
        <w:t>&gt;</w:t>
      </w:r>
    </w:p>
    <w:p w14:paraId="39E41F4B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#include &lt;</w:t>
      </w:r>
      <w:proofErr w:type="spellStart"/>
      <w:r w:rsidRPr="004E7540">
        <w:rPr>
          <w:lang w:val="en-US"/>
        </w:rPr>
        <w:t>stdlib.h</w:t>
      </w:r>
      <w:proofErr w:type="spellEnd"/>
      <w:r w:rsidRPr="004E7540">
        <w:rPr>
          <w:lang w:val="en-US"/>
        </w:rPr>
        <w:t xml:space="preserve">&gt; </w:t>
      </w:r>
    </w:p>
    <w:p w14:paraId="7F9156DC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#include &lt;</w:t>
      </w:r>
      <w:proofErr w:type="spellStart"/>
      <w:r w:rsidRPr="004E7540">
        <w:rPr>
          <w:lang w:val="en-US"/>
        </w:rPr>
        <w:t>string.h</w:t>
      </w:r>
      <w:proofErr w:type="spellEnd"/>
      <w:r w:rsidRPr="004E7540">
        <w:rPr>
          <w:lang w:val="en-US"/>
        </w:rPr>
        <w:t xml:space="preserve">&gt; </w:t>
      </w:r>
    </w:p>
    <w:p w14:paraId="05BE353B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#pragma warning(disable : 4996)</w:t>
      </w:r>
    </w:p>
    <w:p w14:paraId="6D0CBCEC" w14:textId="77777777" w:rsidR="004E7540" w:rsidRPr="004E7540" w:rsidRDefault="004E7540" w:rsidP="004E7540">
      <w:r w:rsidRPr="004E7540">
        <w:t>#</w:t>
      </w:r>
      <w:r w:rsidRPr="004E7540">
        <w:rPr>
          <w:lang w:val="en-US"/>
        </w:rPr>
        <w:t>define</w:t>
      </w:r>
      <w:r w:rsidRPr="004E7540">
        <w:t xml:space="preserve"> </w:t>
      </w:r>
      <w:r w:rsidRPr="004E7540">
        <w:rPr>
          <w:lang w:val="en-US"/>
        </w:rPr>
        <w:t>MAX</w:t>
      </w:r>
      <w:r w:rsidRPr="004E7540">
        <w:t>_</w:t>
      </w:r>
      <w:r w:rsidRPr="004E7540">
        <w:rPr>
          <w:lang w:val="en-US"/>
        </w:rPr>
        <w:t>DATA</w:t>
      </w:r>
      <w:r w:rsidRPr="004E7540">
        <w:t>_</w:t>
      </w:r>
      <w:r w:rsidRPr="004E7540">
        <w:rPr>
          <w:lang w:val="en-US"/>
        </w:rPr>
        <w:t>SIZE</w:t>
      </w:r>
      <w:r w:rsidRPr="004E7540">
        <w:t xml:space="preserve"> 50 // Макс размер для строк данных в структуре</w:t>
      </w:r>
    </w:p>
    <w:p w14:paraId="1CB8952F" w14:textId="77777777" w:rsidR="004E7540" w:rsidRPr="004E7540" w:rsidRDefault="004E7540" w:rsidP="004E7540">
      <w:r w:rsidRPr="004E7540">
        <w:t>#</w:t>
      </w:r>
      <w:r w:rsidRPr="004E7540">
        <w:rPr>
          <w:lang w:val="en-US"/>
        </w:rPr>
        <w:t>define</w:t>
      </w:r>
      <w:r w:rsidRPr="004E7540">
        <w:t xml:space="preserve"> </w:t>
      </w:r>
      <w:r w:rsidRPr="004E7540">
        <w:rPr>
          <w:lang w:val="en-US"/>
        </w:rPr>
        <w:t>MAX</w:t>
      </w:r>
      <w:r w:rsidRPr="004E7540">
        <w:t>_</w:t>
      </w:r>
      <w:r w:rsidRPr="004E7540">
        <w:rPr>
          <w:lang w:val="en-US"/>
        </w:rPr>
        <w:t>LIST</w:t>
      </w:r>
      <w:r w:rsidRPr="004E7540">
        <w:t>_</w:t>
      </w:r>
      <w:r w:rsidRPr="004E7540">
        <w:rPr>
          <w:lang w:val="en-US"/>
        </w:rPr>
        <w:t>SIZE</w:t>
      </w:r>
      <w:r w:rsidRPr="004E7540">
        <w:t xml:space="preserve"> 50 // Макс размер для динамического выделения памяти массивов</w:t>
      </w:r>
    </w:p>
    <w:p w14:paraId="703FF1D4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#define REPORT_FN "..\\report.txt"</w:t>
      </w:r>
    </w:p>
    <w:p w14:paraId="602D5656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#define PARAM_FN "..\\param.ini"</w:t>
      </w:r>
    </w:p>
    <w:p w14:paraId="4656190D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#define SERVICE_FN "..\\service.txt"</w:t>
      </w:r>
    </w:p>
    <w:p w14:paraId="700BF291" w14:textId="77777777" w:rsidR="004E7540" w:rsidRPr="004E7540" w:rsidRDefault="004E7540" w:rsidP="004E7540">
      <w:pPr>
        <w:rPr>
          <w:lang w:val="en-US"/>
        </w:rPr>
      </w:pPr>
    </w:p>
    <w:p w14:paraId="1565A5A1" w14:textId="77777777" w:rsidR="004E7540" w:rsidRPr="004E7540" w:rsidRDefault="004E7540" w:rsidP="004E7540">
      <w:r w:rsidRPr="004E7540">
        <w:t>// Хранение данных о Записях Совершенных Услуг</w:t>
      </w:r>
    </w:p>
    <w:p w14:paraId="778FDC30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 xml:space="preserve">struct </w:t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 xml:space="preserve"> {</w:t>
      </w:r>
    </w:p>
    <w:p w14:paraId="64FF214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 xml:space="preserve">char </w:t>
      </w:r>
      <w:proofErr w:type="spellStart"/>
      <w:r w:rsidRPr="004E7540">
        <w:rPr>
          <w:lang w:val="en-US"/>
        </w:rPr>
        <w:t>phone_number</w:t>
      </w:r>
      <w:proofErr w:type="spellEnd"/>
      <w:r w:rsidRPr="004E7540">
        <w:rPr>
          <w:lang w:val="en-US"/>
        </w:rPr>
        <w:t xml:space="preserve">[16]; // </w:t>
      </w:r>
      <w:proofErr w:type="spellStart"/>
      <w:r w:rsidRPr="004E7540">
        <w:rPr>
          <w:lang w:val="en-US"/>
        </w:rPr>
        <w:t>Номер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телефона</w:t>
      </w:r>
      <w:proofErr w:type="spellEnd"/>
    </w:p>
    <w:p w14:paraId="2AADC7EA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 xml:space="preserve">unsigned int code; // </w:t>
      </w:r>
      <w:proofErr w:type="spellStart"/>
      <w:r w:rsidRPr="004E7540">
        <w:rPr>
          <w:lang w:val="en-US"/>
        </w:rPr>
        <w:t>Код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услуги</w:t>
      </w:r>
      <w:proofErr w:type="spellEnd"/>
    </w:p>
    <w:p w14:paraId="67DB2B48" w14:textId="77777777" w:rsidR="004E7540" w:rsidRPr="004E7540" w:rsidRDefault="004E7540" w:rsidP="004E7540">
      <w:r w:rsidRPr="004E7540">
        <w:rPr>
          <w:lang w:val="en-US"/>
        </w:rPr>
        <w:tab/>
        <w:t xml:space="preserve">int </w:t>
      </w:r>
      <w:proofErr w:type="spellStart"/>
      <w:r w:rsidRPr="004E7540">
        <w:rPr>
          <w:lang w:val="en-US"/>
        </w:rPr>
        <w:t>date_day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date_mon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date_year</w:t>
      </w:r>
      <w:proofErr w:type="spellEnd"/>
      <w:r w:rsidRPr="004E7540">
        <w:rPr>
          <w:lang w:val="en-US"/>
        </w:rPr>
        <w:t xml:space="preserve">; // </w:t>
      </w:r>
      <w:proofErr w:type="spellStart"/>
      <w:r w:rsidRPr="004E7540">
        <w:rPr>
          <w:lang w:val="en-US"/>
        </w:rPr>
        <w:t>Дата</w:t>
      </w:r>
      <w:proofErr w:type="spellEnd"/>
      <w:r w:rsidRPr="004E7540">
        <w:rPr>
          <w:lang w:val="en-US"/>
        </w:rPr>
        <w:t xml:space="preserve">: </w:t>
      </w:r>
      <w:proofErr w:type="spellStart"/>
      <w:r w:rsidRPr="004E7540">
        <w:rPr>
          <w:lang w:val="en-US"/>
        </w:rPr>
        <w:t>день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мес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год</w:t>
      </w:r>
      <w:proofErr w:type="spellEnd"/>
      <w:r w:rsidRPr="004E7540">
        <w:rPr>
          <w:lang w:val="en-US"/>
        </w:rPr>
        <w:t xml:space="preserve">. </w:t>
      </w:r>
      <w:r w:rsidRPr="004E7540">
        <w:t>В отдельных переменных для доступа к отдельному сравнению дней</w:t>
      </w:r>
    </w:p>
    <w:p w14:paraId="5E1849BD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unsigned int time; // </w:t>
      </w:r>
      <w:proofErr w:type="spellStart"/>
      <w:r w:rsidRPr="004E7540">
        <w:rPr>
          <w:lang w:val="en-US"/>
        </w:rPr>
        <w:t>Время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услуги</w:t>
      </w:r>
      <w:proofErr w:type="spellEnd"/>
      <w:r w:rsidRPr="004E7540">
        <w:rPr>
          <w:lang w:val="en-US"/>
        </w:rPr>
        <w:t xml:space="preserve"> в </w:t>
      </w:r>
      <w:proofErr w:type="spellStart"/>
      <w:r w:rsidRPr="004E7540">
        <w:rPr>
          <w:lang w:val="en-US"/>
        </w:rPr>
        <w:t>минутах</w:t>
      </w:r>
      <w:proofErr w:type="spellEnd"/>
    </w:p>
    <w:p w14:paraId="64D1B6AB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 xml:space="preserve">float </w:t>
      </w:r>
      <w:proofErr w:type="spellStart"/>
      <w:r w:rsidRPr="004E7540">
        <w:rPr>
          <w:lang w:val="en-US"/>
        </w:rPr>
        <w:t>phone_balance</w:t>
      </w:r>
      <w:proofErr w:type="spellEnd"/>
      <w:r w:rsidRPr="004E7540">
        <w:rPr>
          <w:lang w:val="en-US"/>
        </w:rPr>
        <w:t xml:space="preserve">; // </w:t>
      </w:r>
      <w:proofErr w:type="spellStart"/>
      <w:r w:rsidRPr="004E7540">
        <w:rPr>
          <w:lang w:val="en-US"/>
        </w:rPr>
        <w:t>Баланс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номера</w:t>
      </w:r>
      <w:proofErr w:type="spellEnd"/>
    </w:p>
    <w:p w14:paraId="5C59A43F" w14:textId="77777777" w:rsidR="004E7540" w:rsidRPr="004E7540" w:rsidRDefault="004E7540" w:rsidP="004E7540">
      <w:r w:rsidRPr="004E7540">
        <w:t>};</w:t>
      </w:r>
    </w:p>
    <w:p w14:paraId="75FEF4D4" w14:textId="77777777" w:rsidR="004E7540" w:rsidRPr="004E7540" w:rsidRDefault="004E7540" w:rsidP="004E7540"/>
    <w:p w14:paraId="51035117" w14:textId="77777777" w:rsidR="004E7540" w:rsidRPr="004E7540" w:rsidRDefault="004E7540" w:rsidP="004E7540">
      <w:r w:rsidRPr="004E7540">
        <w:t xml:space="preserve">// Функция сравнения времени с текущей датой. Работает корректно - наглядная доп проверка в функции </w:t>
      </w:r>
      <w:proofErr w:type="spellStart"/>
      <w:r w:rsidRPr="004E7540">
        <w:rPr>
          <w:lang w:val="en-US"/>
        </w:rPr>
        <w:t>file</w:t>
      </w:r>
      <w:proofErr w:type="spellEnd"/>
      <w:r w:rsidRPr="004E7540">
        <w:t>_</w:t>
      </w:r>
      <w:proofErr w:type="spellStart"/>
      <w:r w:rsidRPr="004E7540">
        <w:rPr>
          <w:lang w:val="en-US"/>
        </w:rPr>
        <w:t>complete</w:t>
      </w:r>
      <w:proofErr w:type="spellEnd"/>
      <w:r w:rsidRPr="004E7540">
        <w:t>_</w:t>
      </w:r>
      <w:proofErr w:type="spellStart"/>
      <w:r w:rsidRPr="004E7540">
        <w:rPr>
          <w:lang w:val="en-US"/>
        </w:rPr>
        <w:t>provides</w:t>
      </w:r>
      <w:proofErr w:type="spellEnd"/>
      <w:r w:rsidRPr="004E7540">
        <w:t>_</w:t>
      </w:r>
      <w:proofErr w:type="spellStart"/>
      <w:r w:rsidRPr="004E7540">
        <w:rPr>
          <w:lang w:val="en-US"/>
        </w:rPr>
        <w:t>read</w:t>
      </w:r>
      <w:proofErr w:type="spellEnd"/>
    </w:p>
    <w:p w14:paraId="074AC4BD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lastRenderedPageBreak/>
        <w:t xml:space="preserve">int </w:t>
      </w:r>
      <w:proofErr w:type="spellStart"/>
      <w:r w:rsidRPr="004E7540">
        <w:rPr>
          <w:lang w:val="en-US"/>
        </w:rPr>
        <w:t>time_mir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>* provide) {</w:t>
      </w:r>
    </w:p>
    <w:p w14:paraId="5A6A30EB" w14:textId="77777777" w:rsidR="004E7540" w:rsidRPr="004E7540" w:rsidRDefault="004E7540" w:rsidP="004E7540">
      <w:pPr>
        <w:rPr>
          <w:lang w:val="en-US"/>
        </w:rPr>
      </w:pPr>
    </w:p>
    <w:p w14:paraId="36E3924B" w14:textId="77777777" w:rsidR="004E7540" w:rsidRPr="004E7540" w:rsidRDefault="004E7540" w:rsidP="004E7540">
      <w:r w:rsidRPr="004E7540">
        <w:rPr>
          <w:lang w:val="en-US"/>
        </w:rPr>
        <w:tab/>
      </w:r>
      <w:r w:rsidRPr="004E7540">
        <w:t>// Определение сегодняшней даты</w:t>
      </w:r>
    </w:p>
    <w:p w14:paraId="537028CD" w14:textId="77777777" w:rsidR="004E7540" w:rsidRPr="004E7540" w:rsidRDefault="004E7540" w:rsidP="004E7540">
      <w:r w:rsidRPr="004E7540">
        <w:tab/>
      </w:r>
      <w:proofErr w:type="spellStart"/>
      <w:r w:rsidRPr="004E7540">
        <w:rPr>
          <w:lang w:val="en-US"/>
        </w:rPr>
        <w:t>time</w:t>
      </w:r>
      <w:proofErr w:type="spellEnd"/>
      <w:r w:rsidRPr="004E7540">
        <w:t>_</w:t>
      </w:r>
      <w:proofErr w:type="spellStart"/>
      <w:r w:rsidRPr="004E7540">
        <w:rPr>
          <w:lang w:val="en-US"/>
        </w:rPr>
        <w:t>t</w:t>
      </w:r>
      <w:proofErr w:type="spellEnd"/>
      <w:r w:rsidRPr="004E7540">
        <w:t xml:space="preserve"> </w:t>
      </w:r>
      <w:proofErr w:type="spellStart"/>
      <w:r w:rsidRPr="004E7540">
        <w:rPr>
          <w:lang w:val="en-US"/>
        </w:rPr>
        <w:t>mytime</w:t>
      </w:r>
      <w:proofErr w:type="spellEnd"/>
      <w:r w:rsidRPr="004E7540">
        <w:t xml:space="preserve"> = </w:t>
      </w:r>
      <w:r w:rsidRPr="004E7540">
        <w:rPr>
          <w:lang w:val="en-US"/>
        </w:rPr>
        <w:t>time</w:t>
      </w:r>
      <w:r w:rsidRPr="004E7540">
        <w:t>(</w:t>
      </w:r>
      <w:r w:rsidRPr="004E7540">
        <w:rPr>
          <w:lang w:val="en-US"/>
        </w:rPr>
        <w:t>NULL</w:t>
      </w:r>
      <w:r w:rsidRPr="004E7540">
        <w:t>);</w:t>
      </w:r>
    </w:p>
    <w:p w14:paraId="10DA2D59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struct tm* now = </w:t>
      </w:r>
      <w:proofErr w:type="spellStart"/>
      <w:r w:rsidRPr="004E7540">
        <w:rPr>
          <w:lang w:val="en-US"/>
        </w:rPr>
        <w:t>localtime</w:t>
      </w:r>
      <w:proofErr w:type="spellEnd"/>
      <w:r w:rsidRPr="004E7540">
        <w:rPr>
          <w:lang w:val="en-US"/>
        </w:rPr>
        <w:t>(&amp;</w:t>
      </w:r>
      <w:proofErr w:type="spellStart"/>
      <w:r w:rsidRPr="004E7540">
        <w:rPr>
          <w:lang w:val="en-US"/>
        </w:rPr>
        <w:t>mytime</w:t>
      </w:r>
      <w:proofErr w:type="spellEnd"/>
      <w:r w:rsidRPr="004E7540">
        <w:rPr>
          <w:lang w:val="en-US"/>
        </w:rPr>
        <w:t>);</w:t>
      </w:r>
    </w:p>
    <w:p w14:paraId="1D0A5FE3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 xml:space="preserve">int </w:t>
      </w:r>
      <w:proofErr w:type="spellStart"/>
      <w:r w:rsidRPr="004E7540">
        <w:rPr>
          <w:lang w:val="en-US"/>
        </w:rPr>
        <w:t>now_day</w:t>
      </w:r>
      <w:proofErr w:type="spellEnd"/>
      <w:r w:rsidRPr="004E7540">
        <w:rPr>
          <w:lang w:val="en-US"/>
        </w:rPr>
        <w:t xml:space="preserve"> = now-&gt;</w:t>
      </w:r>
      <w:proofErr w:type="spellStart"/>
      <w:r w:rsidRPr="004E7540">
        <w:rPr>
          <w:lang w:val="en-US"/>
        </w:rPr>
        <w:t>tm_mday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now_mon</w:t>
      </w:r>
      <w:proofErr w:type="spellEnd"/>
      <w:r w:rsidRPr="004E7540">
        <w:rPr>
          <w:lang w:val="en-US"/>
        </w:rPr>
        <w:t xml:space="preserve"> = now-&gt;</w:t>
      </w:r>
      <w:proofErr w:type="spellStart"/>
      <w:r w:rsidRPr="004E7540">
        <w:rPr>
          <w:lang w:val="en-US"/>
        </w:rPr>
        <w:t>tm_mon</w:t>
      </w:r>
      <w:proofErr w:type="spellEnd"/>
      <w:r w:rsidRPr="004E7540">
        <w:rPr>
          <w:lang w:val="en-US"/>
        </w:rPr>
        <w:t xml:space="preserve"> + 1, </w:t>
      </w:r>
      <w:proofErr w:type="spellStart"/>
      <w:r w:rsidRPr="004E7540">
        <w:rPr>
          <w:lang w:val="en-US"/>
        </w:rPr>
        <w:t>now_year</w:t>
      </w:r>
      <w:proofErr w:type="spellEnd"/>
      <w:r w:rsidRPr="004E7540">
        <w:rPr>
          <w:lang w:val="en-US"/>
        </w:rPr>
        <w:t xml:space="preserve"> = now-&gt;</w:t>
      </w:r>
      <w:proofErr w:type="spellStart"/>
      <w:r w:rsidRPr="004E7540">
        <w:rPr>
          <w:lang w:val="en-US"/>
        </w:rPr>
        <w:t>tm_year</w:t>
      </w:r>
      <w:proofErr w:type="spellEnd"/>
      <w:r w:rsidRPr="004E7540">
        <w:rPr>
          <w:lang w:val="en-US"/>
        </w:rPr>
        <w:t xml:space="preserve"> + 1900;</w:t>
      </w:r>
    </w:p>
    <w:p w14:paraId="320D55EA" w14:textId="77777777" w:rsidR="004E7540" w:rsidRPr="004E7540" w:rsidRDefault="004E7540" w:rsidP="004E7540">
      <w:pPr>
        <w:rPr>
          <w:lang w:val="en-US"/>
        </w:rPr>
      </w:pPr>
    </w:p>
    <w:p w14:paraId="44A5D2AA" w14:textId="77777777" w:rsidR="004E7540" w:rsidRPr="004E7540" w:rsidRDefault="004E7540" w:rsidP="004E7540">
      <w:r w:rsidRPr="004E7540">
        <w:rPr>
          <w:lang w:val="en-US"/>
        </w:rPr>
        <w:tab/>
        <w:t>int</w:t>
      </w:r>
      <w:r w:rsidRPr="004E7540">
        <w:t xml:space="preserve"> </w:t>
      </w:r>
      <w:r w:rsidRPr="004E7540">
        <w:rPr>
          <w:lang w:val="en-US"/>
        </w:rPr>
        <w:t>result</w:t>
      </w:r>
      <w:r w:rsidRPr="004E7540">
        <w:t xml:space="preserve"> = 0; // Доп переменная для определения совпадения</w:t>
      </w:r>
    </w:p>
    <w:p w14:paraId="288FA9BD" w14:textId="77777777" w:rsidR="004E7540" w:rsidRPr="004E7540" w:rsidRDefault="004E7540" w:rsidP="004E7540"/>
    <w:p w14:paraId="2A6F734E" w14:textId="77777777" w:rsidR="004E7540" w:rsidRPr="004E7540" w:rsidRDefault="004E7540" w:rsidP="004E7540">
      <w:r w:rsidRPr="004E7540">
        <w:tab/>
        <w:t>// Проверка - было ли начало недели в прошлом месяце, и входит ли считываемая дата в диапозон недели</w:t>
      </w:r>
    </w:p>
    <w:p w14:paraId="10A7414B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>if (</w:t>
      </w:r>
      <w:proofErr w:type="spellStart"/>
      <w:r w:rsidRPr="004E7540">
        <w:rPr>
          <w:lang w:val="en-US"/>
        </w:rPr>
        <w:t>now_day</w:t>
      </w:r>
      <w:proofErr w:type="spellEnd"/>
      <w:r w:rsidRPr="004E7540">
        <w:rPr>
          <w:lang w:val="en-US"/>
        </w:rPr>
        <w:t xml:space="preserve"> &gt;= 8) {</w:t>
      </w:r>
    </w:p>
    <w:p w14:paraId="7B80986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if (provide-&gt;</w:t>
      </w:r>
      <w:proofErr w:type="spellStart"/>
      <w:r w:rsidRPr="004E7540">
        <w:rPr>
          <w:lang w:val="en-US"/>
        </w:rPr>
        <w:t>date_day</w:t>
      </w:r>
      <w:proofErr w:type="spellEnd"/>
      <w:r w:rsidRPr="004E7540">
        <w:rPr>
          <w:lang w:val="en-US"/>
        </w:rPr>
        <w:t xml:space="preserve"> &lt;= </w:t>
      </w:r>
      <w:proofErr w:type="spellStart"/>
      <w:r w:rsidRPr="004E7540">
        <w:rPr>
          <w:lang w:val="en-US"/>
        </w:rPr>
        <w:t>now_day</w:t>
      </w:r>
      <w:proofErr w:type="spellEnd"/>
      <w:r w:rsidRPr="004E7540">
        <w:rPr>
          <w:lang w:val="en-US"/>
        </w:rPr>
        <w:t xml:space="preserve"> &amp;&amp; provide-&gt;</w:t>
      </w:r>
      <w:proofErr w:type="spellStart"/>
      <w:r w:rsidRPr="004E7540">
        <w:rPr>
          <w:lang w:val="en-US"/>
        </w:rPr>
        <w:t>date_day</w:t>
      </w:r>
      <w:proofErr w:type="spellEnd"/>
      <w:r w:rsidRPr="004E7540">
        <w:rPr>
          <w:lang w:val="en-US"/>
        </w:rPr>
        <w:t xml:space="preserve"> &gt;= </w:t>
      </w:r>
      <w:proofErr w:type="spellStart"/>
      <w:r w:rsidRPr="004E7540">
        <w:rPr>
          <w:lang w:val="en-US"/>
        </w:rPr>
        <w:t>now_day</w:t>
      </w:r>
      <w:proofErr w:type="spellEnd"/>
      <w:r w:rsidRPr="004E7540">
        <w:rPr>
          <w:lang w:val="en-US"/>
        </w:rPr>
        <w:t xml:space="preserve"> - 7) {</w:t>
      </w:r>
    </w:p>
    <w:p w14:paraId="0F64D163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result = 1;</w:t>
      </w:r>
    </w:p>
    <w:p w14:paraId="29C18E92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}</w:t>
      </w:r>
    </w:p>
    <w:p w14:paraId="01873515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else result = 0;</w:t>
      </w:r>
    </w:p>
    <w:p w14:paraId="3B0C2964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}</w:t>
      </w:r>
    </w:p>
    <w:p w14:paraId="5C9CB519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else if (</w:t>
      </w:r>
      <w:proofErr w:type="spellStart"/>
      <w:r w:rsidRPr="004E7540">
        <w:rPr>
          <w:lang w:val="en-US"/>
        </w:rPr>
        <w:t>now_day</w:t>
      </w:r>
      <w:proofErr w:type="spellEnd"/>
      <w:r w:rsidRPr="004E7540">
        <w:rPr>
          <w:lang w:val="en-US"/>
        </w:rPr>
        <w:t xml:space="preserve"> &lt; 8) {</w:t>
      </w:r>
    </w:p>
    <w:p w14:paraId="02DC683D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if (provide-&gt;</w:t>
      </w:r>
      <w:proofErr w:type="spellStart"/>
      <w:r w:rsidRPr="004E7540">
        <w:rPr>
          <w:lang w:val="en-US"/>
        </w:rPr>
        <w:t>date_mon</w:t>
      </w:r>
      <w:proofErr w:type="spellEnd"/>
      <w:r w:rsidRPr="004E7540">
        <w:rPr>
          <w:lang w:val="en-US"/>
        </w:rPr>
        <w:t xml:space="preserve"> + (</w:t>
      </w:r>
      <w:proofErr w:type="spellStart"/>
      <w:r w:rsidRPr="004E7540">
        <w:rPr>
          <w:lang w:val="en-US"/>
        </w:rPr>
        <w:t>now_day</w:t>
      </w:r>
      <w:proofErr w:type="spellEnd"/>
      <w:r w:rsidRPr="004E7540">
        <w:rPr>
          <w:lang w:val="en-US"/>
        </w:rPr>
        <w:t xml:space="preserve"> - provide-&gt;</w:t>
      </w:r>
      <w:proofErr w:type="spellStart"/>
      <w:r w:rsidRPr="004E7540">
        <w:rPr>
          <w:lang w:val="en-US"/>
        </w:rPr>
        <w:t>date_day</w:t>
      </w:r>
      <w:proofErr w:type="spellEnd"/>
      <w:r w:rsidRPr="004E7540">
        <w:rPr>
          <w:lang w:val="en-US"/>
        </w:rPr>
        <w:t>) &lt;= 7) {</w:t>
      </w:r>
    </w:p>
    <w:p w14:paraId="5C978BB4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result = 1;</w:t>
      </w:r>
    </w:p>
    <w:p w14:paraId="3CD7644A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}</w:t>
      </w:r>
    </w:p>
    <w:p w14:paraId="2E2F4AF1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else result = 0;</w:t>
      </w:r>
    </w:p>
    <w:p w14:paraId="675AD425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}</w:t>
      </w:r>
    </w:p>
    <w:p w14:paraId="22896C0E" w14:textId="77777777" w:rsidR="004E7540" w:rsidRPr="004E7540" w:rsidRDefault="004E7540" w:rsidP="004E7540">
      <w:pPr>
        <w:rPr>
          <w:lang w:val="en-US"/>
        </w:rPr>
      </w:pPr>
    </w:p>
    <w:p w14:paraId="0D031C0C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return result;</w:t>
      </w:r>
    </w:p>
    <w:p w14:paraId="4B57AC5C" w14:textId="77777777" w:rsidR="004E7540" w:rsidRPr="004E7540" w:rsidRDefault="004E7540" w:rsidP="004E7540">
      <w:r w:rsidRPr="004E7540">
        <w:t>}</w:t>
      </w:r>
    </w:p>
    <w:p w14:paraId="7D7C2181" w14:textId="77777777" w:rsidR="004E7540" w:rsidRPr="004E7540" w:rsidRDefault="004E7540" w:rsidP="004E7540"/>
    <w:p w14:paraId="1E1E5B22" w14:textId="77777777" w:rsidR="004E7540" w:rsidRPr="004E7540" w:rsidRDefault="004E7540" w:rsidP="004E7540">
      <w:r w:rsidRPr="004E7540">
        <w:t xml:space="preserve">// Функция считывания параметров из файла </w:t>
      </w:r>
      <w:r w:rsidRPr="004E7540">
        <w:rPr>
          <w:lang w:val="en-US"/>
        </w:rPr>
        <w:t>param</w:t>
      </w:r>
      <w:r w:rsidRPr="004E7540">
        <w:t>.</w:t>
      </w:r>
      <w:proofErr w:type="spellStart"/>
      <w:r w:rsidRPr="004E7540">
        <w:rPr>
          <w:lang w:val="en-US"/>
        </w:rPr>
        <w:t>ini</w:t>
      </w:r>
      <w:proofErr w:type="spellEnd"/>
    </w:p>
    <w:p w14:paraId="0D9AF834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lastRenderedPageBreak/>
        <w:t xml:space="preserve">void </w:t>
      </w:r>
      <w:proofErr w:type="spellStart"/>
      <w:r w:rsidRPr="004E7540">
        <w:rPr>
          <w:lang w:val="en-US"/>
        </w:rPr>
        <w:t>file_params_read</w:t>
      </w:r>
      <w:proofErr w:type="spellEnd"/>
      <w:r w:rsidRPr="004E7540">
        <w:rPr>
          <w:lang w:val="en-US"/>
        </w:rPr>
        <w:t xml:space="preserve">(int </w:t>
      </w:r>
      <w:proofErr w:type="spellStart"/>
      <w:r w:rsidRPr="004E7540">
        <w:rPr>
          <w:lang w:val="en-US"/>
        </w:rPr>
        <w:t>search_balance</w:t>
      </w:r>
      <w:proofErr w:type="spellEnd"/>
      <w:r w:rsidRPr="004E7540">
        <w:rPr>
          <w:lang w:val="en-US"/>
        </w:rPr>
        <w:t xml:space="preserve">, unsigned int </w:t>
      </w:r>
      <w:proofErr w:type="spellStart"/>
      <w:r w:rsidRPr="004E7540">
        <w:rPr>
          <w:lang w:val="en-US"/>
        </w:rPr>
        <w:t>search_time</w:t>
      </w:r>
      <w:proofErr w:type="spellEnd"/>
      <w:r w:rsidRPr="004E7540">
        <w:rPr>
          <w:lang w:val="en-US"/>
        </w:rPr>
        <w:t>) {</w:t>
      </w:r>
    </w:p>
    <w:p w14:paraId="0D3095F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 xml:space="preserve">FILE* </w:t>
      </w:r>
      <w:proofErr w:type="spellStart"/>
      <w:r w:rsidRPr="004E7540">
        <w:rPr>
          <w:lang w:val="en-US"/>
        </w:rPr>
        <w:t>file_param</w:t>
      </w:r>
      <w:proofErr w:type="spellEnd"/>
      <w:r w:rsidRPr="004E7540">
        <w:rPr>
          <w:lang w:val="en-US"/>
        </w:rPr>
        <w:t xml:space="preserve"> = </w:t>
      </w:r>
      <w:proofErr w:type="spellStart"/>
      <w:r w:rsidRPr="004E7540">
        <w:rPr>
          <w:lang w:val="en-US"/>
        </w:rPr>
        <w:t>fopen</w:t>
      </w:r>
      <w:proofErr w:type="spellEnd"/>
      <w:r w:rsidRPr="004E7540">
        <w:rPr>
          <w:lang w:val="en-US"/>
        </w:rPr>
        <w:t>(PARAM_FN, "r");</w:t>
      </w:r>
    </w:p>
    <w:p w14:paraId="1BF70678" w14:textId="77777777" w:rsidR="004E7540" w:rsidRPr="004E7540" w:rsidRDefault="004E7540" w:rsidP="004E7540">
      <w:pPr>
        <w:rPr>
          <w:lang w:val="en-US"/>
        </w:rPr>
      </w:pPr>
    </w:p>
    <w:p w14:paraId="6EBFF139" w14:textId="77777777" w:rsidR="004E7540" w:rsidRPr="004E7540" w:rsidRDefault="004E7540" w:rsidP="004E7540">
      <w:r w:rsidRPr="004E7540">
        <w:rPr>
          <w:lang w:val="en-US"/>
        </w:rPr>
        <w:tab/>
      </w:r>
      <w:r w:rsidRPr="004E7540">
        <w:t>// Переменные - буферы: строка файла, хранение строки первого параметра, хранение строки второго параметра</w:t>
      </w:r>
    </w:p>
    <w:p w14:paraId="54960A6C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char stroke[256], </w:t>
      </w:r>
      <w:proofErr w:type="spellStart"/>
      <w:r w:rsidRPr="004E7540">
        <w:rPr>
          <w:lang w:val="en-US"/>
        </w:rPr>
        <w:t>str_balance</w:t>
      </w:r>
      <w:proofErr w:type="spellEnd"/>
      <w:r w:rsidRPr="004E7540">
        <w:rPr>
          <w:lang w:val="en-US"/>
        </w:rPr>
        <w:t xml:space="preserve">[256], </w:t>
      </w:r>
      <w:proofErr w:type="spellStart"/>
      <w:r w:rsidRPr="004E7540">
        <w:rPr>
          <w:lang w:val="en-US"/>
        </w:rPr>
        <w:t>str_time</w:t>
      </w:r>
      <w:proofErr w:type="spellEnd"/>
      <w:r w:rsidRPr="004E7540">
        <w:rPr>
          <w:lang w:val="en-US"/>
        </w:rPr>
        <w:t>[256];</w:t>
      </w:r>
    </w:p>
    <w:p w14:paraId="1B1AAEAC" w14:textId="77777777" w:rsidR="004E7540" w:rsidRPr="004E7540" w:rsidRDefault="004E7540" w:rsidP="004E7540">
      <w:pPr>
        <w:rPr>
          <w:lang w:val="en-US"/>
        </w:rPr>
      </w:pPr>
    </w:p>
    <w:p w14:paraId="69ABC35D" w14:textId="77777777" w:rsidR="004E7540" w:rsidRPr="004E7540" w:rsidRDefault="004E7540" w:rsidP="004E7540">
      <w:r w:rsidRPr="004E7540">
        <w:rPr>
          <w:lang w:val="en-US"/>
        </w:rPr>
        <w:tab/>
        <w:t>int</w:t>
      </w:r>
      <w:r w:rsidRPr="004E7540">
        <w:t xml:space="preserve"> </w:t>
      </w:r>
      <w:r w:rsidRPr="004E7540">
        <w:rPr>
          <w:lang w:val="en-US"/>
        </w:rPr>
        <w:t>data</w:t>
      </w:r>
      <w:r w:rsidRPr="004E7540">
        <w:t xml:space="preserve"> = 1; // Счетчик строк - параметров, для корректного назначения значений</w:t>
      </w:r>
    </w:p>
    <w:p w14:paraId="7D72C08A" w14:textId="77777777" w:rsidR="004E7540" w:rsidRPr="004E7540" w:rsidRDefault="004E7540" w:rsidP="004E7540"/>
    <w:p w14:paraId="365174B4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>if (</w:t>
      </w:r>
      <w:proofErr w:type="spellStart"/>
      <w:r w:rsidRPr="004E7540">
        <w:rPr>
          <w:lang w:val="en-US"/>
        </w:rPr>
        <w:t>file_param</w:t>
      </w:r>
      <w:proofErr w:type="spellEnd"/>
      <w:r w:rsidRPr="004E7540">
        <w:rPr>
          <w:lang w:val="en-US"/>
        </w:rPr>
        <w:t xml:space="preserve"> == NULL) </w:t>
      </w:r>
      <w:proofErr w:type="spellStart"/>
      <w:r w:rsidRPr="004E7540">
        <w:rPr>
          <w:lang w:val="en-US"/>
        </w:rPr>
        <w:t>perror</w:t>
      </w:r>
      <w:proofErr w:type="spellEnd"/>
      <w:r w:rsidRPr="004E7540">
        <w:rPr>
          <w:lang w:val="en-US"/>
        </w:rPr>
        <w:t>("Opening param.ini file error");</w:t>
      </w:r>
    </w:p>
    <w:p w14:paraId="6DF6FFEB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else {</w:t>
      </w:r>
    </w:p>
    <w:p w14:paraId="37C4D51B" w14:textId="77777777" w:rsidR="004E7540" w:rsidRPr="004E7540" w:rsidRDefault="004E7540" w:rsidP="004E7540">
      <w:pPr>
        <w:rPr>
          <w:lang w:val="en-US"/>
        </w:rPr>
      </w:pPr>
    </w:p>
    <w:p w14:paraId="153034AB" w14:textId="77777777" w:rsidR="004E7540" w:rsidRPr="004E7540" w:rsidRDefault="004E7540" w:rsidP="004E7540">
      <w:r w:rsidRPr="004E7540">
        <w:rPr>
          <w:lang w:val="en-US"/>
        </w:rPr>
        <w:tab/>
      </w:r>
      <w:r w:rsidRPr="004E7540">
        <w:rPr>
          <w:lang w:val="en-US"/>
        </w:rPr>
        <w:tab/>
        <w:t>while (</w:t>
      </w:r>
      <w:proofErr w:type="spellStart"/>
      <w:r w:rsidRPr="004E7540">
        <w:rPr>
          <w:lang w:val="en-US"/>
        </w:rPr>
        <w:t>fgets</w:t>
      </w:r>
      <w:proofErr w:type="spellEnd"/>
      <w:r w:rsidRPr="004E7540">
        <w:rPr>
          <w:lang w:val="en-US"/>
        </w:rPr>
        <w:t xml:space="preserve">(stroke, </w:t>
      </w:r>
      <w:proofErr w:type="spellStart"/>
      <w:r w:rsidRPr="004E7540">
        <w:rPr>
          <w:lang w:val="en-US"/>
        </w:rPr>
        <w:t>sizeof</w:t>
      </w:r>
      <w:proofErr w:type="spellEnd"/>
      <w:r w:rsidRPr="004E7540">
        <w:rPr>
          <w:lang w:val="en-US"/>
        </w:rPr>
        <w:t xml:space="preserve">(stroke), </w:t>
      </w:r>
      <w:proofErr w:type="spellStart"/>
      <w:r w:rsidRPr="004E7540">
        <w:rPr>
          <w:lang w:val="en-US"/>
        </w:rPr>
        <w:t>file_param</w:t>
      </w:r>
      <w:proofErr w:type="spellEnd"/>
      <w:r w:rsidRPr="004E7540">
        <w:rPr>
          <w:lang w:val="en-US"/>
        </w:rPr>
        <w:t>) != NULL</w:t>
      </w:r>
      <w:r w:rsidRPr="004E7540">
        <w:t>) {</w:t>
      </w:r>
    </w:p>
    <w:p w14:paraId="75613F03" w14:textId="77777777" w:rsidR="004E7540" w:rsidRPr="004E7540" w:rsidRDefault="004E7540" w:rsidP="004E7540"/>
    <w:p w14:paraId="2EBB4D74" w14:textId="77777777" w:rsidR="004E7540" w:rsidRPr="004E7540" w:rsidRDefault="004E7540" w:rsidP="004E7540">
      <w:r w:rsidRPr="004E7540">
        <w:tab/>
      </w:r>
      <w:r w:rsidRPr="004E7540">
        <w:tab/>
      </w:r>
      <w:r w:rsidRPr="004E7540">
        <w:tab/>
        <w:t>// Если строка не является комментарием или заголовком, считывание строк - параметров</w:t>
      </w:r>
    </w:p>
    <w:p w14:paraId="62971C40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tab/>
      </w:r>
      <w:r w:rsidRPr="004E7540">
        <w:tab/>
      </w:r>
      <w:r w:rsidRPr="004E7540">
        <w:rPr>
          <w:lang w:val="en-US"/>
        </w:rPr>
        <w:t>if (stroke[0] != ';' &amp;&amp; stroke[0] != '[' &amp;&amp; stroke[0] == 's') {</w:t>
      </w:r>
    </w:p>
    <w:p w14:paraId="5A23BD88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 xml:space="preserve">if (data == 1) </w:t>
      </w:r>
      <w:proofErr w:type="spellStart"/>
      <w:r w:rsidRPr="004E7540">
        <w:rPr>
          <w:lang w:val="en-US"/>
        </w:rPr>
        <w:t>strcpy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str_balance</w:t>
      </w:r>
      <w:proofErr w:type="spellEnd"/>
      <w:r w:rsidRPr="004E7540">
        <w:rPr>
          <w:lang w:val="en-US"/>
        </w:rPr>
        <w:t>, stroke);</w:t>
      </w:r>
    </w:p>
    <w:p w14:paraId="282AF508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 xml:space="preserve">if (data == 2) </w:t>
      </w:r>
      <w:proofErr w:type="spellStart"/>
      <w:r w:rsidRPr="004E7540">
        <w:rPr>
          <w:lang w:val="en-US"/>
        </w:rPr>
        <w:t>strcpy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str_time</w:t>
      </w:r>
      <w:proofErr w:type="spellEnd"/>
      <w:r w:rsidRPr="004E7540">
        <w:rPr>
          <w:lang w:val="en-US"/>
        </w:rPr>
        <w:t>, stroke);</w:t>
      </w:r>
    </w:p>
    <w:p w14:paraId="1306F998" w14:textId="77777777" w:rsidR="004E7540" w:rsidRPr="004E7540" w:rsidRDefault="004E7540" w:rsidP="004E7540"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data</w:t>
      </w:r>
      <w:r w:rsidRPr="004E7540">
        <w:t>++;</w:t>
      </w:r>
    </w:p>
    <w:p w14:paraId="0DA1ECDA" w14:textId="77777777" w:rsidR="004E7540" w:rsidRPr="004E7540" w:rsidRDefault="004E7540" w:rsidP="004E7540">
      <w:r w:rsidRPr="004E7540">
        <w:tab/>
      </w:r>
      <w:r w:rsidRPr="004E7540">
        <w:tab/>
      </w:r>
      <w:r w:rsidRPr="004E7540">
        <w:tab/>
        <w:t>}</w:t>
      </w:r>
    </w:p>
    <w:p w14:paraId="18081641" w14:textId="77777777" w:rsidR="004E7540" w:rsidRPr="004E7540" w:rsidRDefault="004E7540" w:rsidP="004E7540"/>
    <w:p w14:paraId="094A71CA" w14:textId="77777777" w:rsidR="004E7540" w:rsidRPr="004E7540" w:rsidRDefault="004E7540" w:rsidP="004E7540">
      <w:r w:rsidRPr="004E7540">
        <w:tab/>
      </w:r>
      <w:r w:rsidRPr="004E7540">
        <w:tab/>
        <w:t>}</w:t>
      </w:r>
    </w:p>
    <w:p w14:paraId="07FC1260" w14:textId="77777777" w:rsidR="004E7540" w:rsidRPr="004E7540" w:rsidRDefault="004E7540" w:rsidP="004E7540"/>
    <w:p w14:paraId="6C59A4FE" w14:textId="77777777" w:rsidR="004E7540" w:rsidRPr="004E7540" w:rsidRDefault="004E7540" w:rsidP="004E7540">
      <w:r w:rsidRPr="004E7540">
        <w:tab/>
        <w:t>}</w:t>
      </w:r>
    </w:p>
    <w:p w14:paraId="461BA659" w14:textId="77777777" w:rsidR="004E7540" w:rsidRPr="004E7540" w:rsidRDefault="004E7540" w:rsidP="004E7540"/>
    <w:p w14:paraId="2DC98AC3" w14:textId="77777777" w:rsidR="004E7540" w:rsidRPr="004E7540" w:rsidRDefault="004E7540" w:rsidP="004E7540">
      <w:r w:rsidRPr="004E7540">
        <w:tab/>
        <w:t>// Заполнение из строк - параметров значений в программные переменные</w:t>
      </w:r>
    </w:p>
    <w:p w14:paraId="27DD19EE" w14:textId="77777777" w:rsidR="004E7540" w:rsidRPr="004E7540" w:rsidRDefault="004E7540" w:rsidP="004E7540">
      <w:pPr>
        <w:rPr>
          <w:lang w:val="en-US"/>
        </w:rPr>
      </w:pPr>
      <w:r w:rsidRPr="004E7540">
        <w:lastRenderedPageBreak/>
        <w:tab/>
      </w:r>
      <w:proofErr w:type="spellStart"/>
      <w:r w:rsidRPr="004E7540">
        <w:rPr>
          <w:lang w:val="en-US"/>
        </w:rPr>
        <w:t>sscanf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str_balance</w:t>
      </w:r>
      <w:proofErr w:type="spellEnd"/>
      <w:r w:rsidRPr="004E7540">
        <w:rPr>
          <w:lang w:val="en-US"/>
        </w:rPr>
        <w:t>, "</w:t>
      </w:r>
      <w:proofErr w:type="spellStart"/>
      <w:r w:rsidRPr="004E7540">
        <w:rPr>
          <w:lang w:val="en-US"/>
        </w:rPr>
        <w:t>search_phone_balance</w:t>
      </w:r>
      <w:proofErr w:type="spellEnd"/>
      <w:r w:rsidRPr="004E7540">
        <w:rPr>
          <w:lang w:val="en-US"/>
        </w:rPr>
        <w:t xml:space="preserve">   = %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", &amp;</w:t>
      </w:r>
      <w:proofErr w:type="spellStart"/>
      <w:r w:rsidRPr="004E7540">
        <w:rPr>
          <w:lang w:val="en-US"/>
        </w:rPr>
        <w:t>search_balance</w:t>
      </w:r>
      <w:proofErr w:type="spellEnd"/>
      <w:r w:rsidRPr="004E7540">
        <w:rPr>
          <w:lang w:val="en-US"/>
        </w:rPr>
        <w:t>);</w:t>
      </w:r>
    </w:p>
    <w:p w14:paraId="6838970D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sscanf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str_time</w:t>
      </w:r>
      <w:proofErr w:type="spellEnd"/>
      <w:r w:rsidRPr="004E7540">
        <w:rPr>
          <w:lang w:val="en-US"/>
        </w:rPr>
        <w:t>, "</w:t>
      </w:r>
      <w:proofErr w:type="spellStart"/>
      <w:r w:rsidRPr="004E7540">
        <w:rPr>
          <w:lang w:val="en-US"/>
        </w:rPr>
        <w:t>search_provide_time</w:t>
      </w:r>
      <w:proofErr w:type="spellEnd"/>
      <w:r w:rsidRPr="004E7540">
        <w:rPr>
          <w:lang w:val="en-US"/>
        </w:rPr>
        <w:t xml:space="preserve">    = %u ", &amp;</w:t>
      </w:r>
      <w:proofErr w:type="spellStart"/>
      <w:r w:rsidRPr="004E7540">
        <w:rPr>
          <w:lang w:val="en-US"/>
        </w:rPr>
        <w:t>search_time</w:t>
      </w:r>
      <w:proofErr w:type="spellEnd"/>
      <w:r w:rsidRPr="004E7540">
        <w:rPr>
          <w:lang w:val="en-US"/>
        </w:rPr>
        <w:t>);</w:t>
      </w:r>
    </w:p>
    <w:p w14:paraId="5E07B486" w14:textId="77777777" w:rsidR="004E7540" w:rsidRPr="004E7540" w:rsidRDefault="004E7540" w:rsidP="004E7540">
      <w:pPr>
        <w:rPr>
          <w:lang w:val="en-US"/>
        </w:rPr>
      </w:pPr>
    </w:p>
    <w:p w14:paraId="68A55A9C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printf</w:t>
      </w:r>
      <w:proofErr w:type="spellEnd"/>
      <w:r w:rsidRPr="004E7540">
        <w:rPr>
          <w:lang w:val="en-US"/>
        </w:rPr>
        <w:t xml:space="preserve">("Balance for search: %d Time for search(min): %u\n", </w:t>
      </w:r>
      <w:proofErr w:type="spellStart"/>
      <w:r w:rsidRPr="004E7540">
        <w:rPr>
          <w:lang w:val="en-US"/>
        </w:rPr>
        <w:t>search_balance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search_time</w:t>
      </w:r>
      <w:proofErr w:type="spellEnd"/>
      <w:r w:rsidRPr="004E7540">
        <w:rPr>
          <w:lang w:val="en-US"/>
        </w:rPr>
        <w:t>);</w:t>
      </w:r>
    </w:p>
    <w:p w14:paraId="2A91FC06" w14:textId="77777777" w:rsidR="004E7540" w:rsidRPr="004E7540" w:rsidRDefault="004E7540" w:rsidP="004E7540"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fclose</w:t>
      </w:r>
      <w:proofErr w:type="spellEnd"/>
      <w:r w:rsidRPr="004E7540">
        <w:t>(</w:t>
      </w:r>
      <w:r w:rsidRPr="004E7540">
        <w:rPr>
          <w:lang w:val="en-US"/>
        </w:rPr>
        <w:t>file</w:t>
      </w:r>
      <w:r w:rsidRPr="004E7540">
        <w:t>_</w:t>
      </w:r>
      <w:r w:rsidRPr="004E7540">
        <w:rPr>
          <w:lang w:val="en-US"/>
        </w:rPr>
        <w:t>param</w:t>
      </w:r>
      <w:r w:rsidRPr="004E7540">
        <w:t>);</w:t>
      </w:r>
    </w:p>
    <w:p w14:paraId="3D7E347E" w14:textId="77777777" w:rsidR="004E7540" w:rsidRPr="004E7540" w:rsidRDefault="004E7540" w:rsidP="004E7540">
      <w:r w:rsidRPr="004E7540">
        <w:t>}</w:t>
      </w:r>
    </w:p>
    <w:p w14:paraId="2DB09619" w14:textId="77777777" w:rsidR="004E7540" w:rsidRPr="004E7540" w:rsidRDefault="004E7540" w:rsidP="004E7540"/>
    <w:p w14:paraId="6A7B0C21" w14:textId="77777777" w:rsidR="004E7540" w:rsidRPr="004E7540" w:rsidRDefault="004E7540" w:rsidP="004E7540">
      <w:r w:rsidRPr="004E7540">
        <w:t xml:space="preserve">// Функция чтения данных из файла с информацией об услугах и запись в структуры. Работает корректно - функция </w:t>
      </w:r>
      <w:proofErr w:type="spellStart"/>
      <w:r w:rsidRPr="004E7540">
        <w:rPr>
          <w:lang w:val="en-US"/>
        </w:rPr>
        <w:t>printf</w:t>
      </w:r>
      <w:proofErr w:type="spellEnd"/>
      <w:r w:rsidRPr="004E7540">
        <w:t xml:space="preserve"> выводит уже заполненные структуры из массива</w:t>
      </w:r>
    </w:p>
    <w:p w14:paraId="0D8D4008" w14:textId="77777777" w:rsidR="004E7540" w:rsidRPr="004E7540" w:rsidRDefault="004E7540" w:rsidP="004E7540">
      <w:r w:rsidRPr="004E7540">
        <w:rPr>
          <w:lang w:val="en-US"/>
        </w:rPr>
        <w:t>int</w:t>
      </w:r>
      <w:r w:rsidRPr="004E7540">
        <w:t xml:space="preserve"> </w:t>
      </w:r>
      <w:r w:rsidRPr="004E7540">
        <w:rPr>
          <w:lang w:val="en-US"/>
        </w:rPr>
        <w:t>file</w:t>
      </w:r>
      <w:r w:rsidRPr="004E7540">
        <w:t>_</w:t>
      </w:r>
      <w:r w:rsidRPr="004E7540">
        <w:rPr>
          <w:lang w:val="en-US"/>
        </w:rPr>
        <w:t>complete</w:t>
      </w:r>
      <w:r w:rsidRPr="004E7540">
        <w:t>_</w:t>
      </w:r>
      <w:r w:rsidRPr="004E7540">
        <w:rPr>
          <w:lang w:val="en-US"/>
        </w:rPr>
        <w:t>provides</w:t>
      </w:r>
      <w:r w:rsidRPr="004E7540">
        <w:t>_</w:t>
      </w:r>
      <w:r w:rsidRPr="004E7540">
        <w:rPr>
          <w:lang w:val="en-US"/>
        </w:rPr>
        <w:t>read</w:t>
      </w:r>
      <w:r w:rsidRPr="004E7540">
        <w:t>(</w:t>
      </w:r>
      <w:r w:rsidRPr="004E7540">
        <w:rPr>
          <w:lang w:val="en-US"/>
        </w:rPr>
        <w:t>complete</w:t>
      </w:r>
      <w:r w:rsidRPr="004E7540">
        <w:t>_</w:t>
      </w:r>
      <w:r w:rsidRPr="004E7540">
        <w:rPr>
          <w:lang w:val="en-US"/>
        </w:rPr>
        <w:t>provides</w:t>
      </w:r>
      <w:r w:rsidRPr="004E7540">
        <w:t xml:space="preserve">* </w:t>
      </w:r>
      <w:r w:rsidRPr="004E7540">
        <w:rPr>
          <w:lang w:val="en-US"/>
        </w:rPr>
        <w:t>provide</w:t>
      </w:r>
      <w:r w:rsidRPr="004E7540">
        <w:t>) {</w:t>
      </w:r>
    </w:p>
    <w:p w14:paraId="7EDE37E9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FILE* file = </w:t>
      </w:r>
      <w:proofErr w:type="spellStart"/>
      <w:r w:rsidRPr="004E7540">
        <w:rPr>
          <w:lang w:val="en-US"/>
        </w:rPr>
        <w:t>fopen</w:t>
      </w:r>
      <w:proofErr w:type="spellEnd"/>
      <w:r w:rsidRPr="004E7540">
        <w:rPr>
          <w:lang w:val="en-US"/>
        </w:rPr>
        <w:t>(SERVICE_FN, "r");</w:t>
      </w:r>
    </w:p>
    <w:p w14:paraId="2E13F103" w14:textId="77777777" w:rsidR="004E7540" w:rsidRPr="004E7540" w:rsidRDefault="004E7540" w:rsidP="004E7540">
      <w:r w:rsidRPr="004E7540">
        <w:rPr>
          <w:lang w:val="en-US"/>
        </w:rPr>
        <w:tab/>
        <w:t>unsigned</w:t>
      </w:r>
      <w:r w:rsidRPr="004E7540">
        <w:t xml:space="preserve"> </w:t>
      </w:r>
      <w:r w:rsidRPr="004E7540">
        <w:rPr>
          <w:lang w:val="en-US"/>
        </w:rPr>
        <w:t>int</w:t>
      </w:r>
      <w:r w:rsidRPr="004E7540">
        <w:t xml:space="preserve"> </w:t>
      </w:r>
      <w:r w:rsidRPr="004E7540">
        <w:rPr>
          <w:lang w:val="en-US"/>
        </w:rPr>
        <w:t>id</w:t>
      </w:r>
      <w:r w:rsidRPr="004E7540">
        <w:t xml:space="preserve"> = 0; // Кол-во считанных данных, в дальнейшем используется как длина списка массива</w:t>
      </w:r>
    </w:p>
    <w:p w14:paraId="4E11D43C" w14:textId="77777777" w:rsidR="004E7540" w:rsidRPr="004E7540" w:rsidRDefault="004E7540" w:rsidP="004E7540"/>
    <w:p w14:paraId="1D07DAF7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if (file == NULL) </w:t>
      </w:r>
      <w:proofErr w:type="spellStart"/>
      <w:r w:rsidRPr="004E7540">
        <w:rPr>
          <w:lang w:val="en-US"/>
        </w:rPr>
        <w:t>perror</w:t>
      </w:r>
      <w:proofErr w:type="spellEnd"/>
      <w:r w:rsidRPr="004E7540">
        <w:rPr>
          <w:lang w:val="en-US"/>
        </w:rPr>
        <w:t>("Opening file for reading error");</w:t>
      </w:r>
    </w:p>
    <w:p w14:paraId="5167EF0D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else {</w:t>
      </w:r>
    </w:p>
    <w:p w14:paraId="1B4A9DD7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 xml:space="preserve">// </w:t>
      </w:r>
      <w:proofErr w:type="spellStart"/>
      <w:r w:rsidRPr="004E7540">
        <w:rPr>
          <w:lang w:val="en-US"/>
        </w:rPr>
        <w:t>Переменные</w:t>
      </w:r>
      <w:proofErr w:type="spellEnd"/>
      <w:r w:rsidRPr="004E7540">
        <w:rPr>
          <w:lang w:val="en-US"/>
        </w:rPr>
        <w:t xml:space="preserve"> - </w:t>
      </w:r>
      <w:proofErr w:type="spellStart"/>
      <w:r w:rsidRPr="004E7540">
        <w:rPr>
          <w:lang w:val="en-US"/>
        </w:rPr>
        <w:t>буферы</w:t>
      </w:r>
      <w:proofErr w:type="spellEnd"/>
    </w:p>
    <w:p w14:paraId="18960BF6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 xml:space="preserve">char </w:t>
      </w:r>
      <w:proofErr w:type="spellStart"/>
      <w:r w:rsidRPr="004E7540">
        <w:rPr>
          <w:lang w:val="en-US"/>
        </w:rPr>
        <w:t>file_line</w:t>
      </w:r>
      <w:proofErr w:type="spellEnd"/>
      <w:r w:rsidRPr="004E7540">
        <w:rPr>
          <w:lang w:val="en-US"/>
        </w:rPr>
        <w:t xml:space="preserve">[256], </w:t>
      </w:r>
      <w:proofErr w:type="spellStart"/>
      <w:r w:rsidRPr="004E7540">
        <w:rPr>
          <w:lang w:val="en-US"/>
        </w:rPr>
        <w:t>complete_provide_date</w:t>
      </w:r>
      <w:proofErr w:type="spellEnd"/>
      <w:r w:rsidRPr="004E7540">
        <w:rPr>
          <w:lang w:val="en-US"/>
        </w:rPr>
        <w:t xml:space="preserve">[20]; </w:t>
      </w:r>
    </w:p>
    <w:p w14:paraId="4F55A173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puts("Provides list:");</w:t>
      </w:r>
    </w:p>
    <w:p w14:paraId="231FA4C0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while (</w:t>
      </w:r>
      <w:proofErr w:type="spellStart"/>
      <w:r w:rsidRPr="004E7540">
        <w:rPr>
          <w:lang w:val="en-US"/>
        </w:rPr>
        <w:t>fgets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file_line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sizeof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file_line</w:t>
      </w:r>
      <w:proofErr w:type="spellEnd"/>
      <w:r w:rsidRPr="004E7540">
        <w:rPr>
          <w:lang w:val="en-US"/>
        </w:rPr>
        <w:t>), file) != NULL) {</w:t>
      </w:r>
    </w:p>
    <w:p w14:paraId="100029C7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sscanf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file_line</w:t>
      </w:r>
      <w:proofErr w:type="spellEnd"/>
      <w:r w:rsidRPr="004E7540">
        <w:rPr>
          <w:lang w:val="en-US"/>
        </w:rPr>
        <w:t>, "%[^,], %u, %[^,], %u, %f ", &amp;provide[id].</w:t>
      </w:r>
      <w:proofErr w:type="spellStart"/>
      <w:r w:rsidRPr="004E7540">
        <w:rPr>
          <w:lang w:val="en-US"/>
        </w:rPr>
        <w:t>phone_number</w:t>
      </w:r>
      <w:proofErr w:type="spellEnd"/>
      <w:r w:rsidRPr="004E7540">
        <w:rPr>
          <w:lang w:val="en-US"/>
        </w:rPr>
        <w:t xml:space="preserve">, &amp;provide[id].code, </w:t>
      </w:r>
      <w:proofErr w:type="spellStart"/>
      <w:r w:rsidRPr="004E7540">
        <w:rPr>
          <w:lang w:val="en-US"/>
        </w:rPr>
        <w:t>complete_provide_date</w:t>
      </w:r>
      <w:proofErr w:type="spellEnd"/>
      <w:r w:rsidRPr="004E7540">
        <w:rPr>
          <w:lang w:val="en-US"/>
        </w:rPr>
        <w:t>, &amp;provide[id].time, &amp;provide[id].</w:t>
      </w:r>
      <w:proofErr w:type="spellStart"/>
      <w:r w:rsidRPr="004E7540">
        <w:rPr>
          <w:lang w:val="en-US"/>
        </w:rPr>
        <w:t>phone_balance</w:t>
      </w:r>
      <w:proofErr w:type="spellEnd"/>
      <w:r w:rsidRPr="004E7540">
        <w:rPr>
          <w:lang w:val="en-US"/>
        </w:rPr>
        <w:t xml:space="preserve">); // </w:t>
      </w:r>
      <w:proofErr w:type="spellStart"/>
      <w:r w:rsidRPr="004E7540">
        <w:rPr>
          <w:lang w:val="en-US"/>
        </w:rPr>
        <w:t>Чтение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строки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из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файла</w:t>
      </w:r>
      <w:proofErr w:type="spellEnd"/>
    </w:p>
    <w:p w14:paraId="714F6A77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sscanf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complete_provide_date</w:t>
      </w:r>
      <w:proofErr w:type="spellEnd"/>
      <w:r w:rsidRPr="004E7540">
        <w:rPr>
          <w:lang w:val="en-US"/>
        </w:rPr>
        <w:t>, "%</w:t>
      </w:r>
      <w:proofErr w:type="spellStart"/>
      <w:r w:rsidRPr="004E7540">
        <w:rPr>
          <w:lang w:val="en-US"/>
        </w:rPr>
        <w:t>u.%u.%u</w:t>
      </w:r>
      <w:proofErr w:type="spellEnd"/>
      <w:r w:rsidRPr="004E7540">
        <w:rPr>
          <w:lang w:val="en-US"/>
        </w:rPr>
        <w:t>", &amp;provide[id].</w:t>
      </w:r>
      <w:proofErr w:type="spellStart"/>
      <w:r w:rsidRPr="004E7540">
        <w:rPr>
          <w:lang w:val="en-US"/>
        </w:rPr>
        <w:t>date_day</w:t>
      </w:r>
      <w:proofErr w:type="spellEnd"/>
      <w:r w:rsidRPr="004E7540">
        <w:rPr>
          <w:lang w:val="en-US"/>
        </w:rPr>
        <w:t>, &amp;provide[id].</w:t>
      </w:r>
      <w:proofErr w:type="spellStart"/>
      <w:r w:rsidRPr="004E7540">
        <w:rPr>
          <w:lang w:val="en-US"/>
        </w:rPr>
        <w:t>date_mon</w:t>
      </w:r>
      <w:proofErr w:type="spellEnd"/>
      <w:r w:rsidRPr="004E7540">
        <w:rPr>
          <w:lang w:val="en-US"/>
        </w:rPr>
        <w:t>, &amp;provide[id].</w:t>
      </w:r>
      <w:proofErr w:type="spellStart"/>
      <w:r w:rsidRPr="004E7540">
        <w:rPr>
          <w:lang w:val="en-US"/>
        </w:rPr>
        <w:t>date_year</w:t>
      </w:r>
      <w:proofErr w:type="spellEnd"/>
      <w:r w:rsidRPr="004E7540">
        <w:rPr>
          <w:lang w:val="en-US"/>
        </w:rPr>
        <w:t xml:space="preserve">); // </w:t>
      </w:r>
      <w:proofErr w:type="spellStart"/>
      <w:r w:rsidRPr="004E7540">
        <w:rPr>
          <w:lang w:val="en-US"/>
        </w:rPr>
        <w:t>Разделение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полученной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строки</w:t>
      </w:r>
      <w:proofErr w:type="spellEnd"/>
      <w:r w:rsidRPr="004E7540">
        <w:rPr>
          <w:lang w:val="en-US"/>
        </w:rPr>
        <w:t xml:space="preserve"> с </w:t>
      </w:r>
      <w:proofErr w:type="spellStart"/>
      <w:r w:rsidRPr="004E7540">
        <w:rPr>
          <w:lang w:val="en-US"/>
        </w:rPr>
        <w:t>датой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на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день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мес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год</w:t>
      </w:r>
      <w:proofErr w:type="spellEnd"/>
    </w:p>
    <w:p w14:paraId="0EB459C2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 xml:space="preserve">provide[id].time = provide[id].time / 60; // </w:t>
      </w:r>
      <w:proofErr w:type="spellStart"/>
      <w:r w:rsidRPr="004E7540">
        <w:rPr>
          <w:lang w:val="en-US"/>
        </w:rPr>
        <w:t>Конвертация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секунд</w:t>
      </w:r>
      <w:proofErr w:type="spellEnd"/>
      <w:r w:rsidRPr="004E7540">
        <w:rPr>
          <w:lang w:val="en-US"/>
        </w:rPr>
        <w:t xml:space="preserve"> в </w:t>
      </w:r>
      <w:proofErr w:type="spellStart"/>
      <w:r w:rsidRPr="004E7540">
        <w:rPr>
          <w:lang w:val="en-US"/>
        </w:rPr>
        <w:t>минуты</w:t>
      </w:r>
      <w:proofErr w:type="spellEnd"/>
    </w:p>
    <w:p w14:paraId="37E42B23" w14:textId="77777777" w:rsidR="004E7540" w:rsidRPr="004E7540" w:rsidRDefault="004E7540" w:rsidP="004E7540">
      <w:pPr>
        <w:rPr>
          <w:lang w:val="en-US"/>
        </w:rPr>
      </w:pPr>
    </w:p>
    <w:p w14:paraId="4757B861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printf</w:t>
      </w:r>
      <w:proofErr w:type="spellEnd"/>
      <w:r w:rsidRPr="004E7540">
        <w:rPr>
          <w:lang w:val="en-US"/>
        </w:rPr>
        <w:t>("%s %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%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.%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.%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%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%.2f\n", provide[id].</w:t>
      </w:r>
      <w:proofErr w:type="spellStart"/>
      <w:r w:rsidRPr="004E7540">
        <w:rPr>
          <w:lang w:val="en-US"/>
        </w:rPr>
        <w:t>phone_number</w:t>
      </w:r>
      <w:proofErr w:type="spellEnd"/>
      <w:r w:rsidRPr="004E7540">
        <w:rPr>
          <w:lang w:val="en-US"/>
        </w:rPr>
        <w:t>, provide[id].code, provide[id].</w:t>
      </w:r>
      <w:proofErr w:type="spellStart"/>
      <w:r w:rsidRPr="004E7540">
        <w:rPr>
          <w:lang w:val="en-US"/>
        </w:rPr>
        <w:t>date_day</w:t>
      </w:r>
      <w:proofErr w:type="spellEnd"/>
      <w:r w:rsidRPr="004E7540">
        <w:rPr>
          <w:lang w:val="en-US"/>
        </w:rPr>
        <w:t>, provide[id].</w:t>
      </w:r>
      <w:proofErr w:type="spellStart"/>
      <w:r w:rsidRPr="004E7540">
        <w:rPr>
          <w:lang w:val="en-US"/>
        </w:rPr>
        <w:t>date_mon</w:t>
      </w:r>
      <w:proofErr w:type="spellEnd"/>
      <w:r w:rsidRPr="004E7540">
        <w:rPr>
          <w:lang w:val="en-US"/>
        </w:rPr>
        <w:t>, provide[id].</w:t>
      </w:r>
      <w:proofErr w:type="spellStart"/>
      <w:r w:rsidRPr="004E7540">
        <w:rPr>
          <w:lang w:val="en-US"/>
        </w:rPr>
        <w:t>date_year</w:t>
      </w:r>
      <w:proofErr w:type="spellEnd"/>
      <w:r w:rsidRPr="004E7540">
        <w:rPr>
          <w:lang w:val="en-US"/>
        </w:rPr>
        <w:t>, provide[id].time, provide[id].</w:t>
      </w:r>
      <w:proofErr w:type="spellStart"/>
      <w:r w:rsidRPr="004E7540">
        <w:rPr>
          <w:lang w:val="en-US"/>
        </w:rPr>
        <w:t>phone_balance</w:t>
      </w:r>
      <w:proofErr w:type="spellEnd"/>
      <w:r w:rsidRPr="004E7540">
        <w:rPr>
          <w:lang w:val="en-US"/>
        </w:rPr>
        <w:t>);</w:t>
      </w:r>
    </w:p>
    <w:p w14:paraId="0B4932D7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id++;</w:t>
      </w:r>
    </w:p>
    <w:p w14:paraId="12300E2B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}</w:t>
      </w:r>
    </w:p>
    <w:p w14:paraId="589C339A" w14:textId="77777777" w:rsidR="004E7540" w:rsidRPr="004E7540" w:rsidRDefault="004E7540" w:rsidP="004E7540">
      <w:pPr>
        <w:rPr>
          <w:lang w:val="en-US"/>
        </w:rPr>
      </w:pPr>
    </w:p>
    <w:p w14:paraId="7B748CA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}</w:t>
      </w:r>
    </w:p>
    <w:p w14:paraId="41460B70" w14:textId="77777777" w:rsidR="004E7540" w:rsidRPr="004E7540" w:rsidRDefault="004E7540" w:rsidP="004E7540">
      <w:pPr>
        <w:rPr>
          <w:lang w:val="en-US"/>
        </w:rPr>
      </w:pPr>
    </w:p>
    <w:p w14:paraId="373196E3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fclose</w:t>
      </w:r>
      <w:proofErr w:type="spellEnd"/>
      <w:r w:rsidRPr="004E7540">
        <w:rPr>
          <w:lang w:val="en-US"/>
        </w:rPr>
        <w:t>(file);</w:t>
      </w:r>
    </w:p>
    <w:p w14:paraId="04765C15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return id;</w:t>
      </w:r>
    </w:p>
    <w:p w14:paraId="4BB74E65" w14:textId="77777777" w:rsidR="004E7540" w:rsidRPr="004E7540" w:rsidRDefault="004E7540" w:rsidP="004E7540">
      <w:r w:rsidRPr="004E7540">
        <w:t>}</w:t>
      </w:r>
    </w:p>
    <w:p w14:paraId="52475E71" w14:textId="77777777" w:rsidR="004E7540" w:rsidRPr="004E7540" w:rsidRDefault="004E7540" w:rsidP="004E7540"/>
    <w:p w14:paraId="16FF0885" w14:textId="77777777" w:rsidR="004E7540" w:rsidRPr="004E7540" w:rsidRDefault="004E7540" w:rsidP="004E7540">
      <w:pPr>
        <w:rPr>
          <w:lang w:val="en-US"/>
        </w:rPr>
      </w:pPr>
      <w:r w:rsidRPr="004E7540">
        <w:t xml:space="preserve">// Функция поиска по заданным параметрам. Работает корректно - выводит номер, если семь совпадений, если хотя бы шесть - нет данных. </w:t>
      </w:r>
      <w:proofErr w:type="spellStart"/>
      <w:r w:rsidRPr="004E7540">
        <w:rPr>
          <w:lang w:val="en-US"/>
        </w:rPr>
        <w:t>Доработать</w:t>
      </w:r>
      <w:proofErr w:type="spellEnd"/>
      <w:r w:rsidRPr="004E7540">
        <w:rPr>
          <w:lang w:val="en-US"/>
        </w:rPr>
        <w:t xml:space="preserve"> - </w:t>
      </w:r>
      <w:proofErr w:type="spellStart"/>
      <w:r w:rsidRPr="004E7540">
        <w:rPr>
          <w:lang w:val="en-US"/>
        </w:rPr>
        <w:t>если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день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одинаковый</w:t>
      </w:r>
      <w:proofErr w:type="spellEnd"/>
    </w:p>
    <w:p w14:paraId="50F68645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>void search(</w:t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 xml:space="preserve">* provide, unsigned int </w:t>
      </w:r>
      <w:proofErr w:type="spellStart"/>
      <w:r w:rsidRPr="004E7540">
        <w:rPr>
          <w:lang w:val="en-US"/>
        </w:rPr>
        <w:t>complete_provides_cnt</w:t>
      </w:r>
      <w:proofErr w:type="spellEnd"/>
      <w:r w:rsidRPr="004E7540">
        <w:rPr>
          <w:lang w:val="en-US"/>
        </w:rPr>
        <w:t xml:space="preserve">, int </w:t>
      </w:r>
      <w:proofErr w:type="spellStart"/>
      <w:r w:rsidRPr="004E7540">
        <w:rPr>
          <w:lang w:val="en-US"/>
        </w:rPr>
        <w:t>search_balance</w:t>
      </w:r>
      <w:proofErr w:type="spellEnd"/>
      <w:r w:rsidRPr="004E7540">
        <w:rPr>
          <w:lang w:val="en-US"/>
        </w:rPr>
        <w:t xml:space="preserve">, unsigned int </w:t>
      </w:r>
      <w:proofErr w:type="spellStart"/>
      <w:r w:rsidRPr="004E7540">
        <w:rPr>
          <w:lang w:val="en-US"/>
        </w:rPr>
        <w:t>search_time</w:t>
      </w:r>
      <w:proofErr w:type="spellEnd"/>
      <w:r w:rsidRPr="004E7540">
        <w:rPr>
          <w:lang w:val="en-US"/>
        </w:rPr>
        <w:t>) {</w:t>
      </w:r>
    </w:p>
    <w:p w14:paraId="1C89E880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</w:p>
    <w:p w14:paraId="71A92B66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 xml:space="preserve">FILE* output = </w:t>
      </w:r>
      <w:proofErr w:type="spellStart"/>
      <w:r w:rsidRPr="004E7540">
        <w:rPr>
          <w:lang w:val="en-US"/>
        </w:rPr>
        <w:t>fopen</w:t>
      </w:r>
      <w:proofErr w:type="spellEnd"/>
      <w:r w:rsidRPr="004E7540">
        <w:rPr>
          <w:lang w:val="en-US"/>
        </w:rPr>
        <w:t>(REPORT_FN, "a");</w:t>
      </w:r>
    </w:p>
    <w:p w14:paraId="01F2CB0A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 xml:space="preserve">if (output == NULL) </w:t>
      </w:r>
      <w:proofErr w:type="spellStart"/>
      <w:r w:rsidRPr="004E7540">
        <w:rPr>
          <w:lang w:val="en-US"/>
        </w:rPr>
        <w:t>perror</w:t>
      </w:r>
      <w:proofErr w:type="spellEnd"/>
      <w:r w:rsidRPr="004E7540">
        <w:rPr>
          <w:lang w:val="en-US"/>
        </w:rPr>
        <w:t>("Opening file output.txt for writing error");</w:t>
      </w:r>
    </w:p>
    <w:p w14:paraId="5A63F029" w14:textId="77777777" w:rsidR="004E7540" w:rsidRPr="004E7540" w:rsidRDefault="004E7540" w:rsidP="004E7540">
      <w:pPr>
        <w:rPr>
          <w:lang w:val="en-US"/>
        </w:rPr>
      </w:pPr>
    </w:p>
    <w:p w14:paraId="47013135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 xml:space="preserve">* </w:t>
      </w:r>
      <w:proofErr w:type="spellStart"/>
      <w:r w:rsidRPr="004E7540">
        <w:rPr>
          <w:lang w:val="en-US"/>
        </w:rPr>
        <w:t>search_provides_buff</w:t>
      </w:r>
      <w:proofErr w:type="spellEnd"/>
      <w:r w:rsidRPr="004E7540">
        <w:rPr>
          <w:lang w:val="en-US"/>
        </w:rPr>
        <w:t xml:space="preserve"> = (</w:t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>*)malloc(</w:t>
      </w:r>
      <w:proofErr w:type="spellStart"/>
      <w:r w:rsidRPr="004E7540">
        <w:rPr>
          <w:lang w:val="en-US"/>
        </w:rPr>
        <w:t>sizeof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 xml:space="preserve">) * </w:t>
      </w:r>
      <w:proofErr w:type="spellStart"/>
      <w:r w:rsidRPr="004E7540">
        <w:rPr>
          <w:lang w:val="en-US"/>
        </w:rPr>
        <w:t>complete_provides_cnt</w:t>
      </w:r>
      <w:proofErr w:type="spellEnd"/>
      <w:r w:rsidRPr="004E7540">
        <w:rPr>
          <w:lang w:val="en-US"/>
        </w:rPr>
        <w:t xml:space="preserve">); // </w:t>
      </w:r>
      <w:proofErr w:type="spellStart"/>
      <w:r w:rsidRPr="004E7540">
        <w:rPr>
          <w:lang w:val="en-US"/>
        </w:rPr>
        <w:t>Буфер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для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найденных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значений</w:t>
      </w:r>
      <w:proofErr w:type="spellEnd"/>
    </w:p>
    <w:p w14:paraId="13C9A6B5" w14:textId="77777777" w:rsidR="004E7540" w:rsidRPr="004E7540" w:rsidRDefault="004E7540" w:rsidP="004E7540">
      <w:r w:rsidRPr="004E7540">
        <w:rPr>
          <w:lang w:val="en-US"/>
        </w:rPr>
        <w:tab/>
        <w:t>int</w:t>
      </w:r>
      <w:r w:rsidRPr="004E7540">
        <w:t xml:space="preserve"> </w:t>
      </w:r>
      <w:r w:rsidRPr="004E7540">
        <w:rPr>
          <w:lang w:val="en-US"/>
        </w:rPr>
        <w:t>week</w:t>
      </w:r>
      <w:r w:rsidRPr="004E7540">
        <w:t>_</w:t>
      </w:r>
      <w:r w:rsidRPr="004E7540">
        <w:rPr>
          <w:lang w:val="en-US"/>
        </w:rPr>
        <w:t>result</w:t>
      </w:r>
      <w:r w:rsidRPr="004E7540">
        <w:t>_</w:t>
      </w:r>
      <w:r w:rsidRPr="004E7540">
        <w:rPr>
          <w:lang w:val="en-US"/>
        </w:rPr>
        <w:t>count</w:t>
      </w:r>
      <w:r w:rsidRPr="004E7540">
        <w:t xml:space="preserve"> = 0, </w:t>
      </w:r>
      <w:r w:rsidRPr="004E7540">
        <w:rPr>
          <w:lang w:val="en-US"/>
        </w:rPr>
        <w:t>result</w:t>
      </w:r>
      <w:r w:rsidRPr="004E7540">
        <w:t>_</w:t>
      </w:r>
      <w:proofErr w:type="spellStart"/>
      <w:r w:rsidRPr="004E7540">
        <w:rPr>
          <w:lang w:val="en-US"/>
        </w:rPr>
        <w:t>cnt</w:t>
      </w:r>
      <w:proofErr w:type="spellEnd"/>
      <w:r w:rsidRPr="004E7540">
        <w:t xml:space="preserve"> = 0, </w:t>
      </w:r>
      <w:r w:rsidRPr="004E7540">
        <w:rPr>
          <w:lang w:val="en-US"/>
        </w:rPr>
        <w:t>res</w:t>
      </w:r>
      <w:r w:rsidRPr="004E7540">
        <w:t xml:space="preserve"> = 0; // Кол-во записей в списках результатов</w:t>
      </w:r>
    </w:p>
    <w:p w14:paraId="3A0D292C" w14:textId="77777777" w:rsidR="004E7540" w:rsidRPr="004E7540" w:rsidRDefault="004E7540" w:rsidP="004E7540"/>
    <w:p w14:paraId="25F15866" w14:textId="77777777" w:rsidR="004E7540" w:rsidRPr="004E7540" w:rsidRDefault="004E7540" w:rsidP="004E7540">
      <w:r w:rsidRPr="004E7540">
        <w:lastRenderedPageBreak/>
        <w:tab/>
        <w:t>// Если данные подходят под условия, заполняется массив - буфер, подсчет заполненных результатов (в дальнейшем - длина массива-буфера)</w:t>
      </w:r>
    </w:p>
    <w:p w14:paraId="36D90B9C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for (int 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= 0, k = 0; 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&lt;= </w:t>
      </w:r>
      <w:proofErr w:type="spellStart"/>
      <w:r w:rsidRPr="004E7540">
        <w:rPr>
          <w:lang w:val="en-US"/>
        </w:rPr>
        <w:t>complete_provides_cnt</w:t>
      </w:r>
      <w:proofErr w:type="spellEnd"/>
      <w:r w:rsidRPr="004E7540">
        <w:rPr>
          <w:lang w:val="en-US"/>
        </w:rPr>
        <w:t xml:space="preserve">; 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++) {</w:t>
      </w:r>
    </w:p>
    <w:p w14:paraId="3F9F2F3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if (provide[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].</w:t>
      </w:r>
      <w:proofErr w:type="spellStart"/>
      <w:r w:rsidRPr="004E7540">
        <w:rPr>
          <w:lang w:val="en-US"/>
        </w:rPr>
        <w:t>phone_balance</w:t>
      </w:r>
      <w:proofErr w:type="spellEnd"/>
      <w:r w:rsidRPr="004E7540">
        <w:rPr>
          <w:lang w:val="en-US"/>
        </w:rPr>
        <w:t xml:space="preserve"> &gt;= </w:t>
      </w:r>
      <w:proofErr w:type="spellStart"/>
      <w:r w:rsidRPr="004E7540">
        <w:rPr>
          <w:lang w:val="en-US"/>
        </w:rPr>
        <w:t>search_balance</w:t>
      </w:r>
      <w:proofErr w:type="spellEnd"/>
      <w:r w:rsidRPr="004E7540">
        <w:rPr>
          <w:lang w:val="en-US"/>
        </w:rPr>
        <w:t xml:space="preserve"> &amp;&amp; provide[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].time &gt;= </w:t>
      </w:r>
      <w:proofErr w:type="spellStart"/>
      <w:r w:rsidRPr="004E7540">
        <w:rPr>
          <w:lang w:val="en-US"/>
        </w:rPr>
        <w:t>search_time</w:t>
      </w:r>
      <w:proofErr w:type="spellEnd"/>
      <w:r w:rsidRPr="004E7540">
        <w:rPr>
          <w:lang w:val="en-US"/>
        </w:rPr>
        <w:t xml:space="preserve"> &amp;&amp; </w:t>
      </w:r>
      <w:proofErr w:type="spellStart"/>
      <w:r w:rsidRPr="004E7540">
        <w:rPr>
          <w:lang w:val="en-US"/>
        </w:rPr>
        <w:t>time_mir</w:t>
      </w:r>
      <w:proofErr w:type="spellEnd"/>
      <w:r w:rsidRPr="004E7540">
        <w:rPr>
          <w:lang w:val="en-US"/>
        </w:rPr>
        <w:t>(&amp;provide[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]) == 1) {</w:t>
      </w:r>
    </w:p>
    <w:p w14:paraId="58E459FA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search_provides_buff</w:t>
      </w:r>
      <w:proofErr w:type="spellEnd"/>
      <w:r w:rsidRPr="004E7540">
        <w:rPr>
          <w:lang w:val="en-US"/>
        </w:rPr>
        <w:t>[k] = provide[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];</w:t>
      </w:r>
    </w:p>
    <w:p w14:paraId="4B5CC0B5" w14:textId="77777777" w:rsidR="004E7540" w:rsidRPr="004E7540" w:rsidRDefault="004E7540" w:rsidP="004E7540"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k</w:t>
      </w:r>
      <w:r w:rsidRPr="004E7540">
        <w:t>++;</w:t>
      </w:r>
    </w:p>
    <w:p w14:paraId="4059C761" w14:textId="77777777" w:rsidR="004E7540" w:rsidRPr="004E7540" w:rsidRDefault="004E7540" w:rsidP="004E7540">
      <w:r w:rsidRPr="004E7540">
        <w:tab/>
      </w:r>
      <w:r w:rsidRPr="004E7540">
        <w:tab/>
      </w:r>
      <w:r w:rsidRPr="004E7540">
        <w:tab/>
      </w:r>
      <w:r w:rsidRPr="004E7540">
        <w:rPr>
          <w:lang w:val="en-US"/>
        </w:rPr>
        <w:t>result</w:t>
      </w:r>
      <w:r w:rsidRPr="004E7540">
        <w:t>_</w:t>
      </w:r>
      <w:proofErr w:type="spellStart"/>
      <w:r w:rsidRPr="004E7540">
        <w:rPr>
          <w:lang w:val="en-US"/>
        </w:rPr>
        <w:t>cnt</w:t>
      </w:r>
      <w:proofErr w:type="spellEnd"/>
      <w:r w:rsidRPr="004E7540">
        <w:t>++;</w:t>
      </w:r>
    </w:p>
    <w:p w14:paraId="4F42B618" w14:textId="77777777" w:rsidR="004E7540" w:rsidRPr="004E7540" w:rsidRDefault="004E7540" w:rsidP="004E7540">
      <w:r w:rsidRPr="004E7540">
        <w:tab/>
      </w:r>
      <w:r w:rsidRPr="004E7540">
        <w:tab/>
        <w:t>}</w:t>
      </w:r>
    </w:p>
    <w:p w14:paraId="4D509919" w14:textId="77777777" w:rsidR="004E7540" w:rsidRPr="004E7540" w:rsidRDefault="004E7540" w:rsidP="004E7540">
      <w:r w:rsidRPr="004E7540">
        <w:tab/>
        <w:t>}</w:t>
      </w:r>
    </w:p>
    <w:p w14:paraId="280E40E1" w14:textId="77777777" w:rsidR="004E7540" w:rsidRPr="004E7540" w:rsidRDefault="004E7540" w:rsidP="004E7540"/>
    <w:p w14:paraId="45DBC7B0" w14:textId="77777777" w:rsidR="004E7540" w:rsidRPr="004E7540" w:rsidRDefault="004E7540" w:rsidP="004E7540">
      <w:r w:rsidRPr="004E7540">
        <w:tab/>
        <w:t>// Поиск по списку подходящих под условия значений. Если найдено 7 одинаковых номеров за период в неделю - вывод номера</w:t>
      </w:r>
    </w:p>
    <w:p w14:paraId="1B887D83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for (int 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= 0; 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 xml:space="preserve"> &lt;= </w:t>
      </w:r>
      <w:proofErr w:type="spellStart"/>
      <w:r w:rsidRPr="004E7540">
        <w:rPr>
          <w:lang w:val="en-US"/>
        </w:rPr>
        <w:t>result_cnt</w:t>
      </w:r>
      <w:proofErr w:type="spellEnd"/>
      <w:r w:rsidRPr="004E7540">
        <w:rPr>
          <w:lang w:val="en-US"/>
        </w:rPr>
        <w:t xml:space="preserve">; 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++) {</w:t>
      </w:r>
    </w:p>
    <w:p w14:paraId="5E43C482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week_result_count</w:t>
      </w:r>
      <w:proofErr w:type="spellEnd"/>
      <w:r w:rsidRPr="004E7540">
        <w:rPr>
          <w:lang w:val="en-US"/>
        </w:rPr>
        <w:t xml:space="preserve"> = 0;</w:t>
      </w:r>
    </w:p>
    <w:p w14:paraId="68D698B9" w14:textId="77777777" w:rsidR="004E7540" w:rsidRPr="004E7540" w:rsidRDefault="004E7540" w:rsidP="004E7540">
      <w:pPr>
        <w:rPr>
          <w:lang w:val="en-US"/>
        </w:rPr>
      </w:pPr>
    </w:p>
    <w:p w14:paraId="0BADE7D2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 xml:space="preserve">for (int j = 0; j &lt;= </w:t>
      </w:r>
      <w:proofErr w:type="spellStart"/>
      <w:r w:rsidRPr="004E7540">
        <w:rPr>
          <w:lang w:val="en-US"/>
        </w:rPr>
        <w:t>result_cnt</w:t>
      </w:r>
      <w:proofErr w:type="spellEnd"/>
      <w:r w:rsidRPr="004E7540">
        <w:rPr>
          <w:lang w:val="en-US"/>
        </w:rPr>
        <w:t xml:space="preserve">; </w:t>
      </w:r>
      <w:proofErr w:type="spellStart"/>
      <w:r w:rsidRPr="004E7540">
        <w:rPr>
          <w:lang w:val="en-US"/>
        </w:rPr>
        <w:t>j++</w:t>
      </w:r>
      <w:proofErr w:type="spellEnd"/>
      <w:r w:rsidRPr="004E7540">
        <w:rPr>
          <w:lang w:val="en-US"/>
        </w:rPr>
        <w:t>) {</w:t>
      </w:r>
    </w:p>
    <w:p w14:paraId="29A32B5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</w:p>
    <w:p w14:paraId="73C3AB4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 xml:space="preserve">if ( </w:t>
      </w:r>
      <w:proofErr w:type="spellStart"/>
      <w:r w:rsidRPr="004E7540">
        <w:rPr>
          <w:lang w:val="en-US"/>
        </w:rPr>
        <w:t>strcmp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search_provides_buff</w:t>
      </w:r>
      <w:proofErr w:type="spellEnd"/>
      <w:r w:rsidRPr="004E7540">
        <w:rPr>
          <w:lang w:val="en-US"/>
        </w:rPr>
        <w:t>[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].</w:t>
      </w:r>
      <w:proofErr w:type="spellStart"/>
      <w:r w:rsidRPr="004E7540">
        <w:rPr>
          <w:lang w:val="en-US"/>
        </w:rPr>
        <w:t>phone_number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search_provides_buff</w:t>
      </w:r>
      <w:proofErr w:type="spellEnd"/>
      <w:r w:rsidRPr="004E7540">
        <w:rPr>
          <w:lang w:val="en-US"/>
        </w:rPr>
        <w:t>[</w:t>
      </w:r>
      <w:proofErr w:type="spellStart"/>
      <w:r w:rsidRPr="004E7540">
        <w:rPr>
          <w:lang w:val="en-US"/>
        </w:rPr>
        <w:t>i+j</w:t>
      </w:r>
      <w:proofErr w:type="spellEnd"/>
      <w:r w:rsidRPr="004E7540">
        <w:rPr>
          <w:lang w:val="en-US"/>
        </w:rPr>
        <w:t>].</w:t>
      </w:r>
      <w:proofErr w:type="spellStart"/>
      <w:r w:rsidRPr="004E7540">
        <w:rPr>
          <w:lang w:val="en-US"/>
        </w:rPr>
        <w:t>phone_number</w:t>
      </w:r>
      <w:proofErr w:type="spellEnd"/>
      <w:r w:rsidRPr="004E7540">
        <w:rPr>
          <w:lang w:val="en-US"/>
        </w:rPr>
        <w:t>) == 0) {</w:t>
      </w:r>
    </w:p>
    <w:p w14:paraId="348FE0B3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week_result_count</w:t>
      </w:r>
      <w:proofErr w:type="spellEnd"/>
      <w:r w:rsidRPr="004E7540">
        <w:rPr>
          <w:lang w:val="en-US"/>
        </w:rPr>
        <w:t>++;</w:t>
      </w:r>
    </w:p>
    <w:p w14:paraId="0EABF531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}</w:t>
      </w:r>
    </w:p>
    <w:p w14:paraId="75EA1B2F" w14:textId="77777777" w:rsidR="004E7540" w:rsidRPr="004E7540" w:rsidRDefault="004E7540" w:rsidP="004E7540">
      <w:pPr>
        <w:rPr>
          <w:lang w:val="en-US"/>
        </w:rPr>
      </w:pPr>
    </w:p>
    <w:p w14:paraId="3121D7BB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if (</w:t>
      </w:r>
      <w:proofErr w:type="spellStart"/>
      <w:r w:rsidRPr="004E7540">
        <w:rPr>
          <w:lang w:val="en-US"/>
        </w:rPr>
        <w:t>week_result_count</w:t>
      </w:r>
      <w:proofErr w:type="spellEnd"/>
      <w:r w:rsidRPr="004E7540">
        <w:rPr>
          <w:lang w:val="en-US"/>
        </w:rPr>
        <w:t xml:space="preserve"> == 7) {</w:t>
      </w:r>
    </w:p>
    <w:p w14:paraId="7A5DEBE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printf</w:t>
      </w:r>
      <w:proofErr w:type="spellEnd"/>
      <w:r w:rsidRPr="004E7540">
        <w:rPr>
          <w:lang w:val="en-US"/>
        </w:rPr>
        <w:t>("\</w:t>
      </w:r>
      <w:proofErr w:type="spellStart"/>
      <w:r w:rsidRPr="004E7540">
        <w:rPr>
          <w:lang w:val="en-US"/>
        </w:rPr>
        <w:t>nData</w:t>
      </w:r>
      <w:proofErr w:type="spellEnd"/>
      <w:r w:rsidRPr="004E7540">
        <w:rPr>
          <w:lang w:val="en-US"/>
        </w:rPr>
        <w:t xml:space="preserve"> found: %s", </w:t>
      </w:r>
      <w:proofErr w:type="spellStart"/>
      <w:r w:rsidRPr="004E7540">
        <w:rPr>
          <w:lang w:val="en-US"/>
        </w:rPr>
        <w:t>search_provides_buff</w:t>
      </w:r>
      <w:proofErr w:type="spellEnd"/>
      <w:r w:rsidRPr="004E7540">
        <w:rPr>
          <w:lang w:val="en-US"/>
        </w:rPr>
        <w:t>[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].</w:t>
      </w:r>
      <w:proofErr w:type="spellStart"/>
      <w:r w:rsidRPr="004E7540">
        <w:rPr>
          <w:lang w:val="en-US"/>
        </w:rPr>
        <w:t>phone_number</w:t>
      </w:r>
      <w:proofErr w:type="spellEnd"/>
      <w:r w:rsidRPr="004E7540">
        <w:rPr>
          <w:lang w:val="en-US"/>
        </w:rPr>
        <w:t>);</w:t>
      </w:r>
    </w:p>
    <w:p w14:paraId="00312936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fprintf</w:t>
      </w:r>
      <w:proofErr w:type="spellEnd"/>
      <w:r w:rsidRPr="004E7540">
        <w:rPr>
          <w:lang w:val="en-US"/>
        </w:rPr>
        <w:t xml:space="preserve">(output, "Data found: %s\n", </w:t>
      </w:r>
      <w:proofErr w:type="spellStart"/>
      <w:r w:rsidRPr="004E7540">
        <w:rPr>
          <w:lang w:val="en-US"/>
        </w:rPr>
        <w:t>search_provides_buff</w:t>
      </w:r>
      <w:proofErr w:type="spellEnd"/>
      <w:r w:rsidRPr="004E7540">
        <w:rPr>
          <w:lang w:val="en-US"/>
        </w:rPr>
        <w:t>[</w:t>
      </w:r>
      <w:proofErr w:type="spellStart"/>
      <w:r w:rsidRPr="004E7540">
        <w:rPr>
          <w:lang w:val="en-US"/>
        </w:rPr>
        <w:t>i</w:t>
      </w:r>
      <w:proofErr w:type="spellEnd"/>
      <w:r w:rsidRPr="004E7540">
        <w:rPr>
          <w:lang w:val="en-US"/>
        </w:rPr>
        <w:t>].</w:t>
      </w:r>
      <w:proofErr w:type="spellStart"/>
      <w:r w:rsidRPr="004E7540">
        <w:rPr>
          <w:lang w:val="en-US"/>
        </w:rPr>
        <w:t>phone_number</w:t>
      </w:r>
      <w:proofErr w:type="spellEnd"/>
      <w:r w:rsidRPr="004E7540">
        <w:rPr>
          <w:lang w:val="en-US"/>
        </w:rPr>
        <w:t>);</w:t>
      </w:r>
    </w:p>
    <w:p w14:paraId="7906B9FB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</w:p>
    <w:p w14:paraId="1219C953" w14:textId="77777777" w:rsidR="004E7540" w:rsidRPr="004E7540" w:rsidRDefault="004E7540" w:rsidP="004E7540"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</w:r>
      <w:r w:rsidRPr="004E7540">
        <w:rPr>
          <w:lang w:val="en-US"/>
        </w:rPr>
        <w:tab/>
        <w:t>res</w:t>
      </w:r>
      <w:r w:rsidRPr="004E7540">
        <w:t>++;</w:t>
      </w:r>
    </w:p>
    <w:p w14:paraId="024D2FAD" w14:textId="77777777" w:rsidR="004E7540" w:rsidRPr="004E7540" w:rsidRDefault="004E7540" w:rsidP="004E7540">
      <w:r w:rsidRPr="004E7540">
        <w:lastRenderedPageBreak/>
        <w:tab/>
      </w:r>
      <w:r w:rsidRPr="004E7540">
        <w:tab/>
      </w:r>
      <w:r w:rsidRPr="004E7540">
        <w:tab/>
      </w:r>
      <w:r w:rsidRPr="004E7540">
        <w:tab/>
      </w:r>
      <w:r w:rsidRPr="004E7540">
        <w:rPr>
          <w:lang w:val="en-US"/>
        </w:rPr>
        <w:t>break</w:t>
      </w:r>
      <w:r w:rsidRPr="004E7540">
        <w:t>;</w:t>
      </w:r>
    </w:p>
    <w:p w14:paraId="662AAE00" w14:textId="77777777" w:rsidR="004E7540" w:rsidRPr="004E7540" w:rsidRDefault="004E7540" w:rsidP="004E7540">
      <w:r w:rsidRPr="004E7540">
        <w:tab/>
      </w:r>
      <w:r w:rsidRPr="004E7540">
        <w:tab/>
      </w:r>
      <w:r w:rsidRPr="004E7540">
        <w:tab/>
        <w:t>}</w:t>
      </w:r>
    </w:p>
    <w:p w14:paraId="0E623203" w14:textId="77777777" w:rsidR="004E7540" w:rsidRPr="004E7540" w:rsidRDefault="004E7540" w:rsidP="004E7540"/>
    <w:p w14:paraId="682558CE" w14:textId="77777777" w:rsidR="004E7540" w:rsidRPr="004E7540" w:rsidRDefault="004E7540" w:rsidP="004E7540">
      <w:r w:rsidRPr="004E7540">
        <w:tab/>
      </w:r>
      <w:r w:rsidRPr="004E7540">
        <w:tab/>
        <w:t>}</w:t>
      </w:r>
    </w:p>
    <w:p w14:paraId="7BCCCE1E" w14:textId="77777777" w:rsidR="004E7540" w:rsidRPr="004E7540" w:rsidRDefault="004E7540" w:rsidP="004E7540"/>
    <w:p w14:paraId="7B0C5BB1" w14:textId="77777777" w:rsidR="004E7540" w:rsidRPr="004E7540" w:rsidRDefault="004E7540" w:rsidP="004E7540">
      <w:r w:rsidRPr="004E7540">
        <w:tab/>
        <w:t>}</w:t>
      </w:r>
    </w:p>
    <w:p w14:paraId="24268CD0" w14:textId="77777777" w:rsidR="004E7540" w:rsidRPr="004E7540" w:rsidRDefault="004E7540" w:rsidP="004E7540"/>
    <w:p w14:paraId="75F4D69C" w14:textId="77777777" w:rsidR="004E7540" w:rsidRPr="004E7540" w:rsidRDefault="004E7540" w:rsidP="004E7540">
      <w:r w:rsidRPr="004E7540">
        <w:tab/>
        <w:t>// Если ни один номер не найден, вывод об отсутствии данных</w:t>
      </w:r>
    </w:p>
    <w:p w14:paraId="4CDA10B6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 xml:space="preserve">if (res == 0) { </w:t>
      </w:r>
    </w:p>
    <w:p w14:paraId="64C001A3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  <w:t>puts("\</w:t>
      </w:r>
      <w:proofErr w:type="spellStart"/>
      <w:r w:rsidRPr="004E7540">
        <w:rPr>
          <w:lang w:val="en-US"/>
        </w:rPr>
        <w:t>nData</w:t>
      </w:r>
      <w:proofErr w:type="spellEnd"/>
      <w:r w:rsidRPr="004E7540">
        <w:rPr>
          <w:lang w:val="en-US"/>
        </w:rPr>
        <w:t xml:space="preserve"> not found"); </w:t>
      </w:r>
    </w:p>
    <w:p w14:paraId="350BBD28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fputs</w:t>
      </w:r>
      <w:proofErr w:type="spellEnd"/>
      <w:r w:rsidRPr="004E7540">
        <w:rPr>
          <w:lang w:val="en-US"/>
        </w:rPr>
        <w:t>("Data not found", output);</w:t>
      </w:r>
    </w:p>
    <w:p w14:paraId="1E647370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}</w:t>
      </w:r>
    </w:p>
    <w:p w14:paraId="0EAD433E" w14:textId="77777777" w:rsidR="004E7540" w:rsidRPr="004E7540" w:rsidRDefault="004E7540" w:rsidP="004E7540">
      <w:pPr>
        <w:rPr>
          <w:lang w:val="en-US"/>
        </w:rPr>
      </w:pPr>
    </w:p>
    <w:p w14:paraId="27F953CD" w14:textId="77777777" w:rsidR="004E7540" w:rsidRPr="004E7540" w:rsidRDefault="004E7540" w:rsidP="004E7540">
      <w:pPr>
        <w:rPr>
          <w:lang w:val="en-US"/>
        </w:rPr>
      </w:pPr>
    </w:p>
    <w:p w14:paraId="2310B4BE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free(</w:t>
      </w:r>
      <w:proofErr w:type="spellStart"/>
      <w:r w:rsidRPr="004E7540">
        <w:rPr>
          <w:lang w:val="en-US"/>
        </w:rPr>
        <w:t>search_provides_buff</w:t>
      </w:r>
      <w:proofErr w:type="spellEnd"/>
      <w:r w:rsidRPr="004E7540">
        <w:rPr>
          <w:lang w:val="en-US"/>
        </w:rPr>
        <w:t>);</w:t>
      </w:r>
    </w:p>
    <w:p w14:paraId="52F2AB9F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</w:r>
      <w:proofErr w:type="spellStart"/>
      <w:r w:rsidRPr="004E7540">
        <w:rPr>
          <w:lang w:val="en-US"/>
        </w:rPr>
        <w:t>fclose</w:t>
      </w:r>
      <w:proofErr w:type="spellEnd"/>
      <w:r w:rsidRPr="004E7540">
        <w:rPr>
          <w:lang w:val="en-US"/>
        </w:rPr>
        <w:t>(output);</w:t>
      </w:r>
    </w:p>
    <w:p w14:paraId="42AEE15B" w14:textId="77777777" w:rsidR="004E7540" w:rsidRPr="004E7540" w:rsidRDefault="004E7540" w:rsidP="004E7540">
      <w:r w:rsidRPr="004E7540">
        <w:t>}</w:t>
      </w:r>
    </w:p>
    <w:p w14:paraId="4A083DCB" w14:textId="77777777" w:rsidR="004E7540" w:rsidRPr="004E7540" w:rsidRDefault="004E7540" w:rsidP="004E7540"/>
    <w:p w14:paraId="39377781" w14:textId="77777777" w:rsidR="004E7540" w:rsidRPr="004E7540" w:rsidRDefault="004E7540" w:rsidP="004E7540"/>
    <w:p w14:paraId="1FF052C7" w14:textId="77777777" w:rsidR="004E7540" w:rsidRPr="004E7540" w:rsidRDefault="004E7540" w:rsidP="004E7540">
      <w:r w:rsidRPr="004E7540">
        <w:rPr>
          <w:lang w:val="en-US"/>
        </w:rPr>
        <w:t>int</w:t>
      </w:r>
      <w:r w:rsidRPr="004E7540">
        <w:t xml:space="preserve"> </w:t>
      </w:r>
      <w:r w:rsidRPr="004E7540">
        <w:rPr>
          <w:lang w:val="en-US"/>
        </w:rPr>
        <w:t>main</w:t>
      </w:r>
      <w:r w:rsidRPr="004E7540">
        <w:t>() {</w:t>
      </w:r>
    </w:p>
    <w:p w14:paraId="61A457A2" w14:textId="77777777" w:rsidR="004E7540" w:rsidRPr="004E7540" w:rsidRDefault="004E7540" w:rsidP="004E7540">
      <w:r w:rsidRPr="004E7540">
        <w:tab/>
      </w:r>
      <w:r w:rsidRPr="004E7540">
        <w:rPr>
          <w:lang w:val="en-US"/>
        </w:rPr>
        <w:t>FILE</w:t>
      </w:r>
      <w:r w:rsidRPr="004E7540">
        <w:t xml:space="preserve">* </w:t>
      </w:r>
      <w:r w:rsidRPr="004E7540">
        <w:rPr>
          <w:lang w:val="en-US"/>
        </w:rPr>
        <w:t>output</w:t>
      </w:r>
      <w:r w:rsidRPr="004E7540">
        <w:t xml:space="preserve"> = </w:t>
      </w:r>
      <w:proofErr w:type="spellStart"/>
      <w:r w:rsidRPr="004E7540">
        <w:rPr>
          <w:lang w:val="en-US"/>
        </w:rPr>
        <w:t>fopen</w:t>
      </w:r>
      <w:proofErr w:type="spellEnd"/>
      <w:r w:rsidRPr="004E7540">
        <w:t>(</w:t>
      </w:r>
      <w:r w:rsidRPr="004E7540">
        <w:rPr>
          <w:lang w:val="en-US"/>
        </w:rPr>
        <w:t>REPORT</w:t>
      </w:r>
      <w:r w:rsidRPr="004E7540">
        <w:t>_</w:t>
      </w:r>
      <w:r w:rsidRPr="004E7540">
        <w:rPr>
          <w:lang w:val="en-US"/>
        </w:rPr>
        <w:t>FN</w:t>
      </w:r>
      <w:r w:rsidRPr="004E7540">
        <w:t>, "</w:t>
      </w:r>
      <w:r w:rsidRPr="004E7540">
        <w:rPr>
          <w:lang w:val="en-US"/>
        </w:rPr>
        <w:t>w</w:t>
      </w:r>
      <w:r w:rsidRPr="004E7540">
        <w:t>"); // В функции поиска, при открытии файла используется режим добавления строк, при котором сохраняются записи с прошлого запуска программы</w:t>
      </w:r>
    </w:p>
    <w:p w14:paraId="78C2DCA8" w14:textId="77777777" w:rsidR="004E7540" w:rsidRPr="004E7540" w:rsidRDefault="004E7540" w:rsidP="004E7540">
      <w:r w:rsidRPr="004E7540">
        <w:tab/>
      </w:r>
      <w:proofErr w:type="spellStart"/>
      <w:r w:rsidRPr="004E7540">
        <w:rPr>
          <w:lang w:val="en-US"/>
        </w:rPr>
        <w:t>fclose</w:t>
      </w:r>
      <w:proofErr w:type="spellEnd"/>
      <w:r w:rsidRPr="004E7540">
        <w:t>(</w:t>
      </w:r>
      <w:r w:rsidRPr="004E7540">
        <w:rPr>
          <w:lang w:val="en-US"/>
        </w:rPr>
        <w:t>output</w:t>
      </w:r>
      <w:r w:rsidRPr="004E7540">
        <w:t>); // Для избежания этого, в начале программы файл открывается в режиме перезаписи, чтобы стереть прошлые данные</w:t>
      </w:r>
    </w:p>
    <w:p w14:paraId="66980E11" w14:textId="77777777" w:rsidR="004E7540" w:rsidRPr="004E7540" w:rsidRDefault="004E7540" w:rsidP="004E7540"/>
    <w:p w14:paraId="726097E3" w14:textId="77777777" w:rsidR="004E7540" w:rsidRPr="004E7540" w:rsidRDefault="004E7540" w:rsidP="004E7540">
      <w:pPr>
        <w:rPr>
          <w:lang w:val="en-US"/>
        </w:rPr>
      </w:pPr>
      <w:r w:rsidRPr="004E7540">
        <w:tab/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 xml:space="preserve">* </w:t>
      </w:r>
      <w:proofErr w:type="spellStart"/>
      <w:r w:rsidRPr="004E7540">
        <w:rPr>
          <w:lang w:val="en-US"/>
        </w:rPr>
        <w:t>complete_provides_list</w:t>
      </w:r>
      <w:proofErr w:type="spellEnd"/>
      <w:r w:rsidRPr="004E7540">
        <w:rPr>
          <w:lang w:val="en-US"/>
        </w:rPr>
        <w:t xml:space="preserve"> = (</w:t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>*)malloc(</w:t>
      </w:r>
      <w:proofErr w:type="spellStart"/>
      <w:r w:rsidRPr="004E7540">
        <w:rPr>
          <w:lang w:val="en-US"/>
        </w:rPr>
        <w:t>sizeof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complete_provides</w:t>
      </w:r>
      <w:proofErr w:type="spellEnd"/>
      <w:r w:rsidRPr="004E7540">
        <w:rPr>
          <w:lang w:val="en-US"/>
        </w:rPr>
        <w:t xml:space="preserve">) * MAX_LIST_SIZE); // </w:t>
      </w:r>
      <w:proofErr w:type="spellStart"/>
      <w:r w:rsidRPr="004E7540">
        <w:rPr>
          <w:lang w:val="en-US"/>
        </w:rPr>
        <w:t>Массив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структур</w:t>
      </w:r>
      <w:proofErr w:type="spellEnd"/>
      <w:r w:rsidRPr="004E7540">
        <w:rPr>
          <w:lang w:val="en-US"/>
        </w:rPr>
        <w:t xml:space="preserve"> с </w:t>
      </w:r>
      <w:proofErr w:type="spellStart"/>
      <w:r w:rsidRPr="004E7540">
        <w:rPr>
          <w:lang w:val="en-US"/>
        </w:rPr>
        <w:t>данными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об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услугах</w:t>
      </w:r>
      <w:proofErr w:type="spellEnd"/>
    </w:p>
    <w:p w14:paraId="7EAFC703" w14:textId="77777777" w:rsidR="004E7540" w:rsidRPr="004E7540" w:rsidRDefault="004E7540" w:rsidP="004E7540">
      <w:r w:rsidRPr="004E7540">
        <w:rPr>
          <w:lang w:val="en-US"/>
        </w:rPr>
        <w:lastRenderedPageBreak/>
        <w:tab/>
        <w:t>unsigned</w:t>
      </w:r>
      <w:r w:rsidRPr="004E7540">
        <w:t xml:space="preserve"> </w:t>
      </w:r>
      <w:r w:rsidRPr="004E7540">
        <w:rPr>
          <w:lang w:val="en-US"/>
        </w:rPr>
        <w:t>int</w:t>
      </w:r>
      <w:r w:rsidRPr="004E7540">
        <w:t xml:space="preserve"> </w:t>
      </w:r>
      <w:r w:rsidRPr="004E7540">
        <w:rPr>
          <w:lang w:val="en-US"/>
        </w:rPr>
        <w:t>complete</w:t>
      </w:r>
      <w:r w:rsidRPr="004E7540">
        <w:t>_</w:t>
      </w:r>
      <w:r w:rsidRPr="004E7540">
        <w:rPr>
          <w:lang w:val="en-US"/>
        </w:rPr>
        <w:t>provides</w:t>
      </w:r>
      <w:r w:rsidRPr="004E7540">
        <w:t>_</w:t>
      </w:r>
      <w:proofErr w:type="spellStart"/>
      <w:r w:rsidRPr="004E7540">
        <w:rPr>
          <w:lang w:val="en-US"/>
        </w:rPr>
        <w:t>cnt</w:t>
      </w:r>
      <w:proofErr w:type="spellEnd"/>
      <w:r w:rsidRPr="004E7540">
        <w:t xml:space="preserve"> = 0; // Кол-во занесенных записей в массив структур</w:t>
      </w:r>
    </w:p>
    <w:p w14:paraId="3872BF7E" w14:textId="77777777" w:rsidR="004E7540" w:rsidRPr="004E7540" w:rsidRDefault="004E7540" w:rsidP="004E7540">
      <w:r w:rsidRPr="004E7540">
        <w:tab/>
      </w:r>
      <w:r w:rsidRPr="004E7540">
        <w:rPr>
          <w:lang w:val="en-US"/>
        </w:rPr>
        <w:t>float</w:t>
      </w:r>
      <w:r w:rsidRPr="004E7540">
        <w:t xml:space="preserve"> </w:t>
      </w:r>
      <w:r w:rsidRPr="004E7540">
        <w:rPr>
          <w:lang w:val="en-US"/>
        </w:rPr>
        <w:t>search</w:t>
      </w:r>
      <w:r w:rsidRPr="004E7540">
        <w:t>_</w:t>
      </w:r>
      <w:r w:rsidRPr="004E7540">
        <w:rPr>
          <w:lang w:val="en-US"/>
        </w:rPr>
        <w:t>balance</w:t>
      </w:r>
      <w:r w:rsidRPr="004E7540">
        <w:t xml:space="preserve"> = 150; // Значение баланса для поиска по списку</w:t>
      </w:r>
    </w:p>
    <w:p w14:paraId="252912ED" w14:textId="77777777" w:rsidR="004E7540" w:rsidRPr="004E7540" w:rsidRDefault="004E7540" w:rsidP="004E7540">
      <w:r w:rsidRPr="004E7540">
        <w:tab/>
      </w:r>
      <w:r w:rsidRPr="004E7540">
        <w:rPr>
          <w:lang w:val="en-US"/>
        </w:rPr>
        <w:t>unsigned</w:t>
      </w:r>
      <w:r w:rsidRPr="004E7540">
        <w:t xml:space="preserve"> </w:t>
      </w:r>
      <w:r w:rsidRPr="004E7540">
        <w:rPr>
          <w:lang w:val="en-US"/>
        </w:rPr>
        <w:t>int</w:t>
      </w:r>
      <w:r w:rsidRPr="004E7540">
        <w:t xml:space="preserve"> </w:t>
      </w:r>
      <w:r w:rsidRPr="004E7540">
        <w:rPr>
          <w:lang w:val="en-US"/>
        </w:rPr>
        <w:t>search</w:t>
      </w:r>
      <w:r w:rsidRPr="004E7540">
        <w:t>_</w:t>
      </w:r>
      <w:r w:rsidRPr="004E7540">
        <w:rPr>
          <w:lang w:val="en-US"/>
        </w:rPr>
        <w:t>time</w:t>
      </w:r>
      <w:r w:rsidRPr="004E7540">
        <w:t xml:space="preserve"> = 1; // Значение для поиска, время исп услуги в мин</w:t>
      </w:r>
    </w:p>
    <w:p w14:paraId="33C7D2E2" w14:textId="77777777" w:rsidR="004E7540" w:rsidRPr="004E7540" w:rsidRDefault="004E7540" w:rsidP="004E7540"/>
    <w:p w14:paraId="13F1F834" w14:textId="77777777" w:rsidR="004E7540" w:rsidRPr="004E7540" w:rsidRDefault="004E7540" w:rsidP="004E7540">
      <w:r w:rsidRPr="004E7540">
        <w:tab/>
      </w:r>
      <w:r w:rsidRPr="004E7540">
        <w:rPr>
          <w:lang w:val="en-US"/>
        </w:rPr>
        <w:t>file</w:t>
      </w:r>
      <w:r w:rsidRPr="004E7540">
        <w:t>_</w:t>
      </w:r>
      <w:r w:rsidRPr="004E7540">
        <w:rPr>
          <w:lang w:val="en-US"/>
        </w:rPr>
        <w:t>params</w:t>
      </w:r>
      <w:r w:rsidRPr="004E7540">
        <w:t>_</w:t>
      </w:r>
      <w:r w:rsidRPr="004E7540">
        <w:rPr>
          <w:lang w:val="en-US"/>
        </w:rPr>
        <w:t>read</w:t>
      </w:r>
      <w:r w:rsidRPr="004E7540">
        <w:t>(</w:t>
      </w:r>
      <w:r w:rsidRPr="004E7540">
        <w:rPr>
          <w:lang w:val="en-US"/>
        </w:rPr>
        <w:t>search</w:t>
      </w:r>
      <w:r w:rsidRPr="004E7540">
        <w:t>_</w:t>
      </w:r>
      <w:r w:rsidRPr="004E7540">
        <w:rPr>
          <w:lang w:val="en-US"/>
        </w:rPr>
        <w:t>balance</w:t>
      </w:r>
      <w:r w:rsidRPr="004E7540">
        <w:t xml:space="preserve">, </w:t>
      </w:r>
      <w:r w:rsidRPr="004E7540">
        <w:rPr>
          <w:lang w:val="en-US"/>
        </w:rPr>
        <w:t>search</w:t>
      </w:r>
      <w:r w:rsidRPr="004E7540">
        <w:t>_</w:t>
      </w:r>
      <w:r w:rsidRPr="004E7540">
        <w:rPr>
          <w:lang w:val="en-US"/>
        </w:rPr>
        <w:t>time</w:t>
      </w:r>
      <w:r w:rsidRPr="004E7540">
        <w:t xml:space="preserve">); // Считывание параметров из файла </w:t>
      </w:r>
      <w:r w:rsidRPr="004E7540">
        <w:rPr>
          <w:lang w:val="en-US"/>
        </w:rPr>
        <w:t>param</w:t>
      </w:r>
      <w:r w:rsidRPr="004E7540">
        <w:t>.</w:t>
      </w:r>
      <w:proofErr w:type="spellStart"/>
      <w:r w:rsidRPr="004E7540">
        <w:rPr>
          <w:lang w:val="en-US"/>
        </w:rPr>
        <w:t>ini</w:t>
      </w:r>
      <w:proofErr w:type="spellEnd"/>
      <w:r w:rsidRPr="004E7540">
        <w:t xml:space="preserve"> значений для поиска</w:t>
      </w:r>
    </w:p>
    <w:p w14:paraId="44CB9D09" w14:textId="77777777" w:rsidR="004E7540" w:rsidRPr="004E7540" w:rsidRDefault="004E7540" w:rsidP="004E7540">
      <w:pPr>
        <w:rPr>
          <w:lang w:val="en-US"/>
        </w:rPr>
      </w:pPr>
      <w:r w:rsidRPr="004E7540">
        <w:tab/>
      </w:r>
      <w:proofErr w:type="spellStart"/>
      <w:r w:rsidRPr="004E7540">
        <w:rPr>
          <w:lang w:val="en-US"/>
        </w:rPr>
        <w:t>complete_provides_cnt</w:t>
      </w:r>
      <w:proofErr w:type="spellEnd"/>
      <w:r w:rsidRPr="004E7540">
        <w:rPr>
          <w:lang w:val="en-US"/>
        </w:rPr>
        <w:t xml:space="preserve"> = </w:t>
      </w:r>
      <w:proofErr w:type="spellStart"/>
      <w:r w:rsidRPr="004E7540">
        <w:rPr>
          <w:lang w:val="en-US"/>
        </w:rPr>
        <w:t>file_complete_provides_read</w:t>
      </w:r>
      <w:proofErr w:type="spellEnd"/>
      <w:r w:rsidRPr="004E7540">
        <w:rPr>
          <w:lang w:val="en-US"/>
        </w:rPr>
        <w:t>(</w:t>
      </w:r>
      <w:proofErr w:type="spellStart"/>
      <w:r w:rsidRPr="004E7540">
        <w:rPr>
          <w:lang w:val="en-US"/>
        </w:rPr>
        <w:t>complete_provides_list</w:t>
      </w:r>
      <w:proofErr w:type="spellEnd"/>
      <w:r w:rsidRPr="004E7540">
        <w:rPr>
          <w:lang w:val="en-US"/>
        </w:rPr>
        <w:t xml:space="preserve">) - 1; // </w:t>
      </w:r>
      <w:proofErr w:type="spellStart"/>
      <w:r w:rsidRPr="004E7540">
        <w:rPr>
          <w:lang w:val="en-US"/>
        </w:rPr>
        <w:t>Считывание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данных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об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услугах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из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файла</w:t>
      </w:r>
      <w:proofErr w:type="spellEnd"/>
      <w:r w:rsidRPr="004E7540">
        <w:rPr>
          <w:lang w:val="en-US"/>
        </w:rPr>
        <w:t xml:space="preserve"> info.txt в </w:t>
      </w:r>
      <w:proofErr w:type="spellStart"/>
      <w:r w:rsidRPr="004E7540">
        <w:rPr>
          <w:lang w:val="en-US"/>
        </w:rPr>
        <w:t>массив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структур</w:t>
      </w:r>
      <w:proofErr w:type="spellEnd"/>
    </w:p>
    <w:p w14:paraId="52543A4F" w14:textId="77777777" w:rsidR="004E7540" w:rsidRPr="004E7540" w:rsidRDefault="004E7540" w:rsidP="004E7540">
      <w:pPr>
        <w:rPr>
          <w:lang w:val="en-US"/>
        </w:rPr>
      </w:pPr>
    </w:p>
    <w:p w14:paraId="044DD2F4" w14:textId="77777777" w:rsidR="004E7540" w:rsidRPr="004E7540" w:rsidRDefault="004E7540" w:rsidP="004E7540">
      <w:pPr>
        <w:rPr>
          <w:lang w:val="en-US"/>
        </w:rPr>
      </w:pPr>
      <w:r w:rsidRPr="004E7540">
        <w:rPr>
          <w:lang w:val="en-US"/>
        </w:rPr>
        <w:tab/>
        <w:t>search(</w:t>
      </w:r>
      <w:proofErr w:type="spellStart"/>
      <w:r w:rsidRPr="004E7540">
        <w:rPr>
          <w:lang w:val="en-US"/>
        </w:rPr>
        <w:t>complete_provides_list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complete_provides_cnt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search_balance</w:t>
      </w:r>
      <w:proofErr w:type="spellEnd"/>
      <w:r w:rsidRPr="004E7540">
        <w:rPr>
          <w:lang w:val="en-US"/>
        </w:rPr>
        <w:t xml:space="preserve">, </w:t>
      </w:r>
      <w:proofErr w:type="spellStart"/>
      <w:r w:rsidRPr="004E7540">
        <w:rPr>
          <w:lang w:val="en-US"/>
        </w:rPr>
        <w:t>search_time</w:t>
      </w:r>
      <w:proofErr w:type="spellEnd"/>
      <w:r w:rsidRPr="004E7540">
        <w:rPr>
          <w:lang w:val="en-US"/>
        </w:rPr>
        <w:t xml:space="preserve">); // </w:t>
      </w:r>
      <w:proofErr w:type="spellStart"/>
      <w:r w:rsidRPr="004E7540">
        <w:rPr>
          <w:lang w:val="en-US"/>
        </w:rPr>
        <w:t>Вызов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функции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поиска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по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массиву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записей</w:t>
      </w:r>
      <w:proofErr w:type="spellEnd"/>
      <w:r w:rsidRPr="004E7540">
        <w:rPr>
          <w:lang w:val="en-US"/>
        </w:rPr>
        <w:t xml:space="preserve"> с </w:t>
      </w:r>
      <w:proofErr w:type="spellStart"/>
      <w:r w:rsidRPr="004E7540">
        <w:rPr>
          <w:lang w:val="en-US"/>
        </w:rPr>
        <w:t>считанными</w:t>
      </w:r>
      <w:proofErr w:type="spellEnd"/>
      <w:r w:rsidRPr="004E7540">
        <w:rPr>
          <w:lang w:val="en-US"/>
        </w:rPr>
        <w:t xml:space="preserve"> </w:t>
      </w:r>
      <w:proofErr w:type="spellStart"/>
      <w:r w:rsidRPr="004E7540">
        <w:rPr>
          <w:lang w:val="en-US"/>
        </w:rPr>
        <w:t>параметрами</w:t>
      </w:r>
      <w:proofErr w:type="spellEnd"/>
    </w:p>
    <w:p w14:paraId="38A27D7C" w14:textId="77777777" w:rsidR="004E7540" w:rsidRPr="004E7540" w:rsidRDefault="004E7540" w:rsidP="004E7540">
      <w:pPr>
        <w:rPr>
          <w:lang w:val="en-US"/>
        </w:rPr>
      </w:pPr>
    </w:p>
    <w:p w14:paraId="4CB4C348" w14:textId="77777777" w:rsidR="004E7540" w:rsidRPr="004E7540" w:rsidRDefault="004E7540" w:rsidP="004E7540">
      <w:r w:rsidRPr="004E7540">
        <w:rPr>
          <w:lang w:val="en-US"/>
        </w:rPr>
        <w:tab/>
        <w:t>free</w:t>
      </w:r>
      <w:r w:rsidRPr="004E7540">
        <w:t>(</w:t>
      </w:r>
      <w:r w:rsidRPr="004E7540">
        <w:rPr>
          <w:lang w:val="en-US"/>
        </w:rPr>
        <w:t>complete</w:t>
      </w:r>
      <w:r w:rsidRPr="004E7540">
        <w:t>_</w:t>
      </w:r>
      <w:r w:rsidRPr="004E7540">
        <w:rPr>
          <w:lang w:val="en-US"/>
        </w:rPr>
        <w:t>provides</w:t>
      </w:r>
      <w:r w:rsidRPr="004E7540">
        <w:t>_</w:t>
      </w:r>
      <w:r w:rsidRPr="004E7540">
        <w:rPr>
          <w:lang w:val="en-US"/>
        </w:rPr>
        <w:t>list</w:t>
      </w:r>
      <w:r w:rsidRPr="004E7540">
        <w:t>); // Освобождение памяти занимаемой массивом</w:t>
      </w:r>
    </w:p>
    <w:p w14:paraId="4DB474B3" w14:textId="77777777" w:rsidR="004E7540" w:rsidRPr="004E7540" w:rsidRDefault="004E7540" w:rsidP="004E7540"/>
    <w:p w14:paraId="1EEDE52D" w14:textId="77777777" w:rsidR="004E7540" w:rsidRPr="004E7540" w:rsidRDefault="004E7540" w:rsidP="004E7540">
      <w:pPr>
        <w:rPr>
          <w:lang w:val="en-US"/>
        </w:rPr>
      </w:pPr>
      <w:r w:rsidRPr="004E7540">
        <w:tab/>
      </w:r>
      <w:r w:rsidRPr="004E7540">
        <w:rPr>
          <w:lang w:val="en-US"/>
        </w:rPr>
        <w:t>return 0;</w:t>
      </w:r>
    </w:p>
    <w:p w14:paraId="6AE7B2D6" w14:textId="277DA346" w:rsidR="00E65480" w:rsidRPr="00E65480" w:rsidRDefault="004E7540" w:rsidP="004E7540">
      <w:pPr>
        <w:rPr>
          <w:lang w:val="en-US"/>
        </w:rPr>
      </w:pPr>
      <w:r w:rsidRPr="004E7540">
        <w:rPr>
          <w:lang w:val="en-US"/>
        </w:rPr>
        <w:t>}</w:t>
      </w:r>
    </w:p>
    <w:sectPr w:rsidR="00E65480" w:rsidRPr="00E65480" w:rsidSect="00933A9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7375" w14:textId="77777777" w:rsidR="008D4B92" w:rsidRDefault="008D4B92" w:rsidP="00933A9C">
      <w:pPr>
        <w:spacing w:line="240" w:lineRule="auto"/>
      </w:pPr>
      <w:r>
        <w:separator/>
      </w:r>
    </w:p>
  </w:endnote>
  <w:endnote w:type="continuationSeparator" w:id="0">
    <w:p w14:paraId="5052186A" w14:textId="77777777" w:rsidR="008D4B92" w:rsidRDefault="008D4B92" w:rsidP="00933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54394"/>
      <w:docPartObj>
        <w:docPartGallery w:val="Page Numbers (Bottom of Page)"/>
        <w:docPartUnique/>
      </w:docPartObj>
    </w:sdtPr>
    <w:sdtContent>
      <w:p w14:paraId="269C9F4B" w14:textId="199C0F68" w:rsidR="00933A9C" w:rsidRDefault="00933A9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D27" w14:textId="77777777" w:rsidR="00933A9C" w:rsidRDefault="00933A9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52C1" w14:textId="77777777" w:rsidR="008D4B92" w:rsidRDefault="008D4B92" w:rsidP="00933A9C">
      <w:pPr>
        <w:spacing w:line="240" w:lineRule="auto"/>
      </w:pPr>
      <w:r>
        <w:separator/>
      </w:r>
    </w:p>
  </w:footnote>
  <w:footnote w:type="continuationSeparator" w:id="0">
    <w:p w14:paraId="2D323A5C" w14:textId="77777777" w:rsidR="008D4B92" w:rsidRDefault="008D4B92" w:rsidP="00933A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2C9"/>
    <w:multiLevelType w:val="hybridMultilevel"/>
    <w:tmpl w:val="BD6414E0"/>
    <w:lvl w:ilvl="0" w:tplc="41ACC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D343E"/>
    <w:multiLevelType w:val="hybridMultilevel"/>
    <w:tmpl w:val="1054C9F8"/>
    <w:lvl w:ilvl="0" w:tplc="91E68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A13B6"/>
    <w:multiLevelType w:val="hybridMultilevel"/>
    <w:tmpl w:val="5448A2A6"/>
    <w:lvl w:ilvl="0" w:tplc="C79AD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D33910"/>
    <w:multiLevelType w:val="hybridMultilevel"/>
    <w:tmpl w:val="06346120"/>
    <w:lvl w:ilvl="0" w:tplc="EF727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705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A730D"/>
    <w:multiLevelType w:val="hybridMultilevel"/>
    <w:tmpl w:val="6EF4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F2B89"/>
    <w:multiLevelType w:val="multilevel"/>
    <w:tmpl w:val="DD58F3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6C7B72D3"/>
    <w:multiLevelType w:val="hybridMultilevel"/>
    <w:tmpl w:val="0AA84568"/>
    <w:lvl w:ilvl="0" w:tplc="161230B4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A48CE"/>
    <w:multiLevelType w:val="multilevel"/>
    <w:tmpl w:val="6EE23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5"/>
  </w:num>
  <w:num w:numId="2" w16cid:durableId="214393488">
    <w:abstractNumId w:val="10"/>
  </w:num>
  <w:num w:numId="3" w16cid:durableId="805778742">
    <w:abstractNumId w:val="0"/>
  </w:num>
  <w:num w:numId="4" w16cid:durableId="995963302">
    <w:abstractNumId w:val="3"/>
  </w:num>
  <w:num w:numId="5" w16cid:durableId="895505582">
    <w:abstractNumId w:val="8"/>
  </w:num>
  <w:num w:numId="6" w16cid:durableId="1001859555">
    <w:abstractNumId w:val="8"/>
    <w:lvlOverride w:ilvl="0">
      <w:startOverride w:val="1"/>
    </w:lvlOverride>
  </w:num>
  <w:num w:numId="7" w16cid:durableId="485047142">
    <w:abstractNumId w:val="8"/>
    <w:lvlOverride w:ilvl="0">
      <w:startOverride w:val="1"/>
    </w:lvlOverride>
  </w:num>
  <w:num w:numId="8" w16cid:durableId="202255574">
    <w:abstractNumId w:val="8"/>
    <w:lvlOverride w:ilvl="0">
      <w:startOverride w:val="1"/>
    </w:lvlOverride>
  </w:num>
  <w:num w:numId="9" w16cid:durableId="892741485">
    <w:abstractNumId w:val="8"/>
    <w:lvlOverride w:ilvl="0">
      <w:startOverride w:val="1"/>
    </w:lvlOverride>
  </w:num>
  <w:num w:numId="10" w16cid:durableId="122387561">
    <w:abstractNumId w:val="8"/>
    <w:lvlOverride w:ilvl="0">
      <w:startOverride w:val="1"/>
    </w:lvlOverride>
  </w:num>
  <w:num w:numId="11" w16cid:durableId="2120560379">
    <w:abstractNumId w:val="8"/>
    <w:lvlOverride w:ilvl="0">
      <w:startOverride w:val="1"/>
    </w:lvlOverride>
  </w:num>
  <w:num w:numId="12" w16cid:durableId="211501860">
    <w:abstractNumId w:val="8"/>
    <w:lvlOverride w:ilvl="0">
      <w:startOverride w:val="1"/>
    </w:lvlOverride>
  </w:num>
  <w:num w:numId="13" w16cid:durableId="1645089148">
    <w:abstractNumId w:val="8"/>
    <w:lvlOverride w:ilvl="0">
      <w:startOverride w:val="1"/>
    </w:lvlOverride>
  </w:num>
  <w:num w:numId="14" w16cid:durableId="1569653602">
    <w:abstractNumId w:val="8"/>
    <w:lvlOverride w:ilvl="0">
      <w:startOverride w:val="1"/>
    </w:lvlOverride>
  </w:num>
  <w:num w:numId="15" w16cid:durableId="1013803905">
    <w:abstractNumId w:val="8"/>
    <w:lvlOverride w:ilvl="0">
      <w:startOverride w:val="1"/>
    </w:lvlOverride>
  </w:num>
  <w:num w:numId="16" w16cid:durableId="183399163">
    <w:abstractNumId w:val="8"/>
    <w:lvlOverride w:ilvl="0">
      <w:startOverride w:val="1"/>
    </w:lvlOverride>
  </w:num>
  <w:num w:numId="17" w16cid:durableId="2084910788">
    <w:abstractNumId w:val="8"/>
    <w:lvlOverride w:ilvl="0">
      <w:startOverride w:val="1"/>
    </w:lvlOverride>
  </w:num>
  <w:num w:numId="18" w16cid:durableId="1820609834">
    <w:abstractNumId w:val="8"/>
    <w:lvlOverride w:ilvl="0">
      <w:startOverride w:val="1"/>
    </w:lvlOverride>
  </w:num>
  <w:num w:numId="19" w16cid:durableId="1791244513">
    <w:abstractNumId w:val="1"/>
  </w:num>
  <w:num w:numId="20" w16cid:durableId="1363820567">
    <w:abstractNumId w:val="9"/>
  </w:num>
  <w:num w:numId="21" w16cid:durableId="1680619831">
    <w:abstractNumId w:val="4"/>
  </w:num>
  <w:num w:numId="22" w16cid:durableId="935134826">
    <w:abstractNumId w:val="6"/>
  </w:num>
  <w:num w:numId="23" w16cid:durableId="1929346617">
    <w:abstractNumId w:val="7"/>
  </w:num>
  <w:num w:numId="24" w16cid:durableId="1812554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3E"/>
    <w:rsid w:val="00013C84"/>
    <w:rsid w:val="000149CC"/>
    <w:rsid w:val="000162C0"/>
    <w:rsid w:val="00065099"/>
    <w:rsid w:val="000E7F26"/>
    <w:rsid w:val="000F287F"/>
    <w:rsid w:val="001218A7"/>
    <w:rsid w:val="00190E77"/>
    <w:rsid w:val="00194EB0"/>
    <w:rsid w:val="001D1D60"/>
    <w:rsid w:val="001E30A3"/>
    <w:rsid w:val="00266676"/>
    <w:rsid w:val="00284BF1"/>
    <w:rsid w:val="002F467C"/>
    <w:rsid w:val="00340E0A"/>
    <w:rsid w:val="00341470"/>
    <w:rsid w:val="003A25FB"/>
    <w:rsid w:val="003A7D08"/>
    <w:rsid w:val="003E18A5"/>
    <w:rsid w:val="003E2DFE"/>
    <w:rsid w:val="003E60CB"/>
    <w:rsid w:val="00440741"/>
    <w:rsid w:val="00454EDD"/>
    <w:rsid w:val="00457F5D"/>
    <w:rsid w:val="00480DC2"/>
    <w:rsid w:val="0048656B"/>
    <w:rsid w:val="004D211E"/>
    <w:rsid w:val="004E7540"/>
    <w:rsid w:val="00507741"/>
    <w:rsid w:val="0052628E"/>
    <w:rsid w:val="00623056"/>
    <w:rsid w:val="00641D1B"/>
    <w:rsid w:val="006526FD"/>
    <w:rsid w:val="006D55F4"/>
    <w:rsid w:val="006E7298"/>
    <w:rsid w:val="00730067"/>
    <w:rsid w:val="007303D2"/>
    <w:rsid w:val="00730ABC"/>
    <w:rsid w:val="00737E5B"/>
    <w:rsid w:val="00741929"/>
    <w:rsid w:val="007849F7"/>
    <w:rsid w:val="0078670A"/>
    <w:rsid w:val="00795934"/>
    <w:rsid w:val="007A6A51"/>
    <w:rsid w:val="007C729A"/>
    <w:rsid w:val="007D61AA"/>
    <w:rsid w:val="007D7E88"/>
    <w:rsid w:val="007E73CA"/>
    <w:rsid w:val="0085400E"/>
    <w:rsid w:val="00861375"/>
    <w:rsid w:val="00867360"/>
    <w:rsid w:val="008910FF"/>
    <w:rsid w:val="008A59A8"/>
    <w:rsid w:val="008D4B92"/>
    <w:rsid w:val="008F7912"/>
    <w:rsid w:val="00933A9C"/>
    <w:rsid w:val="00936D81"/>
    <w:rsid w:val="009A5B3F"/>
    <w:rsid w:val="009D6A18"/>
    <w:rsid w:val="009F4124"/>
    <w:rsid w:val="00A3618F"/>
    <w:rsid w:val="00A42CD1"/>
    <w:rsid w:val="00A64312"/>
    <w:rsid w:val="00AA22B9"/>
    <w:rsid w:val="00AD4F19"/>
    <w:rsid w:val="00AE119C"/>
    <w:rsid w:val="00B42F43"/>
    <w:rsid w:val="00BE623B"/>
    <w:rsid w:val="00BF1E80"/>
    <w:rsid w:val="00C02046"/>
    <w:rsid w:val="00CB3F15"/>
    <w:rsid w:val="00D02C31"/>
    <w:rsid w:val="00D10D30"/>
    <w:rsid w:val="00D4232E"/>
    <w:rsid w:val="00D6566E"/>
    <w:rsid w:val="00D7064B"/>
    <w:rsid w:val="00DF3986"/>
    <w:rsid w:val="00E53AAA"/>
    <w:rsid w:val="00E65480"/>
    <w:rsid w:val="00EC4363"/>
    <w:rsid w:val="00F25B6D"/>
    <w:rsid w:val="00F73959"/>
    <w:rsid w:val="00F7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C09B"/>
  <w15:chartTrackingRefBased/>
  <w15:docId w15:val="{BF861825-97FF-4DE4-BD05-54EABF66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1D60"/>
    <w:pPr>
      <w:keepLines/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218A7"/>
    <w:pPr>
      <w:keepNext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94EB0"/>
    <w:pPr>
      <w:keepNext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218A7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194EB0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qFormat/>
    <w:rsid w:val="000E7F26"/>
    <w:pPr>
      <w:spacing w:before="140"/>
      <w:ind w:firstLine="851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7E73CA"/>
    <w:pPr>
      <w:tabs>
        <w:tab w:val="right" w:leader="dot" w:pos="9345"/>
      </w:tabs>
      <w:spacing w:after="100"/>
      <w:ind w:firstLine="0"/>
      <w:jc w:val="center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BE623B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1E30A3"/>
    <w:pPr>
      <w:ind w:left="720"/>
      <w:contextualSpacing/>
    </w:pPr>
  </w:style>
  <w:style w:type="paragraph" w:customStyle="1" w:styleId="Default">
    <w:name w:val="Default"/>
    <w:rsid w:val="006D5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caption"/>
    <w:basedOn w:val="a0"/>
    <w:next w:val="a0"/>
    <w:uiPriority w:val="35"/>
    <w:unhideWhenUsed/>
    <w:qFormat/>
    <w:rsid w:val="00013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33A9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933A9C"/>
    <w:rPr>
      <w:rFonts w:ascii="Times New Roman" w:hAnsi="Times New Roman"/>
      <w:sz w:val="28"/>
      <w14:ligatures w14:val="standard"/>
    </w:rPr>
  </w:style>
  <w:style w:type="paragraph" w:styleId="af1">
    <w:name w:val="footer"/>
    <w:basedOn w:val="a0"/>
    <w:link w:val="af2"/>
    <w:uiPriority w:val="99"/>
    <w:unhideWhenUsed/>
    <w:rsid w:val="00933A9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933A9C"/>
    <w:rPr>
      <w:rFonts w:ascii="Times New Roman" w:hAnsi="Times New Roman"/>
      <w:sz w:val="28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</Template>
  <TotalTime>570</TotalTime>
  <Pages>21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Надя Свидич</cp:lastModifiedBy>
  <cp:revision>48</cp:revision>
  <dcterms:created xsi:type="dcterms:W3CDTF">2023-11-22T11:59:00Z</dcterms:created>
  <dcterms:modified xsi:type="dcterms:W3CDTF">2023-12-24T19:25:00Z</dcterms:modified>
</cp:coreProperties>
</file>