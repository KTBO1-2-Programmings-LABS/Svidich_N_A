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A404" w14:textId="77777777" w:rsidR="00623056" w:rsidRDefault="00623056" w:rsidP="00737E5B">
      <w:pPr>
        <w:pStyle w:val="3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EC65D" wp14:editId="699CDC0A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9207" cy="1159933"/>
                <wp:effectExtent l="0" t="0" r="0" b="2540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7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360616" w14:textId="255365BE" w:rsidR="00623056" w:rsidRDefault="00623056" w:rsidP="00623056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Выполнил</w:t>
                            </w:r>
                            <w:r w:rsidR="00DC48F3">
                              <w:t>а</w:t>
                            </w:r>
                          </w:p>
                          <w:p w14:paraId="7C94558D" w14:textId="5F5D9CC0" w:rsidR="00623056" w:rsidRDefault="00623056" w:rsidP="00623056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студент</w:t>
                            </w:r>
                            <w:r w:rsidR="00DC48F3">
                              <w:t>ка</w:t>
                            </w:r>
                            <w:r>
                              <w:t xml:space="preserve">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C48F3">
                              <w:t>Н</w:t>
                            </w:r>
                            <w:r>
                              <w:t xml:space="preserve">. </w:t>
                            </w:r>
                            <w:r w:rsidR="00DC48F3">
                              <w:t>А</w:t>
                            </w:r>
                            <w:r>
                              <w:t xml:space="preserve">. </w:t>
                            </w:r>
                            <w:r w:rsidR="00DC48F3">
                              <w:t>Свидич</w:t>
                            </w:r>
                          </w:p>
                          <w:p w14:paraId="7C6698A8" w14:textId="77777777" w:rsidR="009853BB" w:rsidRDefault="009853BB" w:rsidP="009853BB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456D23AC" w14:textId="231FB8B5" w:rsidR="00623056" w:rsidRDefault="00B323C9" w:rsidP="009853BB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доцент кафедры САиТ</w:t>
                            </w:r>
                            <w:r w:rsidR="009853BB">
                              <w:t xml:space="preserve"> </w:t>
                            </w:r>
                            <w:r w:rsidR="009853BB">
                              <w:tab/>
                            </w:r>
                            <w:r w:rsidR="009853BB">
                              <w:tab/>
                            </w:r>
                            <w:r w:rsidR="009853BB">
                              <w:tab/>
                            </w:r>
                            <w:r>
                              <w:t>В. С. Лапшин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C65D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15.65pt;margin-top:503.3pt;width:466.85pt;height:91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" fillcolor="white [3201]" stroked="f" strokeweight=".5pt">
                <v:textbox>
                  <w:txbxContent>
                    <w:p w14:paraId="5D360616" w14:textId="255365BE" w:rsidR="00623056" w:rsidRDefault="00623056" w:rsidP="00623056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Выполнил</w:t>
                      </w:r>
                      <w:r w:rsidR="00DC48F3">
                        <w:t>а</w:t>
                      </w:r>
                    </w:p>
                    <w:p w14:paraId="7C94558D" w14:textId="5F5D9CC0" w:rsidR="00623056" w:rsidRDefault="00623056" w:rsidP="00623056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студент</w:t>
                      </w:r>
                      <w:r w:rsidR="00DC48F3">
                        <w:t>ка</w:t>
                      </w:r>
                      <w:r>
                        <w:t xml:space="preserve">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DC48F3">
                        <w:t>Н</w:t>
                      </w:r>
                      <w:r>
                        <w:t xml:space="preserve">. </w:t>
                      </w:r>
                      <w:r w:rsidR="00DC48F3">
                        <w:t>А</w:t>
                      </w:r>
                      <w:r>
                        <w:t xml:space="preserve">. </w:t>
                      </w:r>
                      <w:r w:rsidR="00DC48F3">
                        <w:t>Свидич</w:t>
                      </w:r>
                    </w:p>
                    <w:p w14:paraId="7C6698A8" w14:textId="77777777" w:rsidR="009853BB" w:rsidRDefault="009853BB" w:rsidP="009853BB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Принял</w:t>
                      </w:r>
                    </w:p>
                    <w:p w14:paraId="456D23AC" w14:textId="231FB8B5" w:rsidR="00623056" w:rsidRDefault="00B323C9" w:rsidP="009853BB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доцент кафедры САиТ</w:t>
                      </w:r>
                      <w:r w:rsidR="009853BB">
                        <w:t xml:space="preserve"> </w:t>
                      </w:r>
                      <w:r w:rsidR="009853BB">
                        <w:tab/>
                      </w:r>
                      <w:r w:rsidR="009853BB">
                        <w:tab/>
                      </w:r>
                      <w:r w:rsidR="009853BB">
                        <w:tab/>
                      </w:r>
                      <w:r>
                        <w:t>В. С. Лапшин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5B6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24805" wp14:editId="6F81C03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20740" cy="1176655"/>
                <wp:effectExtent l="0" t="0" r="3810" b="4445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176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135F8" w14:textId="5675CF63" w:rsidR="00340E0A" w:rsidRPr="00B16BBB" w:rsidRDefault="00BA29AF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ЛАБОРАТОРНАЯ РАБОТА №</w:t>
                            </w:r>
                            <w:r w:rsidR="00B323C9">
                              <w:t>1</w:t>
                            </w:r>
                          </w:p>
                          <w:p w14:paraId="3480503F" w14:textId="3F2516E4" w:rsidR="00340E0A" w:rsidRDefault="00340E0A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по дисциплине «</w:t>
                            </w:r>
                            <w:r w:rsidR="00BA29AF">
                              <w:t>Основы алгоритмизации и программирования</w:t>
                            </w:r>
                            <w:r>
                              <w:t>»</w:t>
                            </w:r>
                          </w:p>
                          <w:p w14:paraId="399362F8" w14:textId="77777777" w:rsidR="00D02C31" w:rsidRDefault="00D02C31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 w14:paraId="687EC123" w14:textId="2A19A873" w:rsidR="00D02C31" w:rsidRPr="00D02C31" w:rsidRDefault="009853BB" w:rsidP="009853BB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«</w:t>
                            </w:r>
                            <w:r w:rsidR="00B323C9">
                              <w:rPr>
                                <w:b/>
                                <w:bCs/>
                              </w:rPr>
                              <w:t>РАБОТА СО СТЕКОМ</w:t>
                            </w:r>
                            <w:r>
                              <w:rPr>
                                <w:b/>
                                <w:bCs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4805" id="Надпись 2" o:spid="_x0000_s1027" type="#_x0000_t202" style="position:absolute;left:0;text-align:left;margin-left:0;margin-top:0;width:466.2pt;height:92.6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" fillcolor="white [3201]" stroked="f" strokeweight=".5pt">
                <v:textbox>
                  <w:txbxContent>
                    <w:p w14:paraId="670135F8" w14:textId="5675CF63" w:rsidR="00340E0A" w:rsidRPr="00B16BBB" w:rsidRDefault="00BA29AF" w:rsidP="00D02C31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ЛАБОРАТОРНАЯ РАБОТА №</w:t>
                      </w:r>
                      <w:r w:rsidR="00B323C9">
                        <w:t>1</w:t>
                      </w:r>
                    </w:p>
                    <w:p w14:paraId="3480503F" w14:textId="3F2516E4" w:rsidR="00340E0A" w:rsidRDefault="00340E0A" w:rsidP="00D02C31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по дисциплине «</w:t>
                      </w:r>
                      <w:r w:rsidR="00BA29AF">
                        <w:t>Основы алгоритмизации и программирования</w:t>
                      </w:r>
                      <w:r>
                        <w:t>»</w:t>
                      </w:r>
                    </w:p>
                    <w:p w14:paraId="399362F8" w14:textId="77777777" w:rsidR="00D02C31" w:rsidRDefault="00D02C31" w:rsidP="00D02C31">
                      <w:pPr>
                        <w:spacing w:line="240" w:lineRule="auto"/>
                        <w:ind w:firstLine="0"/>
                        <w:jc w:val="center"/>
                      </w:pPr>
                    </w:p>
                    <w:p w14:paraId="687EC123" w14:textId="2A19A873" w:rsidR="00D02C31" w:rsidRPr="00D02C31" w:rsidRDefault="009853BB" w:rsidP="009853BB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«</w:t>
                      </w:r>
                      <w:r w:rsidR="00B323C9">
                        <w:rPr>
                          <w:b/>
                          <w:bCs/>
                        </w:rPr>
                        <w:t>РАБОТА СО СТЕКОМ</w:t>
                      </w:r>
                      <w:r>
                        <w:rPr>
                          <w:b/>
                          <w:bCs/>
                        </w:rPr>
                        <w:t>»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25B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87E29" wp14:editId="43CCC5EF">
                <wp:simplePos x="1981200" y="9584267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733" cy="381000"/>
                <wp:effectExtent l="0" t="0" r="2540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7D7545" w14:textId="77777777" w:rsidR="00F25B6D" w:rsidRDefault="00F25B6D" w:rsidP="00F25B6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Таганрог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87E29" id="Надпись 3" o:spid="_x0000_s1028" type="#_x0000_t202" style="position:absolute;left:0;text-align:left;margin-left:0;margin-top:0;width:145.35pt;height:3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" fillcolor="white [3201]" stroked="f" strokeweight=".5pt">
                <v:textbox>
                  <w:txbxContent>
                    <w:p w14:paraId="427D7545" w14:textId="77777777" w:rsidR="00F25B6D" w:rsidRDefault="00F25B6D" w:rsidP="00F25B6D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Таганрог 2023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40E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22FE7" wp14:editId="17846EBD">
                <wp:simplePos x="0" y="0"/>
                <wp:positionH relativeFrom="margin">
                  <wp:align>right</wp:align>
                </wp:positionH>
                <wp:positionV relativeFrom="paragraph">
                  <wp:posOffset>-211</wp:posOffset>
                </wp:positionV>
                <wp:extent cx="5920740" cy="1803400"/>
                <wp:effectExtent l="0" t="0" r="3810" b="635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4D15E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Министерство науки и высшего образования Российской Федерации</w:t>
                            </w:r>
                          </w:p>
                          <w:p w14:paraId="1380C52A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Федеральное государственное автономное образовательное</w:t>
                            </w:r>
                          </w:p>
                          <w:p w14:paraId="4E1890B5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учреждение высшего образования</w:t>
                            </w:r>
                          </w:p>
                          <w:p w14:paraId="1F744F4A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«ЮЖНЫЙ ФЕДЕРАЛЬНЫЙ УНИВЕРСИТЕТ»</w:t>
                            </w:r>
                          </w:p>
                          <w:p w14:paraId="4C129410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(ФГАОУ ВО «ЮФУ»)</w:t>
                            </w:r>
                          </w:p>
                          <w:p w14:paraId="7FC6FCE8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Институт компьютерных технологий и информационной безопасности</w:t>
                            </w:r>
                          </w:p>
                          <w:p w14:paraId="0FE13AFB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2FE7" id="Надпись 1" o:spid="_x0000_s1029" type="#_x0000_t202" style="position:absolute;left:0;text-align:left;margin-left:415pt;margin-top:0;width:466.2pt;height:14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" fillcolor="white [3201]" stroked="f" strokeweight=".5pt">
                <v:textbox>
                  <w:txbxContent>
                    <w:p w14:paraId="0424D15E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Министерство науки и высшего образования Российской Федерации</w:t>
                      </w:r>
                    </w:p>
                    <w:p w14:paraId="1380C52A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Федеральное государственное автономное образовательное</w:t>
                      </w:r>
                    </w:p>
                    <w:p w14:paraId="4E1890B5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учреждение высшего образования</w:t>
                      </w:r>
                    </w:p>
                    <w:p w14:paraId="1F744F4A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«ЮЖНЫЙ ФЕДЕРАЛЬНЫЙ УНИВЕРСИТЕТ»</w:t>
                      </w:r>
                    </w:p>
                    <w:p w14:paraId="4C129410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(ФГАОУ ВО «ЮФУ»)</w:t>
                      </w:r>
                    </w:p>
                    <w:p w14:paraId="7FC6FCE8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Институт компьютерных технологий и информационной безопасности</w:t>
                      </w:r>
                    </w:p>
                    <w:p w14:paraId="0FE13AFB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7517D9" w14:textId="77777777" w:rsidR="00065099" w:rsidRDefault="00623056" w:rsidP="00E53AAA">
      <w:r>
        <w:br w:type="page"/>
      </w:r>
    </w:p>
    <w:p w14:paraId="61C6D27E" w14:textId="799D64BF" w:rsidR="005B418F" w:rsidRDefault="005B418F" w:rsidP="005B418F">
      <w:pPr>
        <w:pStyle w:val="1"/>
      </w:pPr>
      <w:bookmarkStart w:id="0" w:name="_Toc158988885"/>
      <w:r>
        <w:lastRenderedPageBreak/>
        <w:t>Содержание</w:t>
      </w:r>
      <w:bookmarkEnd w:id="0"/>
    </w:p>
    <w:p w14:paraId="20C5E73F" w14:textId="1C09D2F1" w:rsidR="00EB44B5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EB44B5">
        <w:rPr>
          <w:noProof/>
        </w:rPr>
        <w:t>Содержание</w:t>
      </w:r>
      <w:r w:rsidR="00EB44B5">
        <w:rPr>
          <w:noProof/>
        </w:rPr>
        <w:tab/>
      </w:r>
      <w:r w:rsidR="00EB44B5">
        <w:rPr>
          <w:noProof/>
        </w:rPr>
        <w:fldChar w:fldCharType="begin"/>
      </w:r>
      <w:r w:rsidR="00EB44B5">
        <w:rPr>
          <w:noProof/>
        </w:rPr>
        <w:instrText xml:space="preserve"> PAGEREF _Toc158988885 \h </w:instrText>
      </w:r>
      <w:r w:rsidR="00EB44B5">
        <w:rPr>
          <w:noProof/>
        </w:rPr>
      </w:r>
      <w:r w:rsidR="00EB44B5">
        <w:rPr>
          <w:noProof/>
        </w:rPr>
        <w:fldChar w:fldCharType="separate"/>
      </w:r>
      <w:r w:rsidR="00EB44B5">
        <w:rPr>
          <w:noProof/>
        </w:rPr>
        <w:t>2</w:t>
      </w:r>
      <w:r w:rsidR="00EB44B5">
        <w:rPr>
          <w:noProof/>
        </w:rPr>
        <w:fldChar w:fldCharType="end"/>
      </w:r>
    </w:p>
    <w:p w14:paraId="634524B7" w14:textId="0C9FC8BB" w:rsidR="00EB44B5" w:rsidRDefault="00EB44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Техническое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_Toc158988886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9E6F99" w14:textId="409F51FC" w:rsidR="00EB44B5" w:rsidRDefault="00EB44B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Цель задания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_Toc158988887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F2C28BB" w14:textId="4E534DEB" w:rsidR="00EB44B5" w:rsidRDefault="00EB44B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Задача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_Toc158988888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C237A5A" w14:textId="5E3ADDDE" w:rsidR="00EB44B5" w:rsidRDefault="00EB44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Ход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_Toc158988889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19C888" w14:textId="4923D260" w:rsidR="00EB44B5" w:rsidRDefault="00EB44B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Алгоритм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_Toc158988890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2ECA60" w14:textId="5824C176" w:rsidR="00EB44B5" w:rsidRDefault="00EB44B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Написание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_Toc158988891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16647F" w14:textId="3E00F65A" w:rsidR="00EB44B5" w:rsidRDefault="00EB44B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Пример работы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_Toc158988892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1A28A3" w14:textId="5A00EF2E" w:rsidR="00EB44B5" w:rsidRDefault="00EB44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_Toc158988893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95EEE5" w14:textId="1DB99D5D" w:rsidR="00EB44B5" w:rsidRDefault="00EB44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Листинг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_Toc158988894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FAC6CA" w14:textId="429F9006" w:rsidR="00EB44B5" w:rsidRPr="00EB44B5" w:rsidRDefault="002A637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val="en-US" w:eastAsia="ru-RU"/>
          <w14:ligatures w14:val="standardContextual"/>
        </w:rPr>
      </w:pPr>
      <w:r>
        <w:rPr>
          <w:noProof/>
          <w:lang w:val="en-US"/>
        </w:rPr>
        <w:t>StackLab</w:t>
      </w:r>
      <w:r w:rsidR="00EB44B5" w:rsidRPr="00EB44B5">
        <w:rPr>
          <w:noProof/>
          <w:lang w:val="en-US"/>
        </w:rPr>
        <w:t>.</w:t>
      </w:r>
      <w:r w:rsidR="00EB44B5" w:rsidRPr="009864D8">
        <w:rPr>
          <w:noProof/>
          <w:lang w:val="en-US"/>
        </w:rPr>
        <w:t>cpp</w:t>
      </w:r>
      <w:r w:rsidR="00EB44B5" w:rsidRPr="00EB44B5">
        <w:rPr>
          <w:noProof/>
          <w:lang w:val="en-US"/>
        </w:rPr>
        <w:tab/>
      </w:r>
      <w:r w:rsidR="00EB44B5">
        <w:rPr>
          <w:noProof/>
        </w:rPr>
        <w:fldChar w:fldCharType="begin"/>
      </w:r>
      <w:r w:rsidR="00EB44B5" w:rsidRPr="00EB44B5">
        <w:rPr>
          <w:noProof/>
          <w:lang w:val="en-US"/>
        </w:rPr>
        <w:instrText xml:space="preserve"> PAGEREF _Toc158988895 \h </w:instrText>
      </w:r>
      <w:r w:rsidR="00EB44B5">
        <w:rPr>
          <w:noProof/>
        </w:rPr>
      </w:r>
      <w:r w:rsidR="00EB44B5">
        <w:rPr>
          <w:noProof/>
        </w:rPr>
        <w:fldChar w:fldCharType="separate"/>
      </w:r>
      <w:r w:rsidR="00EB44B5" w:rsidRPr="00EB44B5">
        <w:rPr>
          <w:noProof/>
          <w:lang w:val="en-US"/>
        </w:rPr>
        <w:t>8</w:t>
      </w:r>
      <w:r w:rsidR="00EB44B5">
        <w:rPr>
          <w:noProof/>
        </w:rPr>
        <w:fldChar w:fldCharType="end"/>
      </w:r>
    </w:p>
    <w:p w14:paraId="6220DD56" w14:textId="2E55C9D5" w:rsidR="00BF1E80" w:rsidRPr="00EB44B5" w:rsidRDefault="00000000" w:rsidP="00BF1E80">
      <w:pPr>
        <w:rPr>
          <w:lang w:val="en-US"/>
        </w:rPr>
      </w:pPr>
      <w:r>
        <w:rPr>
          <w:b/>
          <w:bCs/>
          <w:noProof/>
        </w:rPr>
        <w:fldChar w:fldCharType="end"/>
      </w:r>
    </w:p>
    <w:p w14:paraId="21D80FAD" w14:textId="77777777" w:rsidR="007A6A51" w:rsidRPr="00EB44B5" w:rsidRDefault="007A6A51">
      <w:pPr>
        <w:spacing w:after="160" w:line="259" w:lineRule="auto"/>
        <w:ind w:firstLine="0"/>
        <w:rPr>
          <w:lang w:val="en-US"/>
        </w:rPr>
      </w:pPr>
      <w:r w:rsidRPr="00EB44B5">
        <w:rPr>
          <w:lang w:val="en-US"/>
        </w:rPr>
        <w:br w:type="page"/>
      </w:r>
    </w:p>
    <w:p w14:paraId="78DE14BE" w14:textId="75C36FBB" w:rsidR="007A6A51" w:rsidRDefault="005B418F" w:rsidP="005B418F">
      <w:pPr>
        <w:pStyle w:val="1"/>
      </w:pPr>
      <w:bookmarkStart w:id="1" w:name="_Toc158988886"/>
      <w:r>
        <w:lastRenderedPageBreak/>
        <w:t>Техническое задание</w:t>
      </w:r>
      <w:bookmarkEnd w:id="1"/>
    </w:p>
    <w:p w14:paraId="6F0DEA7C" w14:textId="3479213D" w:rsidR="00D414E3" w:rsidRDefault="005B418F" w:rsidP="00D414E3">
      <w:pPr>
        <w:pStyle w:val="2"/>
      </w:pPr>
      <w:bookmarkStart w:id="2" w:name="_Toc158988887"/>
      <w:r>
        <w:t>Цель задания</w:t>
      </w:r>
      <w:bookmarkEnd w:id="2"/>
    </w:p>
    <w:p w14:paraId="67F355D9" w14:textId="28DAB0E4" w:rsidR="005B418F" w:rsidRDefault="00B323C9" w:rsidP="00B323C9">
      <w:r>
        <w:t>Целью данной лабораторной работы является получение практических навыков работы со стеком на примере построения обратной польской записи арифметических выражений.</w:t>
      </w:r>
    </w:p>
    <w:p w14:paraId="2CAEC5DD" w14:textId="06E1448A" w:rsidR="005B418F" w:rsidRDefault="005B418F" w:rsidP="005B418F">
      <w:pPr>
        <w:pStyle w:val="2"/>
      </w:pPr>
      <w:bookmarkStart w:id="3" w:name="_Toc158988888"/>
      <w:r>
        <w:t>Задача</w:t>
      </w:r>
      <w:bookmarkEnd w:id="3"/>
    </w:p>
    <w:p w14:paraId="51B0BD46" w14:textId="1C248FD8" w:rsidR="00DC48F3" w:rsidRDefault="00DC48F3" w:rsidP="00D414E3">
      <w:r>
        <w:t>Написать программу, реализующую перевод в ОПЗ простых арифметических и логических выражений. Ввод и вывод данных организовать во внешние файлы. Запрограммировать работу стека на основе двух функций push () и pop (), программно реализовать алгоритм Дейкстры.</w:t>
      </w:r>
    </w:p>
    <w:p w14:paraId="59C0AC4B" w14:textId="4D989002" w:rsidR="005B418F" w:rsidRDefault="005B418F" w:rsidP="005B418F">
      <w:pPr>
        <w:pStyle w:val="1"/>
      </w:pPr>
      <w:bookmarkStart w:id="4" w:name="_Toc158988889"/>
      <w:r>
        <w:lastRenderedPageBreak/>
        <w:t>Ход работы</w:t>
      </w:r>
      <w:bookmarkEnd w:id="4"/>
    </w:p>
    <w:p w14:paraId="64750A04" w14:textId="619B548F" w:rsidR="005B418F" w:rsidRDefault="005B418F" w:rsidP="005B418F">
      <w:pPr>
        <w:pStyle w:val="2"/>
      </w:pPr>
      <w:bookmarkStart w:id="5" w:name="_Toc158988890"/>
      <w:r>
        <w:t>Алгоритм</w:t>
      </w:r>
      <w:bookmarkEnd w:id="5"/>
    </w:p>
    <w:p w14:paraId="133D5019" w14:textId="1317E67E" w:rsidR="004E40EB" w:rsidRDefault="004E40EB" w:rsidP="004E40EB">
      <w:pPr>
        <w:pStyle w:val="ad"/>
        <w:numPr>
          <w:ilvl w:val="0"/>
          <w:numId w:val="18"/>
        </w:numPr>
        <w:jc w:val="left"/>
      </w:pPr>
      <w:r>
        <w:t>Получить входные данные</w:t>
      </w:r>
    </w:p>
    <w:p w14:paraId="65F974FC" w14:textId="18A3AAAB" w:rsidR="004E40EB" w:rsidRDefault="004E40EB" w:rsidP="004E40EB">
      <w:pPr>
        <w:pStyle w:val="ad"/>
        <w:numPr>
          <w:ilvl w:val="0"/>
          <w:numId w:val="18"/>
        </w:numPr>
        <w:jc w:val="left"/>
      </w:pPr>
      <w:r>
        <w:t>Перебрать строку входных данных на</w:t>
      </w:r>
      <w:r w:rsidR="00C7624F">
        <w:t xml:space="preserve"> составляющие</w:t>
      </w:r>
      <w:r>
        <w:t xml:space="preserve"> символы:</w:t>
      </w:r>
    </w:p>
    <w:p w14:paraId="6CCB7E4C" w14:textId="04E65A60" w:rsidR="004E40EB" w:rsidRDefault="004E40EB" w:rsidP="004E40EB">
      <w:pPr>
        <w:pStyle w:val="ad"/>
        <w:numPr>
          <w:ilvl w:val="1"/>
          <w:numId w:val="18"/>
        </w:numPr>
        <w:jc w:val="left"/>
      </w:pPr>
      <w:r>
        <w:t xml:space="preserve">Если символ является операндом: проверить операнд на приоритетность выполнения </w:t>
      </w:r>
      <w:r w:rsidR="00C7624F">
        <w:t>между другими операциями выражения,</w:t>
      </w:r>
      <w:r>
        <w:t xml:space="preserve"> и</w:t>
      </w:r>
      <w:r w:rsidR="00C7624F">
        <w:t>,</w:t>
      </w:r>
      <w:r>
        <w:t xml:space="preserve"> в зависимости от приоритета</w:t>
      </w:r>
      <w:r w:rsidR="00C7624F">
        <w:t>,</w:t>
      </w:r>
      <w:r>
        <w:t xml:space="preserve"> заполнить стек</w:t>
      </w:r>
    </w:p>
    <w:p w14:paraId="48CA4CEC" w14:textId="394B8BAC" w:rsidR="004E40EB" w:rsidRDefault="00C7624F" w:rsidP="004E40EB">
      <w:pPr>
        <w:pStyle w:val="ad"/>
        <w:numPr>
          <w:ilvl w:val="1"/>
          <w:numId w:val="18"/>
        </w:numPr>
        <w:jc w:val="left"/>
      </w:pPr>
      <w:r>
        <w:t>Если символ является числом, заполнить стек</w:t>
      </w:r>
    </w:p>
    <w:p w14:paraId="2C37D4A9" w14:textId="6FDCC029" w:rsidR="00C7624F" w:rsidRDefault="005C17F3" w:rsidP="00C7624F">
      <w:pPr>
        <w:pStyle w:val="ad"/>
        <w:numPr>
          <w:ilvl w:val="0"/>
          <w:numId w:val="18"/>
        </w:numPr>
        <w:jc w:val="left"/>
      </w:pPr>
      <w:r>
        <w:t>Вывести полученную строку</w:t>
      </w:r>
    </w:p>
    <w:p w14:paraId="63679DE8" w14:textId="77BBEE36" w:rsidR="00EB1F58" w:rsidRDefault="00EB1F58" w:rsidP="00EB1F58">
      <w:pPr>
        <w:pStyle w:val="2"/>
      </w:pPr>
      <w:bookmarkStart w:id="6" w:name="_Toc158988891"/>
      <w:r>
        <w:t>Написание программы</w:t>
      </w:r>
      <w:bookmarkEnd w:id="6"/>
    </w:p>
    <w:p w14:paraId="6D5DF083" w14:textId="5213594C" w:rsidR="00935130" w:rsidRDefault="005C17F3" w:rsidP="00580910">
      <w:r>
        <w:t>Переменные:</w:t>
      </w:r>
    </w:p>
    <w:p w14:paraId="749C3F0E" w14:textId="711ED3CD" w:rsidR="005C17F3" w:rsidRPr="005C17F3" w:rsidRDefault="005C17F3" w:rsidP="005C17F3">
      <w:r w:rsidRPr="005C17F3">
        <w:rPr>
          <w:lang w:val="en-US"/>
        </w:rPr>
        <w:t>char</w:t>
      </w:r>
      <w:r w:rsidRPr="005C17F3">
        <w:t xml:space="preserve"> </w:t>
      </w:r>
      <w:r w:rsidRPr="005C17F3">
        <w:rPr>
          <w:lang w:val="en-US"/>
        </w:rPr>
        <w:t>stack</w:t>
      </w:r>
      <w:r w:rsidRPr="005C17F3">
        <w:t xml:space="preserve"> – </w:t>
      </w:r>
      <w:r>
        <w:t>стек для хранения значений.</w:t>
      </w:r>
    </w:p>
    <w:p w14:paraId="2E334831" w14:textId="37E0FAFF" w:rsidR="005C17F3" w:rsidRDefault="005C17F3" w:rsidP="005C17F3">
      <w:r w:rsidRPr="005C17F3">
        <w:rPr>
          <w:lang w:val="en-US"/>
        </w:rPr>
        <w:t>int</w:t>
      </w:r>
      <w:r w:rsidRPr="005C17F3">
        <w:t xml:space="preserve"> </w:t>
      </w:r>
      <w:r w:rsidRPr="005C17F3">
        <w:rPr>
          <w:lang w:val="en-US"/>
        </w:rPr>
        <w:t>peek</w:t>
      </w:r>
      <w:r w:rsidRPr="005C17F3">
        <w:t xml:space="preserve"> – идентификатор последнего э</w:t>
      </w:r>
      <w:r>
        <w:t>лемента стека.</w:t>
      </w:r>
    </w:p>
    <w:p w14:paraId="684D2149" w14:textId="55EF5420" w:rsidR="005C17F3" w:rsidRPr="005C17F3" w:rsidRDefault="005C17F3" w:rsidP="005C17F3">
      <w:r w:rsidRPr="005C17F3">
        <w:rPr>
          <w:lang w:val="en-US"/>
        </w:rPr>
        <w:t>char</w:t>
      </w:r>
      <w:r w:rsidRPr="005C17F3">
        <w:t xml:space="preserve"> </w:t>
      </w:r>
      <w:r w:rsidRPr="005C17F3">
        <w:rPr>
          <w:lang w:val="en-US"/>
        </w:rPr>
        <w:t>line</w:t>
      </w:r>
      <w:r w:rsidRPr="005C17F3">
        <w:t xml:space="preserve"> </w:t>
      </w:r>
      <w:r>
        <w:t>–</w:t>
      </w:r>
      <w:r w:rsidRPr="005C17F3">
        <w:t xml:space="preserve"> с</w:t>
      </w:r>
      <w:r>
        <w:t>трока с входными данными.</w:t>
      </w:r>
    </w:p>
    <w:p w14:paraId="11EA875D" w14:textId="7B5630BC" w:rsidR="005C17F3" w:rsidRPr="005C17F3" w:rsidRDefault="005C17F3" w:rsidP="005C17F3">
      <w:r>
        <w:rPr>
          <w:lang w:val="en-US"/>
        </w:rPr>
        <w:t>char</w:t>
      </w:r>
      <w:r w:rsidRPr="005C17F3">
        <w:t xml:space="preserve"> </w:t>
      </w:r>
      <w:r w:rsidRPr="005C17F3">
        <w:rPr>
          <w:lang w:val="en-US"/>
        </w:rPr>
        <w:t>result</w:t>
      </w:r>
      <w:r w:rsidRPr="005C17F3">
        <w:t xml:space="preserve"> – строка </w:t>
      </w:r>
      <w:r>
        <w:t>с данными вывода.</w:t>
      </w:r>
    </w:p>
    <w:p w14:paraId="0E761D2D" w14:textId="788295B4" w:rsidR="005C17F3" w:rsidRDefault="005C17F3" w:rsidP="005C17F3">
      <w:r w:rsidRPr="005C17F3">
        <w:rPr>
          <w:lang w:val="en-US"/>
        </w:rPr>
        <w:t>int</w:t>
      </w:r>
      <w:r w:rsidRPr="005C17F3">
        <w:t xml:space="preserve"> </w:t>
      </w:r>
      <w:r w:rsidRPr="005C17F3">
        <w:rPr>
          <w:lang w:val="en-US"/>
        </w:rPr>
        <w:t>id</w:t>
      </w:r>
      <w:r w:rsidRPr="005C17F3">
        <w:t xml:space="preserve"> </w:t>
      </w:r>
      <w:r>
        <w:t>–</w:t>
      </w:r>
      <w:r w:rsidRPr="005C17F3">
        <w:t xml:space="preserve"> </w:t>
      </w:r>
      <w:r>
        <w:t>идентификатор элементов строк.</w:t>
      </w:r>
    </w:p>
    <w:p w14:paraId="03F47333" w14:textId="020D45F4" w:rsidR="006C6CE8" w:rsidRPr="006C6CE8" w:rsidRDefault="006C6CE8" w:rsidP="006C6CE8">
      <w:r w:rsidRPr="006C6CE8">
        <w:rPr>
          <w:lang w:val="en-US"/>
        </w:rPr>
        <w:t>input</w:t>
      </w:r>
      <w:r w:rsidRPr="006C6CE8">
        <w:t xml:space="preserve"> </w:t>
      </w:r>
      <w:r w:rsidRPr="006C6CE8">
        <w:t>– переменная, х</w:t>
      </w:r>
      <w:r>
        <w:t>ранящая путь к файлу вводных данных.</w:t>
      </w:r>
    </w:p>
    <w:p w14:paraId="21EE6C6B" w14:textId="1B26F226" w:rsidR="006C6CE8" w:rsidRPr="006C6CE8" w:rsidRDefault="006C6CE8" w:rsidP="006C6CE8">
      <w:r w:rsidRPr="006C6CE8">
        <w:rPr>
          <w:lang w:val="en-US"/>
        </w:rPr>
        <w:t>output</w:t>
      </w:r>
      <w:r w:rsidRPr="006C6CE8">
        <w:t xml:space="preserve"> </w:t>
      </w:r>
      <w:r>
        <w:t>–</w:t>
      </w:r>
      <w:r w:rsidRPr="006C6CE8">
        <w:t xml:space="preserve"> </w:t>
      </w:r>
      <w:r>
        <w:t>переменная, хранящая путь к файлу выходных данных</w:t>
      </w:r>
    </w:p>
    <w:p w14:paraId="5DF229A9" w14:textId="7897B57B" w:rsidR="005C17F3" w:rsidRDefault="005C17F3" w:rsidP="005C17F3">
      <w:r>
        <w:t>Функции:</w:t>
      </w:r>
    </w:p>
    <w:p w14:paraId="5B52A1B6" w14:textId="6425C3E9" w:rsidR="005C17F3" w:rsidRPr="00FA0A6A" w:rsidRDefault="00FA0A6A" w:rsidP="005C17F3">
      <w:r w:rsidRPr="00FA0A6A">
        <w:rPr>
          <w:lang w:val="en-US"/>
        </w:rPr>
        <w:t>P</w:t>
      </w:r>
      <w:r w:rsidRPr="00FA0A6A">
        <w:rPr>
          <w:lang w:val="en-US"/>
        </w:rPr>
        <w:t>ush</w:t>
      </w:r>
      <w:r w:rsidRPr="00FA0A6A">
        <w:t xml:space="preserve"> – </w:t>
      </w:r>
      <w:r>
        <w:t>добавление</w:t>
      </w:r>
      <w:r w:rsidRPr="00FA0A6A">
        <w:t xml:space="preserve"> </w:t>
      </w:r>
      <w:r>
        <w:t>элемента в стек.</w:t>
      </w:r>
    </w:p>
    <w:p w14:paraId="35678AD2" w14:textId="5389B8CE" w:rsidR="00FA0A6A" w:rsidRPr="00FA0A6A" w:rsidRDefault="00FA0A6A" w:rsidP="005C17F3">
      <w:r w:rsidRPr="00FA0A6A">
        <w:rPr>
          <w:lang w:val="en-US"/>
        </w:rPr>
        <w:t>P</w:t>
      </w:r>
      <w:r w:rsidRPr="00FA0A6A">
        <w:rPr>
          <w:lang w:val="en-US"/>
        </w:rPr>
        <w:t>op</w:t>
      </w:r>
      <w:r w:rsidRPr="00FA0A6A">
        <w:t xml:space="preserve"> – удаление элемента и</w:t>
      </w:r>
      <w:r>
        <w:t>з стека.</w:t>
      </w:r>
    </w:p>
    <w:p w14:paraId="32A76033" w14:textId="6ABBD736" w:rsidR="00FA0A6A" w:rsidRDefault="00FA0A6A" w:rsidP="00FA0A6A">
      <w:r w:rsidRPr="00FA0A6A">
        <w:rPr>
          <w:lang w:val="en-US"/>
        </w:rPr>
        <w:t>O</w:t>
      </w:r>
      <w:r w:rsidRPr="00FA0A6A">
        <w:rPr>
          <w:lang w:val="en-US"/>
        </w:rPr>
        <w:t>peration</w:t>
      </w:r>
      <w:r w:rsidRPr="00FA0A6A">
        <w:t xml:space="preserve"> </w:t>
      </w:r>
      <w:r>
        <w:t>–</w:t>
      </w:r>
      <w:r w:rsidRPr="00FA0A6A">
        <w:t xml:space="preserve"> </w:t>
      </w:r>
      <w:r>
        <w:t>проверка на приоритетность операнда.</w:t>
      </w:r>
    </w:p>
    <w:p w14:paraId="560ABEAC" w14:textId="0FEC0B70" w:rsidR="006C6CE8" w:rsidRDefault="006C6CE8" w:rsidP="00FA0A6A">
      <w:r>
        <w:t>Выполнение:</w:t>
      </w:r>
    </w:p>
    <w:p w14:paraId="0B9E9700" w14:textId="341A8F8F" w:rsidR="006371C0" w:rsidRDefault="006371C0" w:rsidP="00FA0A6A">
      <w:r>
        <w:t>В начале работы выполняется инициализация всех переменных и проверка файлов на корректное открытие.</w:t>
      </w:r>
    </w:p>
    <w:p w14:paraId="3F5A4E4D" w14:textId="0C9E8396" w:rsidR="006371C0" w:rsidRDefault="006371C0" w:rsidP="00FA0A6A">
      <w:r>
        <w:lastRenderedPageBreak/>
        <w:t>Затем начинается построчное считывание строк из исходного файла и перебор считанной строки по символам на наличие символов операций или чисел.</w:t>
      </w:r>
    </w:p>
    <w:p w14:paraId="5C20CC46" w14:textId="3864C554" w:rsidR="006371C0" w:rsidRDefault="006371C0" w:rsidP="00FA0A6A">
      <w:r>
        <w:t xml:space="preserve">В зависимости от того, чем является считанный символ, заполняется стек: </w:t>
      </w:r>
      <w:r w:rsidR="006A5AE0">
        <w:t xml:space="preserve">смежные </w:t>
      </w:r>
      <w:r>
        <w:t xml:space="preserve">числа добавляются в стек поочередно, пропуская </w:t>
      </w:r>
      <w:r w:rsidR="006A5AE0">
        <w:t>операнды, если в исходной строке алгебраической записи над ними совершалось одно и тоже действие; операнды заполняют стек в зависимости от приоритетности и чисел, над которыми выполняются соответствующие им действия.</w:t>
      </w:r>
    </w:p>
    <w:p w14:paraId="60571F70" w14:textId="7C9547C3" w:rsidR="006A5AE0" w:rsidRPr="006A5AE0" w:rsidRDefault="006A5AE0" w:rsidP="00FA0A6A">
      <w:pPr>
        <w:rPr>
          <w:lang w:val="en-US"/>
        </w:rPr>
      </w:pPr>
      <w:r>
        <w:t>Далее происходит вывод полученной форматированной строки в файл вывода.</w:t>
      </w:r>
    </w:p>
    <w:p w14:paraId="4F26261C" w14:textId="77777777" w:rsidR="006C6CE8" w:rsidRPr="006C6CE8" w:rsidRDefault="006C6CE8" w:rsidP="00FA0A6A"/>
    <w:p w14:paraId="135CB1C3" w14:textId="77777777" w:rsidR="00EF3D21" w:rsidRPr="00FA0A6A" w:rsidRDefault="00EF3D21" w:rsidP="00FA0A6A"/>
    <w:p w14:paraId="3FB1DF3C" w14:textId="79A61B91" w:rsidR="00173372" w:rsidRDefault="00173372" w:rsidP="00173372">
      <w:pPr>
        <w:pStyle w:val="2"/>
      </w:pPr>
      <w:bookmarkStart w:id="7" w:name="_Toc158988892"/>
      <w:r>
        <w:t>Пример работы программы</w:t>
      </w:r>
      <w:bookmarkEnd w:id="7"/>
    </w:p>
    <w:p w14:paraId="33BDBAC0" w14:textId="74B8334E" w:rsidR="00935130" w:rsidRDefault="006A5AE0" w:rsidP="00935130">
      <w:pPr>
        <w:keepNext/>
        <w:ind w:firstLine="0"/>
        <w:jc w:val="center"/>
      </w:pPr>
      <w:r w:rsidRPr="006A5AE0">
        <w:drawing>
          <wp:inline distT="0" distB="0" distL="0" distR="0" wp14:anchorId="59952F85" wp14:editId="4B4CE8A4">
            <wp:extent cx="2781541" cy="3543607"/>
            <wp:effectExtent l="0" t="0" r="0" b="0"/>
            <wp:docPr id="2064209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09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C287" w14:textId="24CF035D" w:rsidR="00580910" w:rsidRPr="006A5AE0" w:rsidRDefault="00935130" w:rsidP="00935130">
      <w:pPr>
        <w:pStyle w:val="ae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93513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35130">
        <w:rPr>
          <w:i w:val="0"/>
          <w:iCs w:val="0"/>
          <w:color w:val="auto"/>
          <w:sz w:val="24"/>
          <w:szCs w:val="24"/>
        </w:rPr>
        <w:fldChar w:fldCharType="begin"/>
      </w:r>
      <w:r w:rsidRPr="0093513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35130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935130">
        <w:rPr>
          <w:i w:val="0"/>
          <w:iCs w:val="0"/>
          <w:color w:val="auto"/>
          <w:sz w:val="24"/>
          <w:szCs w:val="24"/>
        </w:rPr>
        <w:fldChar w:fldCharType="end"/>
      </w:r>
      <w:r w:rsidRPr="0093513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935130">
        <w:rPr>
          <w:i w:val="0"/>
          <w:iCs w:val="0"/>
          <w:color w:val="auto"/>
          <w:sz w:val="24"/>
          <w:szCs w:val="24"/>
        </w:rPr>
        <w:t xml:space="preserve"> </w:t>
      </w:r>
      <w:r w:rsidR="006A5AE0">
        <w:rPr>
          <w:i w:val="0"/>
          <w:iCs w:val="0"/>
          <w:color w:val="auto"/>
          <w:sz w:val="24"/>
          <w:szCs w:val="24"/>
        </w:rPr>
        <w:t>Результат работы программы</w:t>
      </w:r>
    </w:p>
    <w:p w14:paraId="70760B5B" w14:textId="34C0C98C" w:rsidR="00935130" w:rsidRDefault="00935130" w:rsidP="00935130">
      <w:pPr>
        <w:keepNext/>
        <w:ind w:firstLine="0"/>
        <w:jc w:val="center"/>
      </w:pPr>
    </w:p>
    <w:p w14:paraId="15E47995" w14:textId="45CA0D61" w:rsidR="00BE74A2" w:rsidRDefault="00BE74A2" w:rsidP="00BE74A2">
      <w:pPr>
        <w:pStyle w:val="1"/>
      </w:pPr>
      <w:bookmarkStart w:id="8" w:name="_Toc158988893"/>
      <w:r>
        <w:lastRenderedPageBreak/>
        <w:t>Вывод</w:t>
      </w:r>
      <w:bookmarkEnd w:id="8"/>
    </w:p>
    <w:p w14:paraId="3748CF34" w14:textId="6AC3FE44" w:rsidR="00BE74A2" w:rsidRDefault="00D038DB" w:rsidP="00BE74A2">
      <w:r>
        <w:t xml:space="preserve">По итогу лабораторной работы была получена программа, которая </w:t>
      </w:r>
      <w:r w:rsidR="00BA2C08">
        <w:t xml:space="preserve">выполняет </w:t>
      </w:r>
      <w:r w:rsidR="00580910">
        <w:t>алгоритм преобразования арифметического выражения в форму обратной польской записи</w:t>
      </w:r>
      <w:r w:rsidR="007F2A60">
        <w:t>.</w:t>
      </w:r>
    </w:p>
    <w:p w14:paraId="34195836" w14:textId="425AE265" w:rsidR="001821C2" w:rsidRPr="001821C2" w:rsidRDefault="001821C2" w:rsidP="00BE74A2">
      <w:r>
        <w:t>В ходе лабораторной работы я ознакомил</w:t>
      </w:r>
      <w:r w:rsidR="007F2A60">
        <w:t>ась</w:t>
      </w:r>
      <w:r>
        <w:t xml:space="preserve"> с понятием стека, методами стека </w:t>
      </w:r>
      <w:r>
        <w:rPr>
          <w:lang w:val="en-US"/>
        </w:rPr>
        <w:t>pop</w:t>
      </w:r>
      <w:r w:rsidRPr="001821C2">
        <w:t xml:space="preserve"> </w:t>
      </w:r>
      <w:r>
        <w:t xml:space="preserve">и </w:t>
      </w:r>
      <w:r>
        <w:rPr>
          <w:lang w:val="en-US"/>
        </w:rPr>
        <w:t>push</w:t>
      </w:r>
      <w:r>
        <w:t>, реализовал</w:t>
      </w:r>
      <w:r w:rsidR="007F2A60">
        <w:t>а</w:t>
      </w:r>
      <w:r>
        <w:t xml:space="preserve"> свой стек для решения поставленной задачи.</w:t>
      </w:r>
    </w:p>
    <w:p w14:paraId="5BE44555" w14:textId="5FCD2DDA" w:rsidR="00D038DB" w:rsidRDefault="008B4352" w:rsidP="008B4352">
      <w:pPr>
        <w:pStyle w:val="1"/>
      </w:pPr>
      <w:bookmarkStart w:id="9" w:name="_Toc158988894"/>
      <w:r>
        <w:lastRenderedPageBreak/>
        <w:t>Листинг</w:t>
      </w:r>
      <w:bookmarkEnd w:id="9"/>
    </w:p>
    <w:p w14:paraId="20DC2238" w14:textId="34F646B4" w:rsidR="006D01BA" w:rsidRPr="001821C2" w:rsidRDefault="00EF3D21" w:rsidP="006D01BA">
      <w:pPr>
        <w:pStyle w:val="2"/>
      </w:pPr>
      <w:bookmarkStart w:id="10" w:name="_Toc158988895"/>
      <w:r>
        <w:rPr>
          <w:lang w:val="en-US"/>
        </w:rPr>
        <w:t>StackLab</w:t>
      </w:r>
      <w:r w:rsidR="006D01BA" w:rsidRPr="001821C2">
        <w:t>.</w:t>
      </w:r>
      <w:r w:rsidR="006D01BA">
        <w:rPr>
          <w:lang w:val="en-US"/>
        </w:rPr>
        <w:t>cpp</w:t>
      </w:r>
      <w:bookmarkEnd w:id="10"/>
    </w:p>
    <w:p w14:paraId="79D3623A" w14:textId="77777777" w:rsidR="00EF3D21" w:rsidRDefault="00EF3D21" w:rsidP="00EF3D21">
      <w:pPr>
        <w:pStyle w:val="a"/>
      </w:pPr>
      <w:r>
        <w:t>#include &lt;string.h&gt;</w:t>
      </w:r>
    </w:p>
    <w:p w14:paraId="3D6C541D" w14:textId="77777777" w:rsidR="00EF3D21" w:rsidRDefault="00EF3D21" w:rsidP="00EF3D21">
      <w:pPr>
        <w:pStyle w:val="a"/>
      </w:pPr>
      <w:r>
        <w:t>#include &lt;cstdio&gt;</w:t>
      </w:r>
    </w:p>
    <w:p w14:paraId="7FE3BEEA" w14:textId="77777777" w:rsidR="00EF3D21" w:rsidRDefault="00EF3D21" w:rsidP="00EF3D21">
      <w:pPr>
        <w:pStyle w:val="a"/>
      </w:pPr>
      <w:r>
        <w:t>#pragma warning(disable:4996)</w:t>
      </w:r>
    </w:p>
    <w:p w14:paraId="5F2003CD" w14:textId="77777777" w:rsidR="00EF3D21" w:rsidRDefault="00EF3D21" w:rsidP="00EF3D21">
      <w:pPr>
        <w:pStyle w:val="a"/>
      </w:pPr>
    </w:p>
    <w:p w14:paraId="6A3EC5C8" w14:textId="77777777" w:rsidR="00EF3D21" w:rsidRDefault="00EF3D21" w:rsidP="00EF3D21">
      <w:pPr>
        <w:pStyle w:val="a"/>
      </w:pPr>
      <w:r>
        <w:t>#define MAX_SIZE 256</w:t>
      </w:r>
    </w:p>
    <w:p w14:paraId="05368298" w14:textId="77777777" w:rsidR="00EF3D21" w:rsidRDefault="00EF3D21" w:rsidP="00EF3D21">
      <w:pPr>
        <w:pStyle w:val="a"/>
      </w:pPr>
      <w:r>
        <w:t>#define INPUT_FN "..\\input.txt"</w:t>
      </w:r>
    </w:p>
    <w:p w14:paraId="173CBB24" w14:textId="77777777" w:rsidR="00EF3D21" w:rsidRDefault="00EF3D21" w:rsidP="00EF3D21">
      <w:pPr>
        <w:pStyle w:val="a"/>
      </w:pPr>
      <w:r>
        <w:t>#define OUTPUT_FN "..\\output.txt"</w:t>
      </w:r>
    </w:p>
    <w:p w14:paraId="0FE41738" w14:textId="77777777" w:rsidR="00EF3D21" w:rsidRDefault="00EF3D21" w:rsidP="00EF3D21">
      <w:pPr>
        <w:pStyle w:val="a"/>
      </w:pPr>
    </w:p>
    <w:p w14:paraId="3C5B693B" w14:textId="77777777" w:rsidR="00EF3D21" w:rsidRDefault="00EF3D21" w:rsidP="00EF3D21">
      <w:pPr>
        <w:pStyle w:val="a"/>
      </w:pPr>
      <w:r>
        <w:t>// Стек и id последнего элемента</w:t>
      </w:r>
    </w:p>
    <w:p w14:paraId="19E0C484" w14:textId="77777777" w:rsidR="00EF3D21" w:rsidRDefault="00EF3D21" w:rsidP="00EF3D21">
      <w:pPr>
        <w:pStyle w:val="a"/>
      </w:pPr>
      <w:r>
        <w:t>char stack[MAX_SIZE];</w:t>
      </w:r>
    </w:p>
    <w:p w14:paraId="5EDFCBC0" w14:textId="77777777" w:rsidR="00EF3D21" w:rsidRDefault="00EF3D21" w:rsidP="00EF3D21">
      <w:pPr>
        <w:pStyle w:val="a"/>
      </w:pPr>
      <w:r>
        <w:t>int peek = 0;</w:t>
      </w:r>
    </w:p>
    <w:p w14:paraId="4A986FBF" w14:textId="77777777" w:rsidR="00EF3D21" w:rsidRDefault="00EF3D21" w:rsidP="00EF3D21">
      <w:pPr>
        <w:pStyle w:val="a"/>
      </w:pPr>
    </w:p>
    <w:p w14:paraId="5503DAE9" w14:textId="77777777" w:rsidR="00EF3D21" w:rsidRDefault="00EF3D21" w:rsidP="00EF3D21">
      <w:pPr>
        <w:pStyle w:val="a"/>
      </w:pPr>
      <w:r>
        <w:t>// Добавить элемент в стек</w:t>
      </w:r>
    </w:p>
    <w:p w14:paraId="0FF20566" w14:textId="77777777" w:rsidR="00EF3D21" w:rsidRDefault="00EF3D21" w:rsidP="00EF3D21">
      <w:pPr>
        <w:pStyle w:val="a"/>
      </w:pPr>
      <w:r>
        <w:t>void push(const char с)</w:t>
      </w:r>
    </w:p>
    <w:p w14:paraId="52C5CAFB" w14:textId="77777777" w:rsidR="00EF3D21" w:rsidRDefault="00EF3D21" w:rsidP="00EF3D21">
      <w:pPr>
        <w:pStyle w:val="a"/>
      </w:pPr>
      <w:r>
        <w:t>{</w:t>
      </w:r>
    </w:p>
    <w:p w14:paraId="0908F07B" w14:textId="77777777" w:rsidR="00EF3D21" w:rsidRDefault="00EF3D21" w:rsidP="00EF3D21">
      <w:pPr>
        <w:pStyle w:val="a"/>
      </w:pPr>
      <w:r>
        <w:t xml:space="preserve">    if (peek &gt;= MAX_SIZE)</w:t>
      </w:r>
    </w:p>
    <w:p w14:paraId="36FE4460" w14:textId="77777777" w:rsidR="00EF3D21" w:rsidRDefault="00EF3D21" w:rsidP="00EF3D21">
      <w:pPr>
        <w:pStyle w:val="a"/>
      </w:pPr>
      <w:r>
        <w:t xml:space="preserve">        printf("Stack overflow\n");</w:t>
      </w:r>
    </w:p>
    <w:p w14:paraId="5391D85D" w14:textId="77777777" w:rsidR="00EF3D21" w:rsidRDefault="00EF3D21" w:rsidP="00EF3D21">
      <w:pPr>
        <w:pStyle w:val="a"/>
      </w:pPr>
      <w:r>
        <w:t xml:space="preserve">    else</w:t>
      </w:r>
    </w:p>
    <w:p w14:paraId="1D263830" w14:textId="77777777" w:rsidR="00EF3D21" w:rsidRDefault="00EF3D21" w:rsidP="00EF3D21">
      <w:pPr>
        <w:pStyle w:val="a"/>
      </w:pPr>
      <w:r>
        <w:t xml:space="preserve">    {</w:t>
      </w:r>
    </w:p>
    <w:p w14:paraId="5E463917" w14:textId="77777777" w:rsidR="00EF3D21" w:rsidRDefault="00EF3D21" w:rsidP="00EF3D21">
      <w:pPr>
        <w:pStyle w:val="a"/>
      </w:pPr>
      <w:r>
        <w:t xml:space="preserve">        stack[peek] = с;</w:t>
      </w:r>
    </w:p>
    <w:p w14:paraId="47091546" w14:textId="77777777" w:rsidR="00EF3D21" w:rsidRDefault="00EF3D21" w:rsidP="00EF3D21">
      <w:pPr>
        <w:pStyle w:val="a"/>
      </w:pPr>
      <w:r>
        <w:t xml:space="preserve">        peek++;</w:t>
      </w:r>
    </w:p>
    <w:p w14:paraId="42820A2D" w14:textId="77777777" w:rsidR="00EF3D21" w:rsidRDefault="00EF3D21" w:rsidP="00EF3D21">
      <w:pPr>
        <w:pStyle w:val="a"/>
      </w:pPr>
      <w:r>
        <w:t xml:space="preserve">    }</w:t>
      </w:r>
    </w:p>
    <w:p w14:paraId="11CD41D5" w14:textId="77777777" w:rsidR="00EF3D21" w:rsidRDefault="00EF3D21" w:rsidP="00EF3D21">
      <w:pPr>
        <w:pStyle w:val="a"/>
      </w:pPr>
      <w:r>
        <w:t>}</w:t>
      </w:r>
    </w:p>
    <w:p w14:paraId="0A6347EC" w14:textId="77777777" w:rsidR="00EF3D21" w:rsidRDefault="00EF3D21" w:rsidP="00EF3D21">
      <w:pPr>
        <w:pStyle w:val="a"/>
      </w:pPr>
    </w:p>
    <w:p w14:paraId="1DCADD69" w14:textId="77777777" w:rsidR="00EF3D21" w:rsidRDefault="00EF3D21" w:rsidP="00EF3D21">
      <w:pPr>
        <w:pStyle w:val="a"/>
      </w:pPr>
      <w:r>
        <w:t>// Удалить элемент из стека</w:t>
      </w:r>
    </w:p>
    <w:p w14:paraId="0A9CD339" w14:textId="77777777" w:rsidR="00EF3D21" w:rsidRDefault="00EF3D21" w:rsidP="00EF3D21">
      <w:pPr>
        <w:pStyle w:val="a"/>
      </w:pPr>
      <w:r>
        <w:t>char pop()</w:t>
      </w:r>
    </w:p>
    <w:p w14:paraId="3D5FEF86" w14:textId="77777777" w:rsidR="00EF3D21" w:rsidRDefault="00EF3D21" w:rsidP="00EF3D21">
      <w:pPr>
        <w:pStyle w:val="a"/>
      </w:pPr>
      <w:r>
        <w:t>{</w:t>
      </w:r>
    </w:p>
    <w:p w14:paraId="2474BBE7" w14:textId="77777777" w:rsidR="00EF3D21" w:rsidRDefault="00EF3D21" w:rsidP="00EF3D21">
      <w:pPr>
        <w:pStyle w:val="a"/>
      </w:pPr>
      <w:r>
        <w:t xml:space="preserve">    if (peek == 0)</w:t>
      </w:r>
    </w:p>
    <w:p w14:paraId="2D5946B0" w14:textId="77777777" w:rsidR="00EF3D21" w:rsidRDefault="00EF3D21" w:rsidP="00EF3D21">
      <w:pPr>
        <w:pStyle w:val="a"/>
      </w:pPr>
      <w:r>
        <w:t xml:space="preserve">    {</w:t>
      </w:r>
    </w:p>
    <w:p w14:paraId="54F9A980" w14:textId="77777777" w:rsidR="00EF3D21" w:rsidRDefault="00EF3D21" w:rsidP="00EF3D21">
      <w:pPr>
        <w:pStyle w:val="a"/>
      </w:pPr>
      <w:r>
        <w:t xml:space="preserve">        return -1;</w:t>
      </w:r>
    </w:p>
    <w:p w14:paraId="08E86BFE" w14:textId="77777777" w:rsidR="00EF3D21" w:rsidRDefault="00EF3D21" w:rsidP="00EF3D21">
      <w:pPr>
        <w:pStyle w:val="a"/>
      </w:pPr>
      <w:r>
        <w:t xml:space="preserve">    }</w:t>
      </w:r>
    </w:p>
    <w:p w14:paraId="5783B69B" w14:textId="77777777" w:rsidR="00EF3D21" w:rsidRDefault="00EF3D21" w:rsidP="00EF3D21">
      <w:pPr>
        <w:pStyle w:val="a"/>
      </w:pPr>
      <w:r>
        <w:t xml:space="preserve">    peek--;</w:t>
      </w:r>
    </w:p>
    <w:p w14:paraId="73012F26" w14:textId="77777777" w:rsidR="00EF3D21" w:rsidRDefault="00EF3D21" w:rsidP="00EF3D21">
      <w:pPr>
        <w:pStyle w:val="a"/>
      </w:pPr>
      <w:r>
        <w:t xml:space="preserve">    return stack[peek];</w:t>
      </w:r>
    </w:p>
    <w:p w14:paraId="0F7AB2A7" w14:textId="77777777" w:rsidR="00EF3D21" w:rsidRDefault="00EF3D21" w:rsidP="00EF3D21">
      <w:pPr>
        <w:pStyle w:val="a"/>
      </w:pPr>
    </w:p>
    <w:p w14:paraId="71246F3B" w14:textId="77777777" w:rsidR="00EF3D21" w:rsidRDefault="00EF3D21" w:rsidP="00EF3D21">
      <w:pPr>
        <w:pStyle w:val="a"/>
      </w:pPr>
      <w:r>
        <w:t>}</w:t>
      </w:r>
    </w:p>
    <w:p w14:paraId="1DCC1DFA" w14:textId="77777777" w:rsidR="00EF3D21" w:rsidRDefault="00EF3D21" w:rsidP="00EF3D21">
      <w:pPr>
        <w:pStyle w:val="a"/>
      </w:pPr>
    </w:p>
    <w:p w14:paraId="3AA6B6E5" w14:textId="77777777" w:rsidR="00EF3D21" w:rsidRDefault="00EF3D21" w:rsidP="00EF3D21">
      <w:pPr>
        <w:pStyle w:val="a"/>
      </w:pPr>
      <w:r>
        <w:t>// Значение приоритета операции</w:t>
      </w:r>
    </w:p>
    <w:p w14:paraId="28C33613" w14:textId="77777777" w:rsidR="00EF3D21" w:rsidRDefault="00EF3D21" w:rsidP="00EF3D21">
      <w:pPr>
        <w:pStyle w:val="a"/>
      </w:pPr>
      <w:r>
        <w:t>int operation(char c)</w:t>
      </w:r>
    </w:p>
    <w:p w14:paraId="63FE4A4C" w14:textId="77777777" w:rsidR="00EF3D21" w:rsidRDefault="00EF3D21" w:rsidP="00EF3D21">
      <w:pPr>
        <w:pStyle w:val="a"/>
      </w:pPr>
      <w:r>
        <w:t>{</w:t>
      </w:r>
    </w:p>
    <w:p w14:paraId="2D7525D2" w14:textId="77777777" w:rsidR="00EF3D21" w:rsidRDefault="00EF3D21" w:rsidP="00EF3D21">
      <w:pPr>
        <w:pStyle w:val="a"/>
      </w:pPr>
      <w:r>
        <w:t xml:space="preserve">    switch (c)</w:t>
      </w:r>
    </w:p>
    <w:p w14:paraId="0238A576" w14:textId="77777777" w:rsidR="00EF3D21" w:rsidRDefault="00EF3D21" w:rsidP="00EF3D21">
      <w:pPr>
        <w:pStyle w:val="a"/>
      </w:pPr>
      <w:r>
        <w:t xml:space="preserve">    {</w:t>
      </w:r>
    </w:p>
    <w:p w14:paraId="52304DDF" w14:textId="77777777" w:rsidR="00EF3D21" w:rsidRDefault="00EF3D21" w:rsidP="00EF3D21">
      <w:pPr>
        <w:pStyle w:val="a"/>
      </w:pPr>
      <w:r>
        <w:t xml:space="preserve">    case '(':</w:t>
      </w:r>
    </w:p>
    <w:p w14:paraId="22285216" w14:textId="77777777" w:rsidR="00EF3D21" w:rsidRDefault="00EF3D21" w:rsidP="00EF3D21">
      <w:pPr>
        <w:pStyle w:val="a"/>
      </w:pPr>
      <w:r>
        <w:t xml:space="preserve">        return 0;</w:t>
      </w:r>
    </w:p>
    <w:p w14:paraId="7FE1D9F3" w14:textId="77777777" w:rsidR="00EF3D21" w:rsidRDefault="00EF3D21" w:rsidP="00EF3D21">
      <w:pPr>
        <w:pStyle w:val="a"/>
      </w:pPr>
      <w:r>
        <w:t xml:space="preserve">    case ')':</w:t>
      </w:r>
    </w:p>
    <w:p w14:paraId="167335D1" w14:textId="77777777" w:rsidR="00EF3D21" w:rsidRDefault="00EF3D21" w:rsidP="00EF3D21">
      <w:pPr>
        <w:pStyle w:val="a"/>
      </w:pPr>
      <w:r>
        <w:t xml:space="preserve">        return 1;</w:t>
      </w:r>
    </w:p>
    <w:p w14:paraId="5CE45430" w14:textId="77777777" w:rsidR="00EF3D21" w:rsidRDefault="00EF3D21" w:rsidP="00EF3D21">
      <w:pPr>
        <w:pStyle w:val="a"/>
      </w:pPr>
      <w:r>
        <w:lastRenderedPageBreak/>
        <w:t xml:space="preserve">    case '+': case '|': case '-':</w:t>
      </w:r>
    </w:p>
    <w:p w14:paraId="3E7E974B" w14:textId="77777777" w:rsidR="00EF3D21" w:rsidRDefault="00EF3D21" w:rsidP="00EF3D21">
      <w:pPr>
        <w:pStyle w:val="a"/>
      </w:pPr>
      <w:r>
        <w:t xml:space="preserve">        return 2;</w:t>
      </w:r>
    </w:p>
    <w:p w14:paraId="197EFAA1" w14:textId="77777777" w:rsidR="00EF3D21" w:rsidRDefault="00EF3D21" w:rsidP="00EF3D21">
      <w:pPr>
        <w:pStyle w:val="a"/>
      </w:pPr>
      <w:r>
        <w:t xml:space="preserve">    case '*': case '&amp;': case '/': case '^':</w:t>
      </w:r>
    </w:p>
    <w:p w14:paraId="3761B8EC" w14:textId="77777777" w:rsidR="00EF3D21" w:rsidRDefault="00EF3D21" w:rsidP="00EF3D21">
      <w:pPr>
        <w:pStyle w:val="a"/>
      </w:pPr>
      <w:r>
        <w:t xml:space="preserve">        return 3;</w:t>
      </w:r>
    </w:p>
    <w:p w14:paraId="3B0005AF" w14:textId="77777777" w:rsidR="00EF3D21" w:rsidRDefault="00EF3D21" w:rsidP="00EF3D21">
      <w:pPr>
        <w:pStyle w:val="a"/>
      </w:pPr>
      <w:r>
        <w:t xml:space="preserve">    default:</w:t>
      </w:r>
    </w:p>
    <w:p w14:paraId="0AE6DD26" w14:textId="77777777" w:rsidR="00EF3D21" w:rsidRDefault="00EF3D21" w:rsidP="00EF3D21">
      <w:pPr>
        <w:pStyle w:val="a"/>
      </w:pPr>
      <w:r>
        <w:t xml:space="preserve">        return -1;</w:t>
      </w:r>
    </w:p>
    <w:p w14:paraId="55BEB4B9" w14:textId="77777777" w:rsidR="00EF3D21" w:rsidRDefault="00EF3D21" w:rsidP="00EF3D21">
      <w:pPr>
        <w:pStyle w:val="a"/>
      </w:pPr>
      <w:r>
        <w:t xml:space="preserve">    }</w:t>
      </w:r>
    </w:p>
    <w:p w14:paraId="102806B6" w14:textId="77777777" w:rsidR="00EF3D21" w:rsidRDefault="00EF3D21" w:rsidP="00EF3D21">
      <w:pPr>
        <w:pStyle w:val="a"/>
      </w:pPr>
      <w:r>
        <w:t>}</w:t>
      </w:r>
    </w:p>
    <w:p w14:paraId="6A961E00" w14:textId="77777777" w:rsidR="00EF3D21" w:rsidRDefault="00EF3D21" w:rsidP="00EF3D21">
      <w:pPr>
        <w:pStyle w:val="a"/>
      </w:pPr>
    </w:p>
    <w:p w14:paraId="1C09D472" w14:textId="77777777" w:rsidR="00EF3D21" w:rsidRDefault="00EF3D21" w:rsidP="00EF3D21">
      <w:pPr>
        <w:pStyle w:val="a"/>
      </w:pPr>
    </w:p>
    <w:p w14:paraId="4027E937" w14:textId="77777777" w:rsidR="00EF3D21" w:rsidRDefault="00EF3D21" w:rsidP="00EF3D21">
      <w:pPr>
        <w:pStyle w:val="a"/>
      </w:pPr>
      <w:r>
        <w:t>int main() {</w:t>
      </w:r>
    </w:p>
    <w:p w14:paraId="562AA79D" w14:textId="77777777" w:rsidR="00EF3D21" w:rsidRDefault="00EF3D21" w:rsidP="00EF3D21">
      <w:pPr>
        <w:pStyle w:val="a"/>
      </w:pPr>
    </w:p>
    <w:p w14:paraId="3D6D1A90" w14:textId="77777777" w:rsidR="00EF3D21" w:rsidRDefault="00EF3D21" w:rsidP="00EF3D21">
      <w:pPr>
        <w:pStyle w:val="a"/>
      </w:pPr>
      <w:r>
        <w:t xml:space="preserve">    FILE* input = fopen(INPUT_FN, "r");</w:t>
      </w:r>
    </w:p>
    <w:p w14:paraId="1DA0C8B4" w14:textId="77777777" w:rsidR="00EF3D21" w:rsidRDefault="00EF3D21" w:rsidP="00EF3D21">
      <w:pPr>
        <w:pStyle w:val="a"/>
      </w:pPr>
      <w:r>
        <w:t xml:space="preserve">    FILE* output = fopen(OUTPUT_FN, "w");</w:t>
      </w:r>
    </w:p>
    <w:p w14:paraId="3C405252" w14:textId="77777777" w:rsidR="00EF3D21" w:rsidRDefault="00EF3D21" w:rsidP="00EF3D21">
      <w:pPr>
        <w:pStyle w:val="a"/>
      </w:pPr>
    </w:p>
    <w:p w14:paraId="0AA2DEB9" w14:textId="77777777" w:rsidR="00EF3D21" w:rsidRDefault="00EF3D21" w:rsidP="00EF3D21">
      <w:pPr>
        <w:pStyle w:val="a"/>
      </w:pPr>
      <w:r>
        <w:t xml:space="preserve">    if (input == NULL || output == NULL) {</w:t>
      </w:r>
    </w:p>
    <w:p w14:paraId="254704E6" w14:textId="77777777" w:rsidR="00EF3D21" w:rsidRDefault="00EF3D21" w:rsidP="00EF3D21">
      <w:pPr>
        <w:pStyle w:val="a"/>
      </w:pPr>
      <w:r>
        <w:t xml:space="preserve">            printf("Files error\n");</w:t>
      </w:r>
    </w:p>
    <w:p w14:paraId="3093AD0B" w14:textId="77777777" w:rsidR="00EF3D21" w:rsidRDefault="00EF3D21" w:rsidP="00EF3D21">
      <w:pPr>
        <w:pStyle w:val="a"/>
      </w:pPr>
      <w:r>
        <w:t xml:space="preserve">            return -1;</w:t>
      </w:r>
    </w:p>
    <w:p w14:paraId="2C624F65" w14:textId="77777777" w:rsidR="00EF3D21" w:rsidRDefault="00EF3D21" w:rsidP="00EF3D21">
      <w:pPr>
        <w:pStyle w:val="a"/>
      </w:pPr>
      <w:r>
        <w:t xml:space="preserve">        }</w:t>
      </w:r>
    </w:p>
    <w:p w14:paraId="528CABB5" w14:textId="77777777" w:rsidR="00EF3D21" w:rsidRDefault="00EF3D21" w:rsidP="00EF3D21">
      <w:pPr>
        <w:pStyle w:val="a"/>
      </w:pPr>
    </w:p>
    <w:p w14:paraId="79A42CAC" w14:textId="77777777" w:rsidR="00EF3D21" w:rsidRDefault="00EF3D21" w:rsidP="00EF3D21">
      <w:pPr>
        <w:pStyle w:val="a"/>
      </w:pPr>
      <w:r>
        <w:t xml:space="preserve">    char line[MAX_SIZE], result[MAX_SIZE];</w:t>
      </w:r>
    </w:p>
    <w:p w14:paraId="2A52AE3C" w14:textId="77777777" w:rsidR="00EF3D21" w:rsidRDefault="00EF3D21" w:rsidP="00EF3D21">
      <w:pPr>
        <w:pStyle w:val="a"/>
      </w:pPr>
      <w:r>
        <w:t xml:space="preserve">    int id = 0;       </w:t>
      </w:r>
    </w:p>
    <w:p w14:paraId="40F2EF11" w14:textId="77777777" w:rsidR="00EF3D21" w:rsidRDefault="00EF3D21" w:rsidP="00EF3D21">
      <w:pPr>
        <w:pStyle w:val="a"/>
      </w:pPr>
      <w:r>
        <w:t xml:space="preserve">   </w:t>
      </w:r>
    </w:p>
    <w:p w14:paraId="42CA2CA7" w14:textId="77777777" w:rsidR="00EF3D21" w:rsidRDefault="00EF3D21" w:rsidP="00EF3D21">
      <w:pPr>
        <w:pStyle w:val="a"/>
      </w:pPr>
      <w:r>
        <w:t xml:space="preserve">    while (fgets(line, MAX_SIZE, input) != NULL) {</w:t>
      </w:r>
    </w:p>
    <w:p w14:paraId="611FD576" w14:textId="77777777" w:rsidR="00EF3D21" w:rsidRDefault="00EF3D21" w:rsidP="00EF3D21">
      <w:pPr>
        <w:pStyle w:val="a"/>
      </w:pPr>
    </w:p>
    <w:p w14:paraId="1D4D050F" w14:textId="77777777" w:rsidR="00EF3D21" w:rsidRDefault="00EF3D21" w:rsidP="00EF3D21">
      <w:pPr>
        <w:pStyle w:val="a"/>
      </w:pPr>
      <w:r>
        <w:t xml:space="preserve">        // Перебор строки-выражения по символам</w:t>
      </w:r>
    </w:p>
    <w:p w14:paraId="2EC7C739" w14:textId="77777777" w:rsidR="00EF3D21" w:rsidRDefault="00EF3D21" w:rsidP="00EF3D21">
      <w:pPr>
        <w:pStyle w:val="a"/>
      </w:pPr>
      <w:r>
        <w:t xml:space="preserve">        for (int i = 0; i &lt; strlen(line); ++i)</w:t>
      </w:r>
    </w:p>
    <w:p w14:paraId="4132A714" w14:textId="77777777" w:rsidR="00EF3D21" w:rsidRDefault="00EF3D21" w:rsidP="00EF3D21">
      <w:pPr>
        <w:pStyle w:val="a"/>
      </w:pPr>
      <w:r>
        <w:t xml:space="preserve">        {</w:t>
      </w:r>
    </w:p>
    <w:p w14:paraId="4F408E25" w14:textId="77777777" w:rsidR="00EF3D21" w:rsidRDefault="00EF3D21" w:rsidP="00EF3D21">
      <w:pPr>
        <w:pStyle w:val="a"/>
      </w:pPr>
      <w:r w:rsidRPr="00EF3D21">
        <w:rPr>
          <w:lang w:val="ru-RU"/>
        </w:rPr>
        <w:t xml:space="preserve">            // Если знак - операнд, перебираем строку в поиске более приоритетных значений операндов. </w:t>
      </w:r>
      <w:r>
        <w:t>Если цифра - запись в буфер</w:t>
      </w:r>
    </w:p>
    <w:p w14:paraId="7A9A0026" w14:textId="77777777" w:rsidR="00EF3D21" w:rsidRDefault="00EF3D21" w:rsidP="00EF3D21">
      <w:pPr>
        <w:pStyle w:val="a"/>
      </w:pPr>
      <w:r>
        <w:t xml:space="preserve">            if (line[i] == '+' || line[i] == '-' || line[i] == '*' || line[i] == '/' || line[i] == '|' || line[i] == '&amp;')</w:t>
      </w:r>
    </w:p>
    <w:p w14:paraId="0104A26D" w14:textId="77777777" w:rsidR="00EF3D21" w:rsidRDefault="00EF3D21" w:rsidP="00EF3D21">
      <w:pPr>
        <w:pStyle w:val="a"/>
      </w:pPr>
      <w:r>
        <w:t xml:space="preserve">            {</w:t>
      </w:r>
    </w:p>
    <w:p w14:paraId="29D7E360" w14:textId="77777777" w:rsidR="00EF3D21" w:rsidRDefault="00EF3D21" w:rsidP="00EF3D21">
      <w:pPr>
        <w:pStyle w:val="a"/>
      </w:pPr>
      <w:r>
        <w:t xml:space="preserve">                </w:t>
      </w:r>
    </w:p>
    <w:p w14:paraId="5A3AA10F" w14:textId="77777777" w:rsidR="00EF3D21" w:rsidRDefault="00EF3D21" w:rsidP="00EF3D21">
      <w:pPr>
        <w:pStyle w:val="a"/>
      </w:pPr>
      <w:r>
        <w:t xml:space="preserve">                while (peek != 0 &amp;&amp; stack[peek - 1] &gt;= operation(line[i]))</w:t>
      </w:r>
    </w:p>
    <w:p w14:paraId="164190DC" w14:textId="77777777" w:rsidR="00EF3D21" w:rsidRDefault="00EF3D21" w:rsidP="00EF3D21">
      <w:pPr>
        <w:pStyle w:val="a"/>
      </w:pPr>
      <w:r>
        <w:t xml:space="preserve">                {</w:t>
      </w:r>
    </w:p>
    <w:p w14:paraId="6C5EFFF7" w14:textId="77777777" w:rsidR="00EF3D21" w:rsidRDefault="00EF3D21" w:rsidP="00EF3D21">
      <w:pPr>
        <w:pStyle w:val="a"/>
      </w:pPr>
      <w:r>
        <w:t xml:space="preserve">                    result[id++] = pop();</w:t>
      </w:r>
    </w:p>
    <w:p w14:paraId="138EA1D7" w14:textId="77777777" w:rsidR="00EF3D21" w:rsidRDefault="00EF3D21" w:rsidP="00EF3D21">
      <w:pPr>
        <w:pStyle w:val="a"/>
      </w:pPr>
      <w:r>
        <w:t xml:space="preserve">                }</w:t>
      </w:r>
    </w:p>
    <w:p w14:paraId="61E3795D" w14:textId="77777777" w:rsidR="00EF3D21" w:rsidRDefault="00EF3D21" w:rsidP="00EF3D21">
      <w:pPr>
        <w:pStyle w:val="a"/>
      </w:pPr>
      <w:r>
        <w:t xml:space="preserve">                push(line[i]);</w:t>
      </w:r>
    </w:p>
    <w:p w14:paraId="6EB3D0D4" w14:textId="77777777" w:rsidR="00EF3D21" w:rsidRDefault="00EF3D21" w:rsidP="00EF3D21">
      <w:pPr>
        <w:pStyle w:val="a"/>
      </w:pPr>
    </w:p>
    <w:p w14:paraId="035F5260" w14:textId="77777777" w:rsidR="00EF3D21" w:rsidRDefault="00EF3D21" w:rsidP="00EF3D21">
      <w:pPr>
        <w:pStyle w:val="a"/>
      </w:pPr>
      <w:r>
        <w:t xml:space="preserve">            }</w:t>
      </w:r>
    </w:p>
    <w:p w14:paraId="7AE7DC00" w14:textId="77777777" w:rsidR="00EF3D21" w:rsidRDefault="00EF3D21" w:rsidP="00EF3D21">
      <w:pPr>
        <w:pStyle w:val="a"/>
      </w:pPr>
      <w:r>
        <w:t xml:space="preserve">            else if (line[i] == '(')</w:t>
      </w:r>
    </w:p>
    <w:p w14:paraId="2BEFF5DF" w14:textId="77777777" w:rsidR="00EF3D21" w:rsidRDefault="00EF3D21" w:rsidP="00EF3D21">
      <w:pPr>
        <w:pStyle w:val="a"/>
      </w:pPr>
      <w:r>
        <w:t xml:space="preserve">            {</w:t>
      </w:r>
    </w:p>
    <w:p w14:paraId="2FB827E1" w14:textId="77777777" w:rsidR="00EF3D21" w:rsidRDefault="00EF3D21" w:rsidP="00EF3D21">
      <w:pPr>
        <w:pStyle w:val="a"/>
      </w:pPr>
      <w:r>
        <w:t xml:space="preserve">                push(line[i]);</w:t>
      </w:r>
    </w:p>
    <w:p w14:paraId="46DEC199" w14:textId="77777777" w:rsidR="00EF3D21" w:rsidRDefault="00EF3D21" w:rsidP="00EF3D21">
      <w:pPr>
        <w:pStyle w:val="a"/>
      </w:pPr>
      <w:r>
        <w:t xml:space="preserve">            }</w:t>
      </w:r>
    </w:p>
    <w:p w14:paraId="6AB5E2C5" w14:textId="77777777" w:rsidR="00EF3D21" w:rsidRDefault="00EF3D21" w:rsidP="00EF3D21">
      <w:pPr>
        <w:pStyle w:val="a"/>
      </w:pPr>
      <w:r>
        <w:t xml:space="preserve">            else if (line[i] == ')')</w:t>
      </w:r>
    </w:p>
    <w:p w14:paraId="5EC997C0" w14:textId="77777777" w:rsidR="00EF3D21" w:rsidRDefault="00EF3D21" w:rsidP="00EF3D21">
      <w:pPr>
        <w:pStyle w:val="a"/>
      </w:pPr>
      <w:r>
        <w:t xml:space="preserve">            {</w:t>
      </w:r>
    </w:p>
    <w:p w14:paraId="76CF8813" w14:textId="77777777" w:rsidR="00EF3D21" w:rsidRPr="00EF3D21" w:rsidRDefault="00EF3D21" w:rsidP="00EF3D21">
      <w:pPr>
        <w:pStyle w:val="a"/>
        <w:rPr>
          <w:lang w:val="ru-RU"/>
        </w:rPr>
      </w:pPr>
      <w:r w:rsidRPr="00EF3D21">
        <w:rPr>
          <w:lang w:val="ru-RU"/>
        </w:rPr>
        <w:t xml:space="preserve">                // Пока не дойдём до скобки, добавляем символы в стек</w:t>
      </w:r>
    </w:p>
    <w:p w14:paraId="12A42D40" w14:textId="77777777" w:rsidR="00EF3D21" w:rsidRDefault="00EF3D21" w:rsidP="00EF3D21">
      <w:pPr>
        <w:pStyle w:val="a"/>
      </w:pPr>
      <w:r w:rsidRPr="00EF3D21">
        <w:rPr>
          <w:lang w:val="ru-RU"/>
        </w:rPr>
        <w:t xml:space="preserve">                </w:t>
      </w:r>
      <w:r>
        <w:t>while (peek != 0 &amp;&amp; stack[peek - 1] != '(')</w:t>
      </w:r>
    </w:p>
    <w:p w14:paraId="3F68BCE7" w14:textId="77777777" w:rsidR="00EF3D21" w:rsidRDefault="00EF3D21" w:rsidP="00EF3D21">
      <w:pPr>
        <w:pStyle w:val="a"/>
      </w:pPr>
      <w:r>
        <w:lastRenderedPageBreak/>
        <w:t xml:space="preserve">                {</w:t>
      </w:r>
    </w:p>
    <w:p w14:paraId="3023BCCA" w14:textId="77777777" w:rsidR="00EF3D21" w:rsidRDefault="00EF3D21" w:rsidP="00EF3D21">
      <w:pPr>
        <w:pStyle w:val="a"/>
      </w:pPr>
      <w:r>
        <w:t xml:space="preserve">                    result[id++] = pop();</w:t>
      </w:r>
    </w:p>
    <w:p w14:paraId="660E672C" w14:textId="77777777" w:rsidR="00EF3D21" w:rsidRDefault="00EF3D21" w:rsidP="00EF3D21">
      <w:pPr>
        <w:pStyle w:val="a"/>
      </w:pPr>
      <w:r>
        <w:t xml:space="preserve">                }</w:t>
      </w:r>
    </w:p>
    <w:p w14:paraId="5199025D" w14:textId="77777777" w:rsidR="00EF3D21" w:rsidRDefault="00EF3D21" w:rsidP="00EF3D21">
      <w:pPr>
        <w:pStyle w:val="a"/>
      </w:pPr>
      <w:r>
        <w:t xml:space="preserve">                pop();</w:t>
      </w:r>
    </w:p>
    <w:p w14:paraId="75FC7B87" w14:textId="77777777" w:rsidR="00EF3D21" w:rsidRDefault="00EF3D21" w:rsidP="00EF3D21">
      <w:pPr>
        <w:pStyle w:val="a"/>
      </w:pPr>
      <w:r>
        <w:t xml:space="preserve">            }</w:t>
      </w:r>
    </w:p>
    <w:p w14:paraId="721BF0C3" w14:textId="77777777" w:rsidR="00EF3D21" w:rsidRDefault="00EF3D21" w:rsidP="00EF3D21">
      <w:pPr>
        <w:pStyle w:val="a"/>
      </w:pPr>
      <w:r>
        <w:t xml:space="preserve">            else if (line[i] != '\n' &amp;&amp; line[i] != ' ')</w:t>
      </w:r>
    </w:p>
    <w:p w14:paraId="34F05975" w14:textId="77777777" w:rsidR="00EF3D21" w:rsidRDefault="00EF3D21" w:rsidP="00EF3D21">
      <w:pPr>
        <w:pStyle w:val="a"/>
      </w:pPr>
      <w:r>
        <w:t xml:space="preserve">            {</w:t>
      </w:r>
    </w:p>
    <w:p w14:paraId="03A4B7A6" w14:textId="77777777" w:rsidR="00EF3D21" w:rsidRDefault="00EF3D21" w:rsidP="00EF3D21">
      <w:pPr>
        <w:pStyle w:val="a"/>
      </w:pPr>
      <w:r>
        <w:t xml:space="preserve">                result[id++] = line[i];</w:t>
      </w:r>
    </w:p>
    <w:p w14:paraId="6125FC1F" w14:textId="77777777" w:rsidR="00EF3D21" w:rsidRDefault="00EF3D21" w:rsidP="00EF3D21">
      <w:pPr>
        <w:pStyle w:val="a"/>
      </w:pPr>
    </w:p>
    <w:p w14:paraId="09462089" w14:textId="77777777" w:rsidR="00EF3D21" w:rsidRDefault="00EF3D21" w:rsidP="00EF3D21">
      <w:pPr>
        <w:pStyle w:val="a"/>
      </w:pPr>
      <w:r>
        <w:t xml:space="preserve">            }</w:t>
      </w:r>
    </w:p>
    <w:p w14:paraId="625AD121" w14:textId="77777777" w:rsidR="00EF3D21" w:rsidRDefault="00EF3D21" w:rsidP="00EF3D21">
      <w:pPr>
        <w:pStyle w:val="a"/>
      </w:pPr>
      <w:r>
        <w:t xml:space="preserve">        }</w:t>
      </w:r>
    </w:p>
    <w:p w14:paraId="5115C304" w14:textId="77777777" w:rsidR="00EF3D21" w:rsidRDefault="00EF3D21" w:rsidP="00EF3D21">
      <w:pPr>
        <w:pStyle w:val="a"/>
      </w:pPr>
    </w:p>
    <w:p w14:paraId="4AE75D19" w14:textId="77777777" w:rsidR="00EF3D21" w:rsidRDefault="00EF3D21" w:rsidP="00EF3D21">
      <w:pPr>
        <w:pStyle w:val="a"/>
      </w:pPr>
      <w:r>
        <w:t xml:space="preserve">        result[id++] = '\0';</w:t>
      </w:r>
    </w:p>
    <w:p w14:paraId="28EB7075" w14:textId="77777777" w:rsidR="00EF3D21" w:rsidRDefault="00EF3D21" w:rsidP="00EF3D21">
      <w:pPr>
        <w:pStyle w:val="a"/>
      </w:pPr>
    </w:p>
    <w:p w14:paraId="6B461351" w14:textId="77777777" w:rsidR="00EF3D21" w:rsidRDefault="00EF3D21" w:rsidP="00EF3D21">
      <w:pPr>
        <w:pStyle w:val="a"/>
      </w:pPr>
      <w:r>
        <w:t xml:space="preserve">        printf("%s", result);</w:t>
      </w:r>
    </w:p>
    <w:p w14:paraId="7A5FE9F5" w14:textId="77777777" w:rsidR="00EF3D21" w:rsidRDefault="00EF3D21" w:rsidP="00EF3D21">
      <w:pPr>
        <w:pStyle w:val="a"/>
      </w:pPr>
      <w:r>
        <w:t xml:space="preserve">        fputs(result, output);</w:t>
      </w:r>
    </w:p>
    <w:p w14:paraId="4C9F4C9F" w14:textId="77777777" w:rsidR="00EF3D21" w:rsidRDefault="00EF3D21" w:rsidP="00EF3D21">
      <w:pPr>
        <w:pStyle w:val="a"/>
      </w:pPr>
    </w:p>
    <w:p w14:paraId="164B49E7" w14:textId="77777777" w:rsidR="00EF3D21" w:rsidRDefault="00EF3D21" w:rsidP="00EF3D21">
      <w:pPr>
        <w:pStyle w:val="a"/>
      </w:pPr>
      <w:r>
        <w:t xml:space="preserve">    }</w:t>
      </w:r>
    </w:p>
    <w:p w14:paraId="615EEA19" w14:textId="77777777" w:rsidR="00EF3D21" w:rsidRDefault="00EF3D21" w:rsidP="00EF3D21">
      <w:pPr>
        <w:pStyle w:val="a"/>
      </w:pPr>
    </w:p>
    <w:p w14:paraId="1147B05B" w14:textId="77777777" w:rsidR="00EF3D21" w:rsidRDefault="00EF3D21" w:rsidP="00EF3D21">
      <w:pPr>
        <w:pStyle w:val="a"/>
      </w:pPr>
      <w:r>
        <w:t xml:space="preserve">    fclose(input);</w:t>
      </w:r>
    </w:p>
    <w:p w14:paraId="06453C6C" w14:textId="77777777" w:rsidR="00EF3D21" w:rsidRDefault="00EF3D21" w:rsidP="00EF3D21">
      <w:pPr>
        <w:pStyle w:val="a"/>
      </w:pPr>
      <w:r>
        <w:t xml:space="preserve">    fclose(output);</w:t>
      </w:r>
    </w:p>
    <w:p w14:paraId="292BB8E7" w14:textId="77777777" w:rsidR="00EF3D21" w:rsidRDefault="00EF3D21" w:rsidP="00EF3D21">
      <w:pPr>
        <w:pStyle w:val="a"/>
      </w:pPr>
    </w:p>
    <w:p w14:paraId="0D613C34" w14:textId="77777777" w:rsidR="00EF3D21" w:rsidRDefault="00EF3D21" w:rsidP="00EF3D21">
      <w:pPr>
        <w:pStyle w:val="a"/>
      </w:pPr>
      <w:r>
        <w:t xml:space="preserve">    printf("\nDone\n");</w:t>
      </w:r>
    </w:p>
    <w:p w14:paraId="664F58E7" w14:textId="77777777" w:rsidR="00EF3D21" w:rsidRDefault="00EF3D21" w:rsidP="00EF3D21">
      <w:pPr>
        <w:pStyle w:val="a"/>
      </w:pPr>
    </w:p>
    <w:p w14:paraId="0D1270BC" w14:textId="77777777" w:rsidR="00EF3D21" w:rsidRDefault="00EF3D21" w:rsidP="00EF3D21">
      <w:pPr>
        <w:pStyle w:val="a"/>
      </w:pPr>
      <w:r>
        <w:t xml:space="preserve">    return 0;</w:t>
      </w:r>
    </w:p>
    <w:p w14:paraId="4ABAA398" w14:textId="177B9578" w:rsidR="001821C2" w:rsidRPr="001821C2" w:rsidRDefault="00EF3D21" w:rsidP="00EF3D21">
      <w:pPr>
        <w:pStyle w:val="a"/>
      </w:pPr>
      <w:r>
        <w:t>}</w:t>
      </w:r>
    </w:p>
    <w:sectPr w:rsidR="001821C2" w:rsidRPr="001821C2" w:rsidSect="0083350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39A7A" w14:textId="77777777" w:rsidR="0083350D" w:rsidRDefault="0083350D" w:rsidP="002700C1">
      <w:pPr>
        <w:spacing w:line="240" w:lineRule="auto"/>
      </w:pPr>
      <w:r>
        <w:separator/>
      </w:r>
    </w:p>
  </w:endnote>
  <w:endnote w:type="continuationSeparator" w:id="0">
    <w:p w14:paraId="573E89A1" w14:textId="77777777" w:rsidR="0083350D" w:rsidRDefault="0083350D" w:rsidP="002700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5397334"/>
      <w:docPartObj>
        <w:docPartGallery w:val="Page Numbers (Bottom of Page)"/>
        <w:docPartUnique/>
      </w:docPartObj>
    </w:sdtPr>
    <w:sdtContent>
      <w:p w14:paraId="25AE0E7B" w14:textId="28C0166E" w:rsidR="002700C1" w:rsidRDefault="002700C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847A64" w14:textId="77777777" w:rsidR="002700C1" w:rsidRDefault="002700C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B7915" w14:textId="77777777" w:rsidR="0083350D" w:rsidRDefault="0083350D" w:rsidP="002700C1">
      <w:pPr>
        <w:spacing w:line="240" w:lineRule="auto"/>
      </w:pPr>
      <w:r>
        <w:separator/>
      </w:r>
    </w:p>
  </w:footnote>
  <w:footnote w:type="continuationSeparator" w:id="0">
    <w:p w14:paraId="7871A318" w14:textId="77777777" w:rsidR="0083350D" w:rsidRDefault="0083350D" w:rsidP="002700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7297F"/>
    <w:multiLevelType w:val="hybridMultilevel"/>
    <w:tmpl w:val="B84E09D6"/>
    <w:lvl w:ilvl="0" w:tplc="891676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0E2E02"/>
    <w:multiLevelType w:val="multilevel"/>
    <w:tmpl w:val="EAA8DF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3A662BDE"/>
    <w:multiLevelType w:val="multilevel"/>
    <w:tmpl w:val="518CC822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41FD3F2D"/>
    <w:multiLevelType w:val="hybridMultilevel"/>
    <w:tmpl w:val="A55C34E8"/>
    <w:lvl w:ilvl="0" w:tplc="0BFE5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C123A"/>
    <w:multiLevelType w:val="hybridMultilevel"/>
    <w:tmpl w:val="14C6421E"/>
    <w:lvl w:ilvl="0" w:tplc="16368E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33B7A08"/>
    <w:multiLevelType w:val="hybridMultilevel"/>
    <w:tmpl w:val="A18C1A3C"/>
    <w:lvl w:ilvl="0" w:tplc="E5B8754E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23608"/>
    <w:multiLevelType w:val="hybridMultilevel"/>
    <w:tmpl w:val="4146999C"/>
    <w:lvl w:ilvl="0" w:tplc="0BFE586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1709338192">
    <w:abstractNumId w:val="3"/>
  </w:num>
  <w:num w:numId="2" w16cid:durableId="214393488">
    <w:abstractNumId w:val="6"/>
  </w:num>
  <w:num w:numId="3" w16cid:durableId="862521655">
    <w:abstractNumId w:val="0"/>
  </w:num>
  <w:num w:numId="4" w16cid:durableId="1068260544">
    <w:abstractNumId w:val="4"/>
  </w:num>
  <w:num w:numId="5" w16cid:durableId="252009724">
    <w:abstractNumId w:val="5"/>
  </w:num>
  <w:num w:numId="6" w16cid:durableId="998390428">
    <w:abstractNumId w:val="2"/>
  </w:num>
  <w:num w:numId="7" w16cid:durableId="718554864">
    <w:abstractNumId w:val="5"/>
    <w:lvlOverride w:ilvl="0">
      <w:startOverride w:val="1"/>
    </w:lvlOverride>
  </w:num>
  <w:num w:numId="8" w16cid:durableId="179900751">
    <w:abstractNumId w:val="5"/>
    <w:lvlOverride w:ilvl="0">
      <w:startOverride w:val="1"/>
    </w:lvlOverride>
  </w:num>
  <w:num w:numId="9" w16cid:durableId="973563290">
    <w:abstractNumId w:val="5"/>
    <w:lvlOverride w:ilvl="0">
      <w:startOverride w:val="1"/>
    </w:lvlOverride>
  </w:num>
  <w:num w:numId="10" w16cid:durableId="1372531272">
    <w:abstractNumId w:val="5"/>
    <w:lvlOverride w:ilvl="0">
      <w:startOverride w:val="1"/>
    </w:lvlOverride>
  </w:num>
  <w:num w:numId="11" w16cid:durableId="919943465">
    <w:abstractNumId w:val="5"/>
    <w:lvlOverride w:ilvl="0">
      <w:startOverride w:val="1"/>
    </w:lvlOverride>
  </w:num>
  <w:num w:numId="12" w16cid:durableId="1260748116">
    <w:abstractNumId w:val="5"/>
    <w:lvlOverride w:ilvl="0">
      <w:startOverride w:val="1"/>
    </w:lvlOverride>
  </w:num>
  <w:num w:numId="13" w16cid:durableId="621501147">
    <w:abstractNumId w:val="5"/>
    <w:lvlOverride w:ilvl="0">
      <w:startOverride w:val="1"/>
    </w:lvlOverride>
  </w:num>
  <w:num w:numId="14" w16cid:durableId="275644515">
    <w:abstractNumId w:val="5"/>
    <w:lvlOverride w:ilvl="0">
      <w:startOverride w:val="1"/>
    </w:lvlOverride>
  </w:num>
  <w:num w:numId="15" w16cid:durableId="1965652289">
    <w:abstractNumId w:val="5"/>
    <w:lvlOverride w:ilvl="0">
      <w:startOverride w:val="1"/>
    </w:lvlOverride>
  </w:num>
  <w:num w:numId="16" w16cid:durableId="1090082345">
    <w:abstractNumId w:val="5"/>
    <w:lvlOverride w:ilvl="0">
      <w:startOverride w:val="1"/>
    </w:lvlOverride>
  </w:num>
  <w:num w:numId="17" w16cid:durableId="1360164615">
    <w:abstractNumId w:val="5"/>
    <w:lvlOverride w:ilvl="0">
      <w:startOverride w:val="1"/>
    </w:lvlOverride>
  </w:num>
  <w:num w:numId="18" w16cid:durableId="1108429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AF"/>
    <w:rsid w:val="00065099"/>
    <w:rsid w:val="00092E4B"/>
    <w:rsid w:val="001400F2"/>
    <w:rsid w:val="00173372"/>
    <w:rsid w:val="001821C2"/>
    <w:rsid w:val="00194EB0"/>
    <w:rsid w:val="002700C1"/>
    <w:rsid w:val="002A6379"/>
    <w:rsid w:val="002C374E"/>
    <w:rsid w:val="003002BA"/>
    <w:rsid w:val="00324FFA"/>
    <w:rsid w:val="00340E0A"/>
    <w:rsid w:val="00341470"/>
    <w:rsid w:val="00357893"/>
    <w:rsid w:val="003E60CB"/>
    <w:rsid w:val="0048071E"/>
    <w:rsid w:val="004E40EB"/>
    <w:rsid w:val="00580910"/>
    <w:rsid w:val="005B418F"/>
    <w:rsid w:val="005C17F3"/>
    <w:rsid w:val="00623056"/>
    <w:rsid w:val="006371C0"/>
    <w:rsid w:val="006A5AE0"/>
    <w:rsid w:val="006C6CE8"/>
    <w:rsid w:val="006D01BA"/>
    <w:rsid w:val="00737E5B"/>
    <w:rsid w:val="0078670A"/>
    <w:rsid w:val="007A6A51"/>
    <w:rsid w:val="007F2A60"/>
    <w:rsid w:val="008174F4"/>
    <w:rsid w:val="00824664"/>
    <w:rsid w:val="0083350D"/>
    <w:rsid w:val="008B4352"/>
    <w:rsid w:val="00935130"/>
    <w:rsid w:val="00943D9E"/>
    <w:rsid w:val="00984FC9"/>
    <w:rsid w:val="009853BB"/>
    <w:rsid w:val="009A768B"/>
    <w:rsid w:val="00A623E1"/>
    <w:rsid w:val="00B16BBB"/>
    <w:rsid w:val="00B323C9"/>
    <w:rsid w:val="00B434EA"/>
    <w:rsid w:val="00BA29AF"/>
    <w:rsid w:val="00BA2C08"/>
    <w:rsid w:val="00BE74A2"/>
    <w:rsid w:val="00BF1E80"/>
    <w:rsid w:val="00C02448"/>
    <w:rsid w:val="00C731A5"/>
    <w:rsid w:val="00C7624F"/>
    <w:rsid w:val="00CD52AF"/>
    <w:rsid w:val="00D02C31"/>
    <w:rsid w:val="00D038DB"/>
    <w:rsid w:val="00D414E3"/>
    <w:rsid w:val="00DA3F07"/>
    <w:rsid w:val="00DC48F3"/>
    <w:rsid w:val="00DE6143"/>
    <w:rsid w:val="00DF3986"/>
    <w:rsid w:val="00E01A02"/>
    <w:rsid w:val="00E53AAA"/>
    <w:rsid w:val="00E73E86"/>
    <w:rsid w:val="00EB1F58"/>
    <w:rsid w:val="00EB44B5"/>
    <w:rsid w:val="00EF3D21"/>
    <w:rsid w:val="00F25B6D"/>
    <w:rsid w:val="00F437DB"/>
    <w:rsid w:val="00F72EDC"/>
    <w:rsid w:val="00FA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751B"/>
  <w15:chartTrackingRefBased/>
  <w15:docId w15:val="{3E8A6CA9-19B0-43C2-8387-C03AF725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B418F"/>
    <w:pPr>
      <w:spacing w:after="0" w:line="360" w:lineRule="auto"/>
      <w:ind w:firstLine="709"/>
      <w:jc w:val="both"/>
    </w:pPr>
    <w:rPr>
      <w:rFonts w:ascii="Times New Roman" w:hAnsi="Times New Roman"/>
      <w:sz w:val="28"/>
      <w14:ligatures w14:val="standard"/>
    </w:rPr>
  </w:style>
  <w:style w:type="paragraph" w:styleId="1">
    <w:name w:val="heading 1"/>
    <w:basedOn w:val="a0"/>
    <w:next w:val="a0"/>
    <w:link w:val="10"/>
    <w:autoRedefine/>
    <w:uiPriority w:val="9"/>
    <w:qFormat/>
    <w:rsid w:val="00194EB0"/>
    <w:pPr>
      <w:keepNext/>
      <w:keepLines/>
      <w:pageBreakBefore/>
      <w:spacing w:after="28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B1F58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caps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37E5B"/>
    <w:pPr>
      <w:keepNext/>
      <w:keepLines/>
      <w:spacing w:after="28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E53AAA"/>
    <w:pPr>
      <w:keepNext/>
      <w:keepLines/>
      <w:spacing w:before="40"/>
      <w:ind w:firstLine="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0"/>
    <w:next w:val="a0"/>
    <w:link w:val="50"/>
    <w:uiPriority w:val="9"/>
    <w:unhideWhenUsed/>
    <w:qFormat/>
    <w:rsid w:val="00065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0650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0650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0650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0650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next w:val="a0"/>
    <w:link w:val="a5"/>
    <w:uiPriority w:val="11"/>
    <w:qFormat/>
    <w:rsid w:val="00065099"/>
    <w:pPr>
      <w:numPr>
        <w:ilvl w:val="1"/>
      </w:numPr>
      <w:spacing w:after="160"/>
      <w:ind w:firstLine="709"/>
    </w:pPr>
    <w:rPr>
      <w:rFonts w:eastAsiaTheme="minorEastAsia"/>
      <w:spacing w:val="15"/>
    </w:rPr>
  </w:style>
  <w:style w:type="character" w:customStyle="1" w:styleId="10">
    <w:name w:val="Заголовок 1 Знак"/>
    <w:basedOn w:val="a1"/>
    <w:link w:val="1"/>
    <w:uiPriority w:val="9"/>
    <w:rsid w:val="00194EB0"/>
    <w:rPr>
      <w:rFonts w:ascii="Times New Roman" w:eastAsiaTheme="majorEastAsia" w:hAnsi="Times New Roman" w:cstheme="majorBidi"/>
      <w:b/>
      <w:caps/>
      <w:sz w:val="28"/>
      <w:szCs w:val="32"/>
      <w14:ligatures w14:val="standard"/>
    </w:rPr>
  </w:style>
  <w:style w:type="character" w:customStyle="1" w:styleId="20">
    <w:name w:val="Заголовок 2 Знак"/>
    <w:basedOn w:val="a1"/>
    <w:link w:val="2"/>
    <w:uiPriority w:val="9"/>
    <w:rsid w:val="00EB1F58"/>
    <w:rPr>
      <w:rFonts w:ascii="Times New Roman" w:eastAsiaTheme="majorEastAsia" w:hAnsi="Times New Roman" w:cstheme="majorBidi"/>
      <w:b/>
      <w:caps/>
      <w:sz w:val="28"/>
      <w:szCs w:val="26"/>
      <w14:ligatures w14:val="standard"/>
    </w:rPr>
  </w:style>
  <w:style w:type="character" w:customStyle="1" w:styleId="30">
    <w:name w:val="Заголовок 3 Знак"/>
    <w:basedOn w:val="a1"/>
    <w:link w:val="3"/>
    <w:uiPriority w:val="9"/>
    <w:rsid w:val="00737E5B"/>
    <w:rPr>
      <w:rFonts w:ascii="Times New Roman" w:eastAsiaTheme="majorEastAsia" w:hAnsi="Times New Roman" w:cstheme="majorBidi"/>
      <w:b/>
      <w:sz w:val="28"/>
      <w:szCs w:val="24"/>
      <w14:ligatures w14:val="standard"/>
    </w:rPr>
  </w:style>
  <w:style w:type="character" w:customStyle="1" w:styleId="40">
    <w:name w:val="Заголовок 4 Знак"/>
    <w:basedOn w:val="a1"/>
    <w:link w:val="4"/>
    <w:uiPriority w:val="9"/>
    <w:rsid w:val="00E53AAA"/>
    <w:rPr>
      <w:rFonts w:ascii="Times New Roman" w:eastAsiaTheme="majorEastAsia" w:hAnsi="Times New Roman" w:cstheme="majorBidi"/>
      <w:b/>
      <w:iCs/>
      <w:caps/>
      <w:sz w:val="28"/>
      <w14:ligatures w14:val="standard"/>
    </w:rPr>
  </w:style>
  <w:style w:type="paragraph" w:styleId="a6">
    <w:name w:val="Title"/>
    <w:basedOn w:val="a0"/>
    <w:next w:val="a0"/>
    <w:link w:val="a7"/>
    <w:autoRedefine/>
    <w:uiPriority w:val="10"/>
    <w:qFormat/>
    <w:rsid w:val="00623056"/>
    <w:pPr>
      <w:contextualSpacing/>
    </w:pPr>
    <w:rPr>
      <w:rFonts w:eastAsiaTheme="majorEastAsia" w:cstheme="majorBidi"/>
      <w:caps/>
      <w:spacing w:val="-10"/>
      <w:kern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623056"/>
    <w:rPr>
      <w:rFonts w:ascii="Times New Roman" w:eastAsiaTheme="majorEastAsia" w:hAnsi="Times New Roman" w:cstheme="majorBidi"/>
      <w:caps/>
      <w:spacing w:val="-10"/>
      <w:kern w:val="28"/>
      <w:sz w:val="28"/>
      <w:szCs w:val="56"/>
      <w14:ligatures w14:val="standard"/>
    </w:rPr>
  </w:style>
  <w:style w:type="paragraph" w:styleId="a8">
    <w:name w:val="TOC Heading"/>
    <w:basedOn w:val="1"/>
    <w:next w:val="a0"/>
    <w:uiPriority w:val="39"/>
    <w:unhideWhenUsed/>
    <w:qFormat/>
    <w:rsid w:val="00065099"/>
    <w:pPr>
      <w:spacing w:before="24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  <w14:ligatures w14:val="none"/>
    </w:rPr>
  </w:style>
  <w:style w:type="paragraph" w:customStyle="1" w:styleId="a9">
    <w:name w:val="Обычный с отступом"/>
    <w:basedOn w:val="a0"/>
    <w:autoRedefine/>
    <w:rsid w:val="00623056"/>
    <w:pPr>
      <w:spacing w:before="140"/>
    </w:pPr>
  </w:style>
  <w:style w:type="character" w:customStyle="1" w:styleId="a5">
    <w:name w:val="Подзаголовок Знак"/>
    <w:basedOn w:val="a1"/>
    <w:link w:val="a4"/>
    <w:uiPriority w:val="11"/>
    <w:rsid w:val="00065099"/>
    <w:rPr>
      <w:rFonts w:ascii="Times New Roman" w:eastAsiaTheme="minorEastAsia" w:hAnsi="Times New Roman"/>
      <w:spacing w:val="15"/>
      <w:sz w:val="28"/>
      <w14:ligatures w14:val="standard"/>
    </w:rPr>
  </w:style>
  <w:style w:type="character" w:customStyle="1" w:styleId="50">
    <w:name w:val="Заголовок 5 Знак"/>
    <w:basedOn w:val="a1"/>
    <w:link w:val="5"/>
    <w:uiPriority w:val="9"/>
    <w:rsid w:val="00065099"/>
    <w:rPr>
      <w:rFonts w:asciiTheme="majorHAnsi" w:eastAsiaTheme="majorEastAsia" w:hAnsiTheme="majorHAnsi" w:cstheme="majorBidi"/>
      <w:color w:val="2F5496" w:themeColor="accent1" w:themeShade="BF"/>
      <w:sz w:val="28"/>
      <w14:ligatures w14:val="standard"/>
    </w:rPr>
  </w:style>
  <w:style w:type="character" w:customStyle="1" w:styleId="60">
    <w:name w:val="Заголовок 6 Знак"/>
    <w:basedOn w:val="a1"/>
    <w:link w:val="6"/>
    <w:uiPriority w:val="9"/>
    <w:rsid w:val="00065099"/>
    <w:rPr>
      <w:rFonts w:asciiTheme="majorHAnsi" w:eastAsiaTheme="majorEastAsia" w:hAnsiTheme="majorHAnsi" w:cstheme="majorBidi"/>
      <w:color w:val="1F3763" w:themeColor="accent1" w:themeShade="7F"/>
      <w:sz w:val="28"/>
      <w14:ligatures w14:val="standard"/>
    </w:rPr>
  </w:style>
  <w:style w:type="character" w:customStyle="1" w:styleId="70">
    <w:name w:val="Заголовок 7 Знак"/>
    <w:basedOn w:val="a1"/>
    <w:link w:val="7"/>
    <w:uiPriority w:val="9"/>
    <w:rsid w:val="00065099"/>
    <w:rPr>
      <w:rFonts w:asciiTheme="majorHAnsi" w:eastAsiaTheme="majorEastAsia" w:hAnsiTheme="majorHAnsi" w:cstheme="majorBidi"/>
      <w:i/>
      <w:iCs/>
      <w:color w:val="1F3763" w:themeColor="accent1" w:themeShade="7F"/>
      <w:sz w:val="28"/>
      <w14:ligatures w14:val="standard"/>
    </w:rPr>
  </w:style>
  <w:style w:type="character" w:customStyle="1" w:styleId="80">
    <w:name w:val="Заголовок 8 Знак"/>
    <w:basedOn w:val="a1"/>
    <w:link w:val="8"/>
    <w:uiPriority w:val="9"/>
    <w:rsid w:val="00065099"/>
    <w:rPr>
      <w:rFonts w:asciiTheme="majorHAnsi" w:eastAsiaTheme="majorEastAsia" w:hAnsiTheme="majorHAnsi" w:cstheme="majorBidi"/>
      <w:color w:val="272727" w:themeColor="text1" w:themeTint="D8"/>
      <w:sz w:val="21"/>
      <w:szCs w:val="21"/>
      <w14:ligatures w14:val="standard"/>
    </w:rPr>
  </w:style>
  <w:style w:type="character" w:customStyle="1" w:styleId="90">
    <w:name w:val="Заголовок 9 Знак"/>
    <w:basedOn w:val="a1"/>
    <w:link w:val="9"/>
    <w:uiPriority w:val="9"/>
    <w:rsid w:val="000650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14:ligatures w14:val="standard"/>
    </w:rPr>
  </w:style>
  <w:style w:type="paragraph" w:styleId="aa">
    <w:name w:val="No Spacing"/>
    <w:basedOn w:val="a0"/>
    <w:autoRedefine/>
    <w:uiPriority w:val="1"/>
    <w:rsid w:val="00065099"/>
    <w:pPr>
      <w:spacing w:line="240" w:lineRule="auto"/>
    </w:pPr>
  </w:style>
  <w:style w:type="character" w:styleId="ab">
    <w:name w:val="Strong"/>
    <w:basedOn w:val="a1"/>
    <w:uiPriority w:val="22"/>
    <w:qFormat/>
    <w:rsid w:val="00065099"/>
    <w:rPr>
      <w:b/>
      <w:bCs/>
    </w:rPr>
  </w:style>
  <w:style w:type="paragraph" w:styleId="11">
    <w:name w:val="toc 1"/>
    <w:basedOn w:val="a0"/>
    <w:next w:val="a0"/>
    <w:autoRedefine/>
    <w:uiPriority w:val="39"/>
    <w:unhideWhenUsed/>
    <w:rsid w:val="00065099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65099"/>
    <w:pPr>
      <w:spacing w:after="100"/>
      <w:ind w:left="280"/>
    </w:pPr>
  </w:style>
  <w:style w:type="character" w:styleId="ac">
    <w:name w:val="Hyperlink"/>
    <w:basedOn w:val="a1"/>
    <w:uiPriority w:val="99"/>
    <w:unhideWhenUsed/>
    <w:rsid w:val="00065099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065099"/>
    <w:pPr>
      <w:spacing w:after="100"/>
      <w:ind w:left="560"/>
    </w:pPr>
  </w:style>
  <w:style w:type="paragraph" w:styleId="41">
    <w:name w:val="toc 4"/>
    <w:basedOn w:val="a0"/>
    <w:next w:val="a0"/>
    <w:autoRedefine/>
    <w:uiPriority w:val="39"/>
    <w:unhideWhenUsed/>
    <w:rsid w:val="00065099"/>
    <w:pPr>
      <w:spacing w:after="100"/>
      <w:ind w:left="840"/>
    </w:pPr>
  </w:style>
  <w:style w:type="paragraph" w:customStyle="1" w:styleId="a">
    <w:name w:val="Листинг программы"/>
    <w:basedOn w:val="a0"/>
    <w:qFormat/>
    <w:rsid w:val="0048071E"/>
    <w:pPr>
      <w:numPr>
        <w:numId w:val="5"/>
      </w:numPr>
      <w:spacing w:line="240" w:lineRule="auto"/>
      <w:jc w:val="left"/>
    </w:pPr>
    <w:rPr>
      <w:rFonts w:ascii="Consolas" w:hAnsi="Consolas"/>
      <w:sz w:val="24"/>
      <w:szCs w:val="28"/>
      <w:lang w:val="en-US"/>
    </w:rPr>
  </w:style>
  <w:style w:type="paragraph" w:styleId="ad">
    <w:name w:val="List Paragraph"/>
    <w:basedOn w:val="a0"/>
    <w:uiPriority w:val="34"/>
    <w:qFormat/>
    <w:rsid w:val="00E73E86"/>
    <w:pPr>
      <w:ind w:left="720"/>
      <w:contextualSpacing/>
    </w:pPr>
  </w:style>
  <w:style w:type="paragraph" w:styleId="ae">
    <w:name w:val="caption"/>
    <w:basedOn w:val="a0"/>
    <w:next w:val="a0"/>
    <w:uiPriority w:val="35"/>
    <w:unhideWhenUsed/>
    <w:qFormat/>
    <w:rsid w:val="00EB1F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2700C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2700C1"/>
    <w:rPr>
      <w:rFonts w:ascii="Times New Roman" w:hAnsi="Times New Roman"/>
      <w:sz w:val="28"/>
      <w14:ligatures w14:val="standard"/>
    </w:rPr>
  </w:style>
  <w:style w:type="paragraph" w:styleId="af1">
    <w:name w:val="footer"/>
    <w:basedOn w:val="a0"/>
    <w:link w:val="af2"/>
    <w:uiPriority w:val="99"/>
    <w:unhideWhenUsed/>
    <w:rsid w:val="002700C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2700C1"/>
    <w:rPr>
      <w:rFonts w:ascii="Times New Roman" w:hAnsi="Times New Roman"/>
      <w:sz w:val="28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idi\Downloads\&#1064;&#1072;&#1073;&#1083;&#1086;&#1085;%20&#1044;&#1086;&#1082;&#1091;&#1084;&#1077;&#1085;&#1090;&#1072;&#1094;&#1080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F177523-C83B-4CDE-BDB4-60B36962B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Документации</Template>
  <TotalTime>368</TotalTime>
  <Pages>9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Мумладзе</dc:creator>
  <cp:keywords/>
  <dc:description/>
  <cp:lastModifiedBy>Надя Свидич</cp:lastModifiedBy>
  <cp:revision>55</cp:revision>
  <dcterms:created xsi:type="dcterms:W3CDTF">2023-11-21T15:02:00Z</dcterms:created>
  <dcterms:modified xsi:type="dcterms:W3CDTF">2024-02-27T02:16:00Z</dcterms:modified>
</cp:coreProperties>
</file>